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735" w:rsidRDefault="00FF61FD" w:rsidP="00FF61FD">
      <w:pPr>
        <w:pStyle w:val="af9"/>
      </w:pPr>
      <w:r>
        <w:t xml:space="preserve">CE888 Assignment 1 </w:t>
      </w:r>
      <w:r>
        <w:rPr>
          <w:rFonts w:hint="eastAsia"/>
          <w:lang w:eastAsia="zh-CN"/>
        </w:rPr>
        <w:t>Report</w:t>
      </w:r>
    </w:p>
    <w:p w:rsidR="007874A6" w:rsidRDefault="007874A6" w:rsidP="007215D7">
      <w:pPr>
        <w:jc w:val="center"/>
      </w:pPr>
      <w:r>
        <w:t>Submitted as part of the requirements for:</w:t>
      </w:r>
    </w:p>
    <w:p w:rsidR="007874A6" w:rsidRPr="004A0EBD" w:rsidRDefault="00F16473" w:rsidP="007874A6">
      <w:pPr>
        <w:pStyle w:val="af7"/>
      </w:pPr>
      <w:r>
        <w:t>CE</w:t>
      </w:r>
      <w:r>
        <w:rPr>
          <w:rFonts w:hint="eastAsia"/>
          <w:lang w:eastAsia="zh-CN"/>
        </w:rPr>
        <w:t>888</w:t>
      </w:r>
      <w:r w:rsidR="007874A6">
        <w:t xml:space="preserve"> </w:t>
      </w:r>
      <w:r w:rsidR="004A0EBD" w:rsidRPr="004A0EBD">
        <w:t>Data Science and Decision Making</w:t>
      </w:r>
    </w:p>
    <w:p w:rsidR="00661C3D" w:rsidRDefault="002A4F38" w:rsidP="000A0B5A">
      <w:pPr>
        <w:pStyle w:val="AuthorDate"/>
      </w:pPr>
      <w:r w:rsidRPr="002A4F38">
        <w:rPr>
          <w:b/>
          <w:bCs/>
        </w:rPr>
        <w:t>Name</w:t>
      </w:r>
      <w:r>
        <w:t xml:space="preserve">: </w:t>
      </w:r>
      <w:r w:rsidR="002B739F">
        <w:t>Ai Xingyu</w:t>
      </w:r>
    </w:p>
    <w:p w:rsidR="007874A6" w:rsidRPr="007874A6" w:rsidRDefault="00057CC9" w:rsidP="004E5621">
      <w:pPr>
        <w:pStyle w:val="AuthorDate"/>
      </w:pPr>
      <w:r>
        <w:rPr>
          <w:b/>
          <w:bCs/>
        </w:rPr>
        <w:t>Tutor</w:t>
      </w:r>
      <w:r w:rsidR="007874A6">
        <w:t xml:space="preserve">: </w:t>
      </w:r>
      <w:r w:rsidR="00153F15" w:rsidRPr="00153F15">
        <w:t xml:space="preserve">Ana </w:t>
      </w:r>
      <w:proofErr w:type="spellStart"/>
      <w:r w:rsidR="00153F15" w:rsidRPr="00153F15">
        <w:t>Matran</w:t>
      </w:r>
      <w:proofErr w:type="spellEnd"/>
      <w:r w:rsidR="00153F15" w:rsidRPr="00153F15">
        <w:t>-Fernandez</w:t>
      </w:r>
    </w:p>
    <w:p w:rsidR="00661C3D" w:rsidRDefault="002A4F38" w:rsidP="009A6FE9">
      <w:pPr>
        <w:pStyle w:val="AuthorDate"/>
      </w:pPr>
      <w:r>
        <w:rPr>
          <w:b/>
          <w:bCs/>
        </w:rPr>
        <w:t>Date</w:t>
      </w:r>
      <w:r w:rsidR="00661C3D">
        <w:t xml:space="preserve">: </w:t>
      </w:r>
      <w:r w:rsidR="005B41F2">
        <w:rPr>
          <w:rFonts w:hint="eastAsia"/>
          <w:lang w:eastAsia="zh-CN"/>
        </w:rPr>
        <w:t>8</w:t>
      </w:r>
      <w:r w:rsidR="00153F15">
        <w:t xml:space="preserve"> </w:t>
      </w:r>
      <w:r w:rsidR="00FD42EA">
        <w:rPr>
          <w:rFonts w:hint="eastAsia"/>
          <w:lang w:eastAsia="zh-CN"/>
        </w:rPr>
        <w:t>February</w:t>
      </w:r>
      <w:r w:rsidR="002C26C6">
        <w:t xml:space="preserve"> 201</w:t>
      </w:r>
      <w:r w:rsidR="00FC7A10">
        <w:rPr>
          <w:rFonts w:hint="eastAsia"/>
          <w:lang w:eastAsia="zh-CN"/>
        </w:rPr>
        <w:t>9</w:t>
      </w:r>
    </w:p>
    <w:p w:rsidR="001354C0" w:rsidRDefault="001354C0" w:rsidP="001354C0">
      <w:pPr>
        <w:pStyle w:val="Abstract"/>
      </w:pPr>
    </w:p>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1354C0" w:rsidRDefault="001354C0" w:rsidP="001354C0"/>
    <w:p w:rsidR="00B5430F" w:rsidRDefault="00B5430F" w:rsidP="00B5430F">
      <w:pPr>
        <w:pStyle w:val="Abstract"/>
      </w:pPr>
    </w:p>
    <w:p w:rsidR="00B5430F" w:rsidRPr="00B5430F" w:rsidRDefault="00B5430F" w:rsidP="00B5430F"/>
    <w:p w:rsidR="00955DCA" w:rsidRDefault="00955DCA" w:rsidP="006A15D3">
      <w:pPr>
        <w:pStyle w:val="afb"/>
      </w:pPr>
      <w:bookmarkStart w:id="0" w:name="_Ref148868170"/>
      <w:r>
        <w:lastRenderedPageBreak/>
        <w:t>Table of Contents</w:t>
      </w:r>
    </w:p>
    <w:p w:rsidR="00841DC8" w:rsidRDefault="003E188E">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621960" w:history="1">
        <w:r w:rsidR="00841DC8" w:rsidRPr="005745D7">
          <w:rPr>
            <w:rStyle w:val="af5"/>
            <w:noProof/>
          </w:rPr>
          <w:t>1.</w:t>
        </w:r>
        <w:r w:rsidR="00841DC8">
          <w:rPr>
            <w:rFonts w:asciiTheme="minorHAnsi" w:hAnsiTheme="minorHAnsi" w:cstheme="minorBidi"/>
            <w:b w:val="0"/>
            <w:bCs w:val="0"/>
            <w:caps w:val="0"/>
            <w:noProof/>
            <w:kern w:val="2"/>
            <w:sz w:val="21"/>
            <w:szCs w:val="22"/>
            <w:lang w:val="en-US" w:eastAsia="zh-CN"/>
          </w:rPr>
          <w:tab/>
        </w:r>
        <w:r w:rsidR="00841DC8" w:rsidRPr="005745D7">
          <w:rPr>
            <w:rStyle w:val="af5"/>
            <w:noProof/>
          </w:rPr>
          <w:t>Abstract</w:t>
        </w:r>
        <w:r w:rsidR="00841DC8">
          <w:rPr>
            <w:noProof/>
            <w:webHidden/>
          </w:rPr>
          <w:tab/>
        </w:r>
        <w:r w:rsidR="00841DC8">
          <w:rPr>
            <w:noProof/>
            <w:webHidden/>
          </w:rPr>
          <w:fldChar w:fldCharType="begin"/>
        </w:r>
        <w:r w:rsidR="00841DC8">
          <w:rPr>
            <w:noProof/>
            <w:webHidden/>
          </w:rPr>
          <w:instrText xml:space="preserve"> PAGEREF _Toc621960 \h </w:instrText>
        </w:r>
        <w:r w:rsidR="00841DC8">
          <w:rPr>
            <w:noProof/>
            <w:webHidden/>
          </w:rPr>
        </w:r>
        <w:r w:rsidR="00841DC8">
          <w:rPr>
            <w:noProof/>
            <w:webHidden/>
          </w:rPr>
          <w:fldChar w:fldCharType="separate"/>
        </w:r>
        <w:r w:rsidR="00841DC8">
          <w:rPr>
            <w:noProof/>
            <w:webHidden/>
          </w:rPr>
          <w:t>1</w:t>
        </w:r>
        <w:r w:rsidR="00841DC8">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1" w:history="1">
        <w:r w:rsidRPr="005745D7">
          <w:rPr>
            <w:rStyle w:val="af5"/>
            <w:noProof/>
          </w:rPr>
          <w:t>2.</w:t>
        </w:r>
        <w:r>
          <w:rPr>
            <w:rFonts w:asciiTheme="minorHAnsi" w:hAnsiTheme="minorHAnsi" w:cstheme="minorBidi"/>
            <w:b w:val="0"/>
            <w:bCs w:val="0"/>
            <w:caps w:val="0"/>
            <w:noProof/>
            <w:kern w:val="2"/>
            <w:sz w:val="21"/>
            <w:szCs w:val="22"/>
            <w:lang w:val="en-US" w:eastAsia="zh-CN"/>
          </w:rPr>
          <w:tab/>
        </w:r>
        <w:r w:rsidRPr="005745D7">
          <w:rPr>
            <w:rStyle w:val="af5"/>
            <w:noProof/>
          </w:rPr>
          <w:t>Introduction</w:t>
        </w:r>
        <w:r>
          <w:rPr>
            <w:noProof/>
            <w:webHidden/>
          </w:rPr>
          <w:tab/>
        </w:r>
        <w:r>
          <w:rPr>
            <w:noProof/>
            <w:webHidden/>
          </w:rPr>
          <w:fldChar w:fldCharType="begin"/>
        </w:r>
        <w:r>
          <w:rPr>
            <w:noProof/>
            <w:webHidden/>
          </w:rPr>
          <w:instrText xml:space="preserve"> PAGEREF _Toc621961 \h </w:instrText>
        </w:r>
        <w:r>
          <w:rPr>
            <w:noProof/>
            <w:webHidden/>
          </w:rPr>
        </w:r>
        <w:r>
          <w:rPr>
            <w:noProof/>
            <w:webHidden/>
          </w:rPr>
          <w:fldChar w:fldCharType="separate"/>
        </w:r>
        <w:r>
          <w:rPr>
            <w:noProof/>
            <w:webHidden/>
          </w:rPr>
          <w:t>1</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2" w:history="1">
        <w:r w:rsidRPr="005745D7">
          <w:rPr>
            <w:rStyle w:val="af5"/>
            <w:noProof/>
          </w:rPr>
          <w:t>3.</w:t>
        </w:r>
        <w:r>
          <w:rPr>
            <w:rFonts w:asciiTheme="minorHAnsi" w:hAnsiTheme="minorHAnsi" w:cstheme="minorBidi"/>
            <w:b w:val="0"/>
            <w:bCs w:val="0"/>
            <w:caps w:val="0"/>
            <w:noProof/>
            <w:kern w:val="2"/>
            <w:sz w:val="21"/>
            <w:szCs w:val="22"/>
            <w:lang w:val="en-US" w:eastAsia="zh-CN"/>
          </w:rPr>
          <w:tab/>
        </w:r>
        <w:r w:rsidRPr="005745D7">
          <w:rPr>
            <w:rStyle w:val="af5"/>
            <w:noProof/>
          </w:rPr>
          <w:t>Background</w:t>
        </w:r>
        <w:r>
          <w:rPr>
            <w:noProof/>
            <w:webHidden/>
          </w:rPr>
          <w:tab/>
        </w:r>
        <w:r>
          <w:rPr>
            <w:noProof/>
            <w:webHidden/>
          </w:rPr>
          <w:fldChar w:fldCharType="begin"/>
        </w:r>
        <w:r>
          <w:rPr>
            <w:noProof/>
            <w:webHidden/>
          </w:rPr>
          <w:instrText xml:space="preserve"> PAGEREF _Toc621962 \h </w:instrText>
        </w:r>
        <w:r>
          <w:rPr>
            <w:noProof/>
            <w:webHidden/>
          </w:rPr>
        </w:r>
        <w:r>
          <w:rPr>
            <w:noProof/>
            <w:webHidden/>
          </w:rPr>
          <w:fldChar w:fldCharType="separate"/>
        </w:r>
        <w:r>
          <w:rPr>
            <w:noProof/>
            <w:webHidden/>
          </w:rPr>
          <w:t>2</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3" w:history="1">
        <w:r w:rsidRPr="005745D7">
          <w:rPr>
            <w:rStyle w:val="af5"/>
            <w:noProof/>
          </w:rPr>
          <w:t>4.</w:t>
        </w:r>
        <w:r>
          <w:rPr>
            <w:rFonts w:asciiTheme="minorHAnsi" w:hAnsiTheme="minorHAnsi" w:cstheme="minorBidi"/>
            <w:b w:val="0"/>
            <w:bCs w:val="0"/>
            <w:caps w:val="0"/>
            <w:noProof/>
            <w:kern w:val="2"/>
            <w:sz w:val="21"/>
            <w:szCs w:val="22"/>
            <w:lang w:val="en-US" w:eastAsia="zh-CN"/>
          </w:rPr>
          <w:tab/>
        </w:r>
        <w:r w:rsidRPr="005745D7">
          <w:rPr>
            <w:rStyle w:val="af5"/>
            <w:noProof/>
          </w:rPr>
          <w:t>Methodology</w:t>
        </w:r>
        <w:r>
          <w:rPr>
            <w:noProof/>
            <w:webHidden/>
          </w:rPr>
          <w:tab/>
        </w:r>
        <w:r>
          <w:rPr>
            <w:noProof/>
            <w:webHidden/>
          </w:rPr>
          <w:fldChar w:fldCharType="begin"/>
        </w:r>
        <w:r>
          <w:rPr>
            <w:noProof/>
            <w:webHidden/>
          </w:rPr>
          <w:instrText xml:space="preserve"> PAGEREF _Toc621963 \h </w:instrText>
        </w:r>
        <w:r>
          <w:rPr>
            <w:noProof/>
            <w:webHidden/>
          </w:rPr>
        </w:r>
        <w:r>
          <w:rPr>
            <w:noProof/>
            <w:webHidden/>
          </w:rPr>
          <w:fldChar w:fldCharType="separate"/>
        </w:r>
        <w:r>
          <w:rPr>
            <w:noProof/>
            <w:webHidden/>
          </w:rPr>
          <w:t>2</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4" w:history="1">
        <w:r w:rsidRPr="005745D7">
          <w:rPr>
            <w:rStyle w:val="af5"/>
            <w:noProof/>
          </w:rPr>
          <w:t>5.</w:t>
        </w:r>
        <w:r>
          <w:rPr>
            <w:rFonts w:asciiTheme="minorHAnsi" w:hAnsiTheme="minorHAnsi" w:cstheme="minorBidi"/>
            <w:b w:val="0"/>
            <w:bCs w:val="0"/>
            <w:caps w:val="0"/>
            <w:noProof/>
            <w:kern w:val="2"/>
            <w:sz w:val="21"/>
            <w:szCs w:val="22"/>
            <w:lang w:val="en-US" w:eastAsia="zh-CN"/>
          </w:rPr>
          <w:tab/>
        </w:r>
        <w:r w:rsidRPr="005745D7">
          <w:rPr>
            <w:rStyle w:val="af5"/>
            <w:noProof/>
          </w:rPr>
          <w:t>Experiments</w:t>
        </w:r>
        <w:r>
          <w:rPr>
            <w:noProof/>
            <w:webHidden/>
          </w:rPr>
          <w:tab/>
        </w:r>
        <w:r>
          <w:rPr>
            <w:noProof/>
            <w:webHidden/>
          </w:rPr>
          <w:fldChar w:fldCharType="begin"/>
        </w:r>
        <w:r>
          <w:rPr>
            <w:noProof/>
            <w:webHidden/>
          </w:rPr>
          <w:instrText xml:space="preserve"> PAGEREF _Toc621964 \h </w:instrText>
        </w:r>
        <w:r>
          <w:rPr>
            <w:noProof/>
            <w:webHidden/>
          </w:rPr>
        </w:r>
        <w:r>
          <w:rPr>
            <w:noProof/>
            <w:webHidden/>
          </w:rPr>
          <w:fldChar w:fldCharType="separate"/>
        </w:r>
        <w:r>
          <w:rPr>
            <w:noProof/>
            <w:webHidden/>
          </w:rPr>
          <w:t>4</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5" w:history="1">
        <w:r w:rsidRPr="005745D7">
          <w:rPr>
            <w:rStyle w:val="af5"/>
            <w:noProof/>
          </w:rPr>
          <w:t>6.</w:t>
        </w:r>
        <w:r>
          <w:rPr>
            <w:rFonts w:asciiTheme="minorHAnsi" w:hAnsiTheme="minorHAnsi" w:cstheme="minorBidi"/>
            <w:b w:val="0"/>
            <w:bCs w:val="0"/>
            <w:caps w:val="0"/>
            <w:noProof/>
            <w:kern w:val="2"/>
            <w:sz w:val="21"/>
            <w:szCs w:val="22"/>
            <w:lang w:val="en-US" w:eastAsia="zh-CN"/>
          </w:rPr>
          <w:tab/>
        </w:r>
        <w:r w:rsidRPr="005745D7">
          <w:rPr>
            <w:rStyle w:val="af5"/>
            <w:noProof/>
          </w:rPr>
          <w:t>Discussion</w:t>
        </w:r>
        <w:r>
          <w:rPr>
            <w:noProof/>
            <w:webHidden/>
          </w:rPr>
          <w:tab/>
        </w:r>
        <w:r>
          <w:rPr>
            <w:noProof/>
            <w:webHidden/>
          </w:rPr>
          <w:fldChar w:fldCharType="begin"/>
        </w:r>
        <w:r>
          <w:rPr>
            <w:noProof/>
            <w:webHidden/>
          </w:rPr>
          <w:instrText xml:space="preserve"> PAGEREF _Toc621965 \h </w:instrText>
        </w:r>
        <w:r>
          <w:rPr>
            <w:noProof/>
            <w:webHidden/>
          </w:rPr>
        </w:r>
        <w:r>
          <w:rPr>
            <w:noProof/>
            <w:webHidden/>
          </w:rPr>
          <w:fldChar w:fldCharType="separate"/>
        </w:r>
        <w:r>
          <w:rPr>
            <w:noProof/>
            <w:webHidden/>
          </w:rPr>
          <w:t>5</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6" w:history="1">
        <w:r w:rsidRPr="005745D7">
          <w:rPr>
            <w:rStyle w:val="af5"/>
            <w:noProof/>
          </w:rPr>
          <w:t>7.</w:t>
        </w:r>
        <w:r>
          <w:rPr>
            <w:rFonts w:asciiTheme="minorHAnsi" w:hAnsiTheme="minorHAnsi" w:cstheme="minorBidi"/>
            <w:b w:val="0"/>
            <w:bCs w:val="0"/>
            <w:caps w:val="0"/>
            <w:noProof/>
            <w:kern w:val="2"/>
            <w:sz w:val="21"/>
            <w:szCs w:val="22"/>
            <w:lang w:val="en-US" w:eastAsia="zh-CN"/>
          </w:rPr>
          <w:tab/>
        </w:r>
        <w:r w:rsidRPr="005745D7">
          <w:rPr>
            <w:rStyle w:val="af5"/>
            <w:noProof/>
          </w:rPr>
          <w:t>Conclusion</w:t>
        </w:r>
        <w:r>
          <w:rPr>
            <w:noProof/>
            <w:webHidden/>
          </w:rPr>
          <w:tab/>
        </w:r>
        <w:r>
          <w:rPr>
            <w:noProof/>
            <w:webHidden/>
          </w:rPr>
          <w:fldChar w:fldCharType="begin"/>
        </w:r>
        <w:r>
          <w:rPr>
            <w:noProof/>
            <w:webHidden/>
          </w:rPr>
          <w:instrText xml:space="preserve"> PAGEREF _Toc621966 \h </w:instrText>
        </w:r>
        <w:r>
          <w:rPr>
            <w:noProof/>
            <w:webHidden/>
          </w:rPr>
        </w:r>
        <w:r>
          <w:rPr>
            <w:noProof/>
            <w:webHidden/>
          </w:rPr>
          <w:fldChar w:fldCharType="separate"/>
        </w:r>
        <w:r>
          <w:rPr>
            <w:noProof/>
            <w:webHidden/>
          </w:rPr>
          <w:t>5</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7" w:history="1">
        <w:r w:rsidRPr="005745D7">
          <w:rPr>
            <w:rStyle w:val="af5"/>
            <w:noProof/>
          </w:rPr>
          <w:t>8.</w:t>
        </w:r>
        <w:r>
          <w:rPr>
            <w:rFonts w:asciiTheme="minorHAnsi" w:hAnsiTheme="minorHAnsi" w:cstheme="minorBidi"/>
            <w:b w:val="0"/>
            <w:bCs w:val="0"/>
            <w:caps w:val="0"/>
            <w:noProof/>
            <w:kern w:val="2"/>
            <w:sz w:val="21"/>
            <w:szCs w:val="22"/>
            <w:lang w:val="en-US" w:eastAsia="zh-CN"/>
          </w:rPr>
          <w:tab/>
        </w:r>
        <w:r w:rsidRPr="005745D7">
          <w:rPr>
            <w:rStyle w:val="af5"/>
            <w:noProof/>
            <w:lang w:eastAsia="zh-CN"/>
          </w:rPr>
          <w:t>Reference</w:t>
        </w:r>
        <w:r>
          <w:rPr>
            <w:noProof/>
            <w:webHidden/>
          </w:rPr>
          <w:tab/>
        </w:r>
        <w:r>
          <w:rPr>
            <w:noProof/>
            <w:webHidden/>
          </w:rPr>
          <w:fldChar w:fldCharType="begin"/>
        </w:r>
        <w:r>
          <w:rPr>
            <w:noProof/>
            <w:webHidden/>
          </w:rPr>
          <w:instrText xml:space="preserve"> PAGEREF _Toc621967 \h </w:instrText>
        </w:r>
        <w:r>
          <w:rPr>
            <w:noProof/>
            <w:webHidden/>
          </w:rPr>
        </w:r>
        <w:r>
          <w:rPr>
            <w:noProof/>
            <w:webHidden/>
          </w:rPr>
          <w:fldChar w:fldCharType="separate"/>
        </w:r>
        <w:r>
          <w:rPr>
            <w:noProof/>
            <w:webHidden/>
          </w:rPr>
          <w:t>5</w:t>
        </w:r>
        <w:r>
          <w:rPr>
            <w:noProof/>
            <w:webHidden/>
          </w:rPr>
          <w:fldChar w:fldCharType="end"/>
        </w:r>
      </w:hyperlink>
    </w:p>
    <w:p w:rsidR="00841DC8" w:rsidRDefault="00841DC8">
      <w:pPr>
        <w:pStyle w:val="11"/>
        <w:tabs>
          <w:tab w:val="left" w:pos="450"/>
          <w:tab w:val="right" w:leader="dot" w:pos="8302"/>
        </w:tabs>
        <w:rPr>
          <w:rFonts w:asciiTheme="minorHAnsi" w:hAnsiTheme="minorHAnsi" w:cstheme="minorBidi"/>
          <w:b w:val="0"/>
          <w:bCs w:val="0"/>
          <w:caps w:val="0"/>
          <w:noProof/>
          <w:kern w:val="2"/>
          <w:sz w:val="21"/>
          <w:szCs w:val="22"/>
          <w:lang w:val="en-US" w:eastAsia="zh-CN"/>
        </w:rPr>
      </w:pPr>
      <w:hyperlink w:anchor="_Toc621968" w:history="1">
        <w:r w:rsidRPr="005745D7">
          <w:rPr>
            <w:rStyle w:val="af5"/>
            <w:noProof/>
          </w:rPr>
          <w:t>9.</w:t>
        </w:r>
        <w:r>
          <w:rPr>
            <w:rFonts w:asciiTheme="minorHAnsi" w:hAnsiTheme="minorHAnsi" w:cstheme="minorBidi"/>
            <w:b w:val="0"/>
            <w:bCs w:val="0"/>
            <w:caps w:val="0"/>
            <w:noProof/>
            <w:kern w:val="2"/>
            <w:sz w:val="21"/>
            <w:szCs w:val="22"/>
            <w:lang w:val="en-US" w:eastAsia="zh-CN"/>
          </w:rPr>
          <w:tab/>
        </w:r>
        <w:r w:rsidRPr="005745D7">
          <w:rPr>
            <w:rStyle w:val="af5"/>
            <w:noProof/>
          </w:rPr>
          <w:t>Plan</w:t>
        </w:r>
        <w:r>
          <w:rPr>
            <w:noProof/>
            <w:webHidden/>
          </w:rPr>
          <w:tab/>
        </w:r>
        <w:r>
          <w:rPr>
            <w:noProof/>
            <w:webHidden/>
          </w:rPr>
          <w:fldChar w:fldCharType="begin"/>
        </w:r>
        <w:r>
          <w:rPr>
            <w:noProof/>
            <w:webHidden/>
          </w:rPr>
          <w:instrText xml:space="preserve"> PAGEREF _Toc621968 \h </w:instrText>
        </w:r>
        <w:r>
          <w:rPr>
            <w:noProof/>
            <w:webHidden/>
          </w:rPr>
        </w:r>
        <w:r>
          <w:rPr>
            <w:noProof/>
            <w:webHidden/>
          </w:rPr>
          <w:fldChar w:fldCharType="separate"/>
        </w:r>
        <w:r>
          <w:rPr>
            <w:noProof/>
            <w:webHidden/>
          </w:rPr>
          <w:t>6</w:t>
        </w:r>
        <w:r>
          <w:rPr>
            <w:noProof/>
            <w:webHidden/>
          </w:rPr>
          <w:fldChar w:fldCharType="end"/>
        </w:r>
      </w:hyperlink>
    </w:p>
    <w:p w:rsidR="002902D0" w:rsidRDefault="003E188E" w:rsidP="00E945CE">
      <w:pPr>
        <w:sectPr w:rsidR="002902D0" w:rsidSect="002902D0">
          <w:footerReference w:type="even" r:id="rId8"/>
          <w:footerReference w:type="default" r:id="rId9"/>
          <w:headerReference w:type="first" r:id="rId10"/>
          <w:footerReference w:type="first" r:id="rId11"/>
          <w:endnotePr>
            <w:numFmt w:val="decimal"/>
          </w:endnotePr>
          <w:pgSz w:w="11906" w:h="16838" w:code="9"/>
          <w:pgMar w:top="1440" w:right="1797" w:bottom="1440" w:left="1797" w:header="1080" w:footer="709" w:gutter="0"/>
          <w:pgNumType w:fmt="lowerRoman" w:start="1"/>
          <w:cols w:space="708"/>
          <w:titlePg/>
          <w:docGrid w:linePitch="360"/>
        </w:sectPr>
      </w:pPr>
      <w:r>
        <w:rPr>
          <w:rFonts w:asciiTheme="minorHAnsi" w:hAnsiTheme="minorHAnsi"/>
          <w:b/>
          <w:bCs/>
          <w:caps/>
          <w:sz w:val="20"/>
          <w:szCs w:val="24"/>
        </w:rPr>
        <w:fldChar w:fldCharType="end"/>
      </w:r>
      <w:bookmarkStart w:id="1" w:name="_GoBack"/>
      <w:bookmarkEnd w:id="1"/>
    </w:p>
    <w:p w:rsidR="00EA77F4" w:rsidRDefault="00511837" w:rsidP="00E3394A">
      <w:pPr>
        <w:pStyle w:val="afe"/>
        <w:numPr>
          <w:ilvl w:val="0"/>
          <w:numId w:val="25"/>
        </w:numPr>
        <w:spacing w:line="360" w:lineRule="auto"/>
        <w:ind w:firstLineChars="0"/>
        <w:outlineLvl w:val="0"/>
        <w:rPr>
          <w:b/>
          <w:sz w:val="32"/>
          <w:szCs w:val="32"/>
        </w:rPr>
      </w:pPr>
      <w:bookmarkStart w:id="2" w:name="_Toc621960"/>
      <w:bookmarkEnd w:id="0"/>
      <w:r w:rsidRPr="00E3394A">
        <w:rPr>
          <w:b/>
          <w:sz w:val="32"/>
          <w:szCs w:val="32"/>
        </w:rPr>
        <w:lastRenderedPageBreak/>
        <w:t>Abstract</w:t>
      </w:r>
      <w:bookmarkEnd w:id="2"/>
    </w:p>
    <w:p w:rsidR="00EC464F" w:rsidRPr="007501A3" w:rsidRDefault="00EC464F" w:rsidP="007501A3">
      <w:pPr>
        <w:spacing w:line="360" w:lineRule="auto"/>
        <w:outlineLvl w:val="0"/>
        <w:rPr>
          <w:b/>
          <w:sz w:val="32"/>
          <w:szCs w:val="32"/>
        </w:rPr>
      </w:pPr>
    </w:p>
    <w:p w:rsidR="00E3394A" w:rsidRDefault="00D17B93" w:rsidP="00A47FD9">
      <w:pPr>
        <w:spacing w:line="360" w:lineRule="auto"/>
        <w:rPr>
          <w:szCs w:val="24"/>
        </w:rPr>
      </w:pPr>
      <w:r>
        <w:rPr>
          <w:szCs w:val="24"/>
        </w:rPr>
        <w:t xml:space="preserve">Reinforcement learning is a </w:t>
      </w:r>
      <w:r w:rsidR="00002E34" w:rsidRPr="00002E34">
        <w:rPr>
          <w:szCs w:val="24"/>
        </w:rPr>
        <w:t xml:space="preserve">highly effective </w:t>
      </w:r>
      <w:r>
        <w:rPr>
          <w:szCs w:val="24"/>
        </w:rPr>
        <w:t xml:space="preserve">machine learning technology in the game artificial intelligence. </w:t>
      </w:r>
      <w:r w:rsidR="00002E34">
        <w:rPr>
          <w:szCs w:val="24"/>
        </w:rPr>
        <w:t xml:space="preserve">This is a kind of unsupervised learning which can let computer learn game playing skills by compete itself. </w:t>
      </w:r>
      <w:r w:rsidR="00DF5757">
        <w:rPr>
          <w:szCs w:val="24"/>
        </w:rPr>
        <w:t>In that case, the</w:t>
      </w:r>
      <w:r w:rsidR="00A820EA">
        <w:rPr>
          <w:szCs w:val="24"/>
        </w:rPr>
        <w:t xml:space="preserve"> performance</w:t>
      </w:r>
      <w:r w:rsidR="003556AF">
        <w:rPr>
          <w:szCs w:val="24"/>
        </w:rPr>
        <w:t xml:space="preserve"> of AI player</w:t>
      </w:r>
      <w:r w:rsidR="00A820EA">
        <w:rPr>
          <w:szCs w:val="24"/>
        </w:rPr>
        <w:t xml:space="preserve"> should be improved from</w:t>
      </w:r>
      <w:r w:rsidR="007047C8">
        <w:rPr>
          <w:szCs w:val="24"/>
        </w:rPr>
        <w:t xml:space="preserve"> </w:t>
      </w:r>
      <w:r w:rsidR="001458BC">
        <w:rPr>
          <w:szCs w:val="24"/>
        </w:rPr>
        <w:t xml:space="preserve">almost </w:t>
      </w:r>
      <w:r w:rsidR="007047C8">
        <w:rPr>
          <w:szCs w:val="24"/>
        </w:rPr>
        <w:t>making</w:t>
      </w:r>
      <w:r w:rsidR="00A820EA">
        <w:rPr>
          <w:szCs w:val="24"/>
        </w:rPr>
        <w:t xml:space="preserve"> the random chooses at first to making perfect movement for every step. </w:t>
      </w:r>
      <w:r w:rsidR="000426E0">
        <w:rPr>
          <w:szCs w:val="24"/>
        </w:rPr>
        <w:t>Hence b</w:t>
      </w:r>
      <w:r w:rsidR="00A47FD9">
        <w:rPr>
          <w:szCs w:val="24"/>
        </w:rPr>
        <w:t>y apply this type of learning methodology, computer will evaluate their strategy and try to get better reward.</w:t>
      </w:r>
    </w:p>
    <w:p w:rsidR="00EF4738" w:rsidRDefault="00EF4738" w:rsidP="00A47FD9">
      <w:pPr>
        <w:spacing w:line="360" w:lineRule="auto"/>
        <w:rPr>
          <w:szCs w:val="24"/>
        </w:rPr>
      </w:pPr>
      <w:r>
        <w:rPr>
          <w:noProof/>
          <w:lang w:val="en-US" w:eastAsia="zh-CN"/>
        </w:rPr>
        <w:drawing>
          <wp:inline distT="0" distB="0" distL="0" distR="0" wp14:anchorId="4D2EC722" wp14:editId="169A4789">
            <wp:extent cx="5278120" cy="2128745"/>
            <wp:effectExtent l="0" t="0" r="0" b="5080"/>
            <wp:docPr id="4" name="图片 4" descr="https://deeplearning4j.org/img/simple_R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eplearning4j.org/img/simple_RL_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2128745"/>
                    </a:xfrm>
                    <a:prstGeom prst="rect">
                      <a:avLst/>
                    </a:prstGeom>
                    <a:noFill/>
                    <a:ln>
                      <a:noFill/>
                    </a:ln>
                  </pic:spPr>
                </pic:pic>
              </a:graphicData>
            </a:graphic>
          </wp:inline>
        </w:drawing>
      </w:r>
    </w:p>
    <w:p w:rsidR="00E3333C" w:rsidRPr="002D4D97" w:rsidRDefault="00E3333C" w:rsidP="00A47FD9">
      <w:pPr>
        <w:spacing w:line="360" w:lineRule="auto"/>
        <w:rPr>
          <w:szCs w:val="24"/>
        </w:rPr>
      </w:pPr>
    </w:p>
    <w:p w:rsidR="000C42AE" w:rsidRDefault="00511837" w:rsidP="000C42AE">
      <w:pPr>
        <w:pStyle w:val="afe"/>
        <w:numPr>
          <w:ilvl w:val="0"/>
          <w:numId w:val="25"/>
        </w:numPr>
        <w:spacing w:line="360" w:lineRule="auto"/>
        <w:ind w:firstLineChars="0"/>
        <w:outlineLvl w:val="0"/>
        <w:rPr>
          <w:b/>
          <w:sz w:val="32"/>
          <w:szCs w:val="32"/>
        </w:rPr>
      </w:pPr>
      <w:bookmarkStart w:id="3" w:name="_Toc621961"/>
      <w:r w:rsidRPr="00E3394A">
        <w:rPr>
          <w:b/>
          <w:sz w:val="32"/>
          <w:szCs w:val="32"/>
        </w:rPr>
        <w:t>Introduction</w:t>
      </w:r>
      <w:bookmarkEnd w:id="3"/>
    </w:p>
    <w:p w:rsidR="00773112" w:rsidRPr="00773112" w:rsidRDefault="00773112" w:rsidP="00773112">
      <w:pPr>
        <w:spacing w:line="360" w:lineRule="auto"/>
        <w:outlineLvl w:val="0"/>
        <w:rPr>
          <w:b/>
          <w:sz w:val="32"/>
          <w:szCs w:val="32"/>
        </w:rPr>
      </w:pPr>
    </w:p>
    <w:p w:rsidR="000C42AE" w:rsidRDefault="004E6F46" w:rsidP="002D4D97">
      <w:pPr>
        <w:spacing w:line="360" w:lineRule="auto"/>
        <w:rPr>
          <w:szCs w:val="24"/>
        </w:rPr>
      </w:pPr>
      <w:r>
        <w:rPr>
          <w:rFonts w:hint="eastAsia"/>
          <w:szCs w:val="24"/>
          <w:lang w:eastAsia="zh-CN"/>
        </w:rPr>
        <w:t xml:space="preserve">This project is </w:t>
      </w:r>
      <w:r>
        <w:rPr>
          <w:szCs w:val="24"/>
          <w:lang w:eastAsia="zh-CN"/>
        </w:rPr>
        <w:t xml:space="preserve">launched as the requirement of module ce888 </w:t>
      </w:r>
      <w:r w:rsidR="00BE19A6">
        <w:rPr>
          <w:szCs w:val="24"/>
          <w:lang w:eastAsia="zh-CN"/>
        </w:rPr>
        <w:t xml:space="preserve">assessment to build a </w:t>
      </w:r>
      <w:r w:rsidR="003D2FFD">
        <w:rPr>
          <w:szCs w:val="24"/>
          <w:lang w:eastAsia="zh-CN"/>
        </w:rPr>
        <w:t>d</w:t>
      </w:r>
      <w:r w:rsidR="00985698">
        <w:rPr>
          <w:szCs w:val="24"/>
          <w:lang w:eastAsia="zh-CN"/>
        </w:rPr>
        <w:t>ecision t</w:t>
      </w:r>
      <w:r w:rsidR="00B23B5A">
        <w:rPr>
          <w:szCs w:val="24"/>
          <w:lang w:eastAsia="zh-CN"/>
        </w:rPr>
        <w:t>rees for e</w:t>
      </w:r>
      <w:r w:rsidR="00532D0B">
        <w:rPr>
          <w:szCs w:val="24"/>
          <w:lang w:eastAsia="zh-CN"/>
        </w:rPr>
        <w:t>xpert i</w:t>
      </w:r>
      <w:r w:rsidR="00BE19A6" w:rsidRPr="00BE19A6">
        <w:rPr>
          <w:szCs w:val="24"/>
          <w:lang w:eastAsia="zh-CN"/>
        </w:rPr>
        <w:t>teration</w:t>
      </w:r>
      <w:r w:rsidR="0048351F">
        <w:rPr>
          <w:szCs w:val="24"/>
          <w:lang w:eastAsia="zh-CN"/>
        </w:rPr>
        <w:t>.</w:t>
      </w:r>
      <w:sdt>
        <w:sdtPr>
          <w:rPr>
            <w:szCs w:val="24"/>
            <w:lang w:eastAsia="zh-CN"/>
          </w:rPr>
          <w:id w:val="-879157937"/>
          <w:citation/>
        </w:sdtPr>
        <w:sdtContent>
          <w:r w:rsidR="0048351F">
            <w:rPr>
              <w:szCs w:val="24"/>
              <w:lang w:eastAsia="zh-CN"/>
            </w:rPr>
            <w:fldChar w:fldCharType="begin"/>
          </w:r>
          <w:r w:rsidR="0048351F">
            <w:rPr>
              <w:szCs w:val="24"/>
              <w:lang w:eastAsia="zh-CN"/>
            </w:rPr>
            <w:instrText xml:space="preserve"> </w:instrText>
          </w:r>
          <w:r w:rsidR="0048351F">
            <w:rPr>
              <w:rFonts w:hint="eastAsia"/>
              <w:szCs w:val="24"/>
              <w:lang w:eastAsia="zh-CN"/>
            </w:rPr>
            <w:instrText>CITATION CSE19 \l 2052</w:instrText>
          </w:r>
          <w:r w:rsidR="0048351F">
            <w:rPr>
              <w:szCs w:val="24"/>
              <w:lang w:eastAsia="zh-CN"/>
            </w:rPr>
            <w:instrText xml:space="preserve"> </w:instrText>
          </w:r>
          <w:r w:rsidR="0048351F">
            <w:rPr>
              <w:szCs w:val="24"/>
              <w:lang w:eastAsia="zh-CN"/>
            </w:rPr>
            <w:fldChar w:fldCharType="separate"/>
          </w:r>
          <w:r w:rsidR="0048351F">
            <w:rPr>
              <w:rFonts w:hint="eastAsia"/>
              <w:noProof/>
              <w:szCs w:val="24"/>
              <w:lang w:eastAsia="zh-CN"/>
            </w:rPr>
            <w:t xml:space="preserve"> </w:t>
          </w:r>
          <w:r w:rsidR="0048351F" w:rsidRPr="0048351F">
            <w:rPr>
              <w:noProof/>
              <w:szCs w:val="24"/>
              <w:lang w:eastAsia="zh-CN"/>
            </w:rPr>
            <w:t>[1]</w:t>
          </w:r>
          <w:r w:rsidR="0048351F">
            <w:rPr>
              <w:szCs w:val="24"/>
              <w:lang w:eastAsia="zh-CN"/>
            </w:rPr>
            <w:fldChar w:fldCharType="end"/>
          </w:r>
        </w:sdtContent>
      </w:sdt>
      <w:sdt>
        <w:sdtPr>
          <w:rPr>
            <w:szCs w:val="24"/>
            <w:lang w:eastAsia="zh-CN"/>
          </w:rPr>
          <w:id w:val="-1024018477"/>
          <w:citation/>
        </w:sdtPr>
        <w:sdtContent>
          <w:r w:rsidR="0048351F">
            <w:rPr>
              <w:szCs w:val="24"/>
              <w:lang w:eastAsia="zh-CN"/>
            </w:rPr>
            <w:fldChar w:fldCharType="begin"/>
          </w:r>
          <w:r w:rsidR="0048351F">
            <w:rPr>
              <w:szCs w:val="24"/>
              <w:lang w:eastAsia="zh-CN"/>
            </w:rPr>
            <w:instrText xml:space="preserve"> </w:instrText>
          </w:r>
          <w:r w:rsidR="0048351F">
            <w:rPr>
              <w:rFonts w:hint="eastAsia"/>
              <w:szCs w:val="24"/>
              <w:lang w:eastAsia="zh-CN"/>
            </w:rPr>
            <w:instrText>CITATION Pro19 \l 2052</w:instrText>
          </w:r>
          <w:r w:rsidR="0048351F">
            <w:rPr>
              <w:szCs w:val="24"/>
              <w:lang w:eastAsia="zh-CN"/>
            </w:rPr>
            <w:instrText xml:space="preserve"> </w:instrText>
          </w:r>
          <w:r w:rsidR="0048351F">
            <w:rPr>
              <w:szCs w:val="24"/>
              <w:lang w:eastAsia="zh-CN"/>
            </w:rPr>
            <w:fldChar w:fldCharType="separate"/>
          </w:r>
          <w:r w:rsidR="0048351F">
            <w:rPr>
              <w:rFonts w:hint="eastAsia"/>
              <w:noProof/>
              <w:szCs w:val="24"/>
              <w:lang w:eastAsia="zh-CN"/>
            </w:rPr>
            <w:t xml:space="preserve"> </w:t>
          </w:r>
          <w:r w:rsidR="0048351F" w:rsidRPr="0048351F">
            <w:rPr>
              <w:noProof/>
              <w:szCs w:val="24"/>
              <w:lang w:eastAsia="zh-CN"/>
            </w:rPr>
            <w:t>[2]</w:t>
          </w:r>
          <w:r w:rsidR="0048351F">
            <w:rPr>
              <w:szCs w:val="24"/>
              <w:lang w:eastAsia="zh-CN"/>
            </w:rPr>
            <w:fldChar w:fldCharType="end"/>
          </w:r>
        </w:sdtContent>
      </w:sdt>
      <w:r w:rsidR="0044631F">
        <w:rPr>
          <w:szCs w:val="24"/>
          <w:lang w:eastAsia="zh-CN"/>
        </w:rPr>
        <w:t xml:space="preserve"> </w:t>
      </w:r>
      <w:r>
        <w:rPr>
          <w:szCs w:val="24"/>
        </w:rPr>
        <w:t>In</w:t>
      </w:r>
      <w:r w:rsidR="00E3333C">
        <w:rPr>
          <w:szCs w:val="24"/>
        </w:rPr>
        <w:t xml:space="preserve"> this programme, the basic idea is combine both neural network and Monte Carlo tree search(MCTS) to build a strong AI game player. </w:t>
      </w:r>
    </w:p>
    <w:p w:rsidR="00DE2D97" w:rsidRDefault="00DE2D97" w:rsidP="002D4D97">
      <w:pPr>
        <w:spacing w:line="360" w:lineRule="auto"/>
        <w:rPr>
          <w:szCs w:val="24"/>
        </w:rPr>
      </w:pPr>
    </w:p>
    <w:p w:rsidR="00DE2D97" w:rsidRDefault="00DE2D97" w:rsidP="002D4D97">
      <w:pPr>
        <w:spacing w:line="360" w:lineRule="auto"/>
        <w:rPr>
          <w:szCs w:val="24"/>
        </w:rPr>
      </w:pPr>
      <w:r>
        <w:rPr>
          <w:szCs w:val="24"/>
        </w:rPr>
        <w:t>The player’s action of each round of game will be record and be used to train the neural network system. After training the neural network, it will be used to help and enhance the MCTS algorithm t</w:t>
      </w:r>
      <w:r w:rsidR="00774289">
        <w:rPr>
          <w:szCs w:val="24"/>
        </w:rPr>
        <w:t>o achieve a better performance.</w:t>
      </w:r>
    </w:p>
    <w:p w:rsidR="00321696" w:rsidRDefault="00321696" w:rsidP="002D4D97">
      <w:pPr>
        <w:spacing w:line="360" w:lineRule="auto"/>
        <w:rPr>
          <w:szCs w:val="24"/>
        </w:rPr>
      </w:pPr>
    </w:p>
    <w:p w:rsidR="00774289" w:rsidRDefault="007B7201" w:rsidP="002D4D97">
      <w:pPr>
        <w:spacing w:line="360" w:lineRule="auto"/>
        <w:rPr>
          <w:szCs w:val="24"/>
          <w:lang w:eastAsia="zh-CN"/>
        </w:rPr>
      </w:pPr>
      <w:r w:rsidRPr="007B7201">
        <w:rPr>
          <w:szCs w:val="24"/>
        </w:rPr>
        <w:t>With the promotion of electronic equipment, video games are also constantly developing</w:t>
      </w:r>
      <w:r w:rsidR="00D824BA">
        <w:rPr>
          <w:szCs w:val="24"/>
        </w:rPr>
        <w:t>.</w:t>
      </w:r>
      <w:r w:rsidR="001C4916" w:rsidRPr="001C4916">
        <w:t xml:space="preserve"> </w:t>
      </w:r>
      <w:r w:rsidR="001C4916" w:rsidRPr="001C4916">
        <w:rPr>
          <w:szCs w:val="24"/>
        </w:rPr>
        <w:t>Game AI will have a bright future as well as a vast market</w:t>
      </w:r>
      <w:r w:rsidR="001A2287">
        <w:rPr>
          <w:szCs w:val="24"/>
        </w:rPr>
        <w:t xml:space="preserve"> so it is necessary for developers to find out a new solution for create AI.</w:t>
      </w:r>
      <w:r w:rsidR="002F1DDC">
        <w:rPr>
          <w:szCs w:val="24"/>
        </w:rPr>
        <w:t xml:space="preserve"> Besides, reinforcement learning can be also applied to many aspect</w:t>
      </w:r>
      <w:r w:rsidR="00B90E2D">
        <w:rPr>
          <w:szCs w:val="24"/>
        </w:rPr>
        <w:t>s</w:t>
      </w:r>
      <w:r w:rsidR="002F1DDC">
        <w:rPr>
          <w:szCs w:val="24"/>
        </w:rPr>
        <w:t xml:space="preserve"> </w:t>
      </w:r>
      <w:r w:rsidR="002D208F">
        <w:rPr>
          <w:szCs w:val="24"/>
        </w:rPr>
        <w:t xml:space="preserve">of </w:t>
      </w:r>
      <w:r w:rsidR="002F1DDC">
        <w:rPr>
          <w:szCs w:val="24"/>
        </w:rPr>
        <w:t xml:space="preserve">industry such as navigation, robot design and </w:t>
      </w:r>
      <w:r w:rsidR="002F1DDC">
        <w:rPr>
          <w:szCs w:val="24"/>
        </w:rPr>
        <w:lastRenderedPageBreak/>
        <w:t>so on.</w:t>
      </w:r>
      <w:r w:rsidR="001A2287">
        <w:rPr>
          <w:szCs w:val="24"/>
        </w:rPr>
        <w:t xml:space="preserve"> </w:t>
      </w:r>
      <w:r w:rsidR="00BE19A6">
        <w:rPr>
          <w:rFonts w:hint="eastAsia"/>
          <w:szCs w:val="24"/>
          <w:lang w:eastAsia="zh-CN"/>
        </w:rPr>
        <w:t>Because</w:t>
      </w:r>
      <w:r w:rsidR="00BE19A6">
        <w:rPr>
          <w:szCs w:val="24"/>
        </w:rPr>
        <w:t xml:space="preserve"> </w:t>
      </w:r>
      <w:r w:rsidR="00BE19A6">
        <w:rPr>
          <w:rFonts w:hint="eastAsia"/>
          <w:szCs w:val="24"/>
          <w:lang w:eastAsia="zh-CN"/>
        </w:rPr>
        <w:t xml:space="preserve">of all these </w:t>
      </w:r>
      <w:r w:rsidR="00BE19A6">
        <w:rPr>
          <w:szCs w:val="24"/>
          <w:lang w:eastAsia="zh-CN"/>
        </w:rPr>
        <w:t>r</w:t>
      </w:r>
      <w:r w:rsidR="006A4EF0">
        <w:rPr>
          <w:szCs w:val="24"/>
          <w:lang w:eastAsia="zh-CN"/>
        </w:rPr>
        <w:t>easons,</w:t>
      </w:r>
      <w:r w:rsidR="0088536B" w:rsidRPr="0088536B">
        <w:rPr>
          <w:szCs w:val="24"/>
          <w:lang w:eastAsia="zh-CN"/>
        </w:rPr>
        <w:t xml:space="preserve"> a</w:t>
      </w:r>
      <w:r w:rsidR="00B261A0">
        <w:rPr>
          <w:szCs w:val="24"/>
          <w:lang w:eastAsia="zh-CN"/>
        </w:rPr>
        <w:t xml:space="preserve">s </w:t>
      </w:r>
      <w:r w:rsidR="00BD3F07">
        <w:rPr>
          <w:szCs w:val="24"/>
          <w:lang w:eastAsia="zh-CN"/>
        </w:rPr>
        <w:t>an</w:t>
      </w:r>
      <w:r w:rsidR="0088536B" w:rsidRPr="0088536B">
        <w:rPr>
          <w:szCs w:val="24"/>
          <w:lang w:eastAsia="zh-CN"/>
        </w:rPr>
        <w:t xml:space="preserve"> </w:t>
      </w:r>
      <w:r w:rsidR="0041714B">
        <w:rPr>
          <w:szCs w:val="24"/>
          <w:lang w:eastAsia="zh-CN"/>
        </w:rPr>
        <w:t>experiment</w:t>
      </w:r>
      <w:r w:rsidR="0088536B" w:rsidRPr="0088536B">
        <w:rPr>
          <w:szCs w:val="24"/>
          <w:lang w:eastAsia="zh-CN"/>
        </w:rPr>
        <w:t xml:space="preserve"> in </w:t>
      </w:r>
      <w:r w:rsidR="00335987">
        <w:rPr>
          <w:szCs w:val="24"/>
          <w:lang w:eastAsia="zh-CN"/>
        </w:rPr>
        <w:t>applying</w:t>
      </w:r>
      <w:r w:rsidR="006C1CE3">
        <w:rPr>
          <w:szCs w:val="24"/>
          <w:lang w:eastAsia="zh-CN"/>
        </w:rPr>
        <w:t xml:space="preserve"> </w:t>
      </w:r>
      <w:r w:rsidR="00523D22">
        <w:rPr>
          <w:szCs w:val="24"/>
          <w:lang w:eastAsia="zh-CN"/>
        </w:rPr>
        <w:t>reinforcement</w:t>
      </w:r>
      <w:r w:rsidR="0088536B" w:rsidRPr="0088536B">
        <w:rPr>
          <w:szCs w:val="24"/>
          <w:lang w:eastAsia="zh-CN"/>
        </w:rPr>
        <w:t xml:space="preserve"> learning</w:t>
      </w:r>
      <w:r w:rsidR="0088536B">
        <w:rPr>
          <w:szCs w:val="24"/>
          <w:lang w:eastAsia="zh-CN"/>
        </w:rPr>
        <w:t>,</w:t>
      </w:r>
      <w:r w:rsidR="006A4EF0">
        <w:rPr>
          <w:szCs w:val="24"/>
          <w:lang w:eastAsia="zh-CN"/>
        </w:rPr>
        <w:t xml:space="preserve"> this project</w:t>
      </w:r>
      <w:r w:rsidR="0088536B">
        <w:rPr>
          <w:szCs w:val="24"/>
          <w:lang w:eastAsia="zh-CN"/>
        </w:rPr>
        <w:t xml:space="preserve"> </w:t>
      </w:r>
      <w:r w:rsidR="003831E1">
        <w:rPr>
          <w:szCs w:val="24"/>
          <w:lang w:eastAsia="zh-CN"/>
        </w:rPr>
        <w:t xml:space="preserve">is worth </w:t>
      </w:r>
      <w:r w:rsidR="00D75A3B">
        <w:rPr>
          <w:szCs w:val="24"/>
          <w:lang w:eastAsia="zh-CN"/>
        </w:rPr>
        <w:t xml:space="preserve">to pay </w:t>
      </w:r>
      <w:r w:rsidR="006A23BA">
        <w:rPr>
          <w:rFonts w:hint="eastAsia"/>
          <w:szCs w:val="24"/>
          <w:lang w:eastAsia="zh-CN"/>
        </w:rPr>
        <w:t>researcher</w:t>
      </w:r>
      <w:r w:rsidR="006A23BA">
        <w:rPr>
          <w:szCs w:val="24"/>
          <w:lang w:eastAsia="zh-CN"/>
        </w:rPr>
        <w:t>’s</w:t>
      </w:r>
      <w:r w:rsidR="00C8214B">
        <w:rPr>
          <w:szCs w:val="24"/>
          <w:lang w:eastAsia="zh-CN"/>
        </w:rPr>
        <w:t xml:space="preserve"> </w:t>
      </w:r>
      <w:r w:rsidR="00390E02">
        <w:rPr>
          <w:szCs w:val="24"/>
          <w:lang w:eastAsia="zh-CN"/>
        </w:rPr>
        <w:t>strength</w:t>
      </w:r>
      <w:r w:rsidR="00D75A3B">
        <w:rPr>
          <w:szCs w:val="24"/>
          <w:lang w:eastAsia="zh-CN"/>
        </w:rPr>
        <w:t xml:space="preserve"> on it</w:t>
      </w:r>
      <w:r w:rsidR="006A23BA">
        <w:rPr>
          <w:szCs w:val="24"/>
          <w:lang w:eastAsia="zh-CN"/>
        </w:rPr>
        <w:t>.</w:t>
      </w:r>
    </w:p>
    <w:p w:rsidR="00381425" w:rsidRPr="000C42AE" w:rsidRDefault="00381425" w:rsidP="002D4D97">
      <w:pPr>
        <w:spacing w:line="360" w:lineRule="auto"/>
        <w:rPr>
          <w:b/>
          <w:sz w:val="32"/>
          <w:szCs w:val="32"/>
        </w:rPr>
      </w:pPr>
    </w:p>
    <w:p w:rsidR="00511837" w:rsidRDefault="00511837" w:rsidP="00E3394A">
      <w:pPr>
        <w:pStyle w:val="afe"/>
        <w:numPr>
          <w:ilvl w:val="0"/>
          <w:numId w:val="25"/>
        </w:numPr>
        <w:spacing w:line="360" w:lineRule="auto"/>
        <w:ind w:firstLineChars="0"/>
        <w:outlineLvl w:val="0"/>
        <w:rPr>
          <w:b/>
          <w:sz w:val="32"/>
          <w:szCs w:val="32"/>
        </w:rPr>
      </w:pPr>
      <w:bookmarkStart w:id="4" w:name="_Toc621962"/>
      <w:r w:rsidRPr="00E3394A">
        <w:rPr>
          <w:b/>
          <w:sz w:val="32"/>
          <w:szCs w:val="32"/>
        </w:rPr>
        <w:t>Background</w:t>
      </w:r>
      <w:bookmarkEnd w:id="4"/>
    </w:p>
    <w:p w:rsidR="00253A69" w:rsidRDefault="00F309A1" w:rsidP="002D4D97">
      <w:pPr>
        <w:spacing w:line="360" w:lineRule="auto"/>
        <w:rPr>
          <w:szCs w:val="24"/>
        </w:rPr>
      </w:pPr>
      <w:r>
        <w:rPr>
          <w:szCs w:val="24"/>
        </w:rPr>
        <w:t>There are already some examples which use reinforcement learning and MCTS in the real life.</w:t>
      </w:r>
      <w:r w:rsidR="003C6F52">
        <w:rPr>
          <w:szCs w:val="24"/>
        </w:rPr>
        <w:t xml:space="preserve"> In 2016, a AI go player </w:t>
      </w:r>
      <w:r w:rsidR="003A56D7" w:rsidRPr="003C6F52">
        <w:rPr>
          <w:szCs w:val="24"/>
        </w:rPr>
        <w:t>Alpha Go</w:t>
      </w:r>
      <w:r w:rsidR="00993484">
        <w:rPr>
          <w:szCs w:val="24"/>
        </w:rPr>
        <w:t xml:space="preserve"> challenge</w:t>
      </w:r>
      <w:r w:rsidR="00E01CCC">
        <w:rPr>
          <w:szCs w:val="24"/>
        </w:rPr>
        <w:t>d</w:t>
      </w:r>
      <w:r w:rsidR="00993484">
        <w:rPr>
          <w:szCs w:val="24"/>
        </w:rPr>
        <w:t xml:space="preserve"> and defeated one </w:t>
      </w:r>
      <w:r w:rsidR="00993484" w:rsidRPr="00993484">
        <w:rPr>
          <w:szCs w:val="24"/>
        </w:rPr>
        <w:t>of the</w:t>
      </w:r>
      <w:r w:rsidR="00993484">
        <w:rPr>
          <w:szCs w:val="24"/>
        </w:rPr>
        <w:t xml:space="preserve"> most skilful human </w:t>
      </w:r>
      <w:r w:rsidR="006A30E4" w:rsidRPr="00993484">
        <w:rPr>
          <w:szCs w:val="24"/>
        </w:rPr>
        <w:t>players.</w:t>
      </w:r>
      <w:r w:rsidR="006A30E4">
        <w:rPr>
          <w:szCs w:val="24"/>
        </w:rPr>
        <w:t xml:space="preserve"> </w:t>
      </w:r>
      <w:sdt>
        <w:sdtPr>
          <w:rPr>
            <w:szCs w:val="24"/>
          </w:rPr>
          <w:id w:val="-592011170"/>
          <w:citation/>
        </w:sdtPr>
        <w:sdtContent>
          <w:r w:rsidR="0023143A">
            <w:rPr>
              <w:szCs w:val="24"/>
            </w:rPr>
            <w:fldChar w:fldCharType="begin"/>
          </w:r>
          <w:r w:rsidR="007666D8">
            <w:rPr>
              <w:szCs w:val="24"/>
              <w:lang w:eastAsia="zh-CN"/>
            </w:rPr>
            <w:instrText xml:space="preserve">CITATION Yah17 \l 2052 </w:instrText>
          </w:r>
          <w:r w:rsidR="0023143A">
            <w:rPr>
              <w:szCs w:val="24"/>
            </w:rPr>
            <w:fldChar w:fldCharType="separate"/>
          </w:r>
          <w:r w:rsidR="007666D8" w:rsidRPr="007666D8">
            <w:rPr>
              <w:noProof/>
              <w:szCs w:val="24"/>
              <w:lang w:eastAsia="zh-CN"/>
            </w:rPr>
            <w:t>[3]</w:t>
          </w:r>
          <w:r w:rsidR="0023143A">
            <w:rPr>
              <w:szCs w:val="24"/>
            </w:rPr>
            <w:fldChar w:fldCharType="end"/>
          </w:r>
        </w:sdtContent>
      </w:sdt>
      <w:r w:rsidR="00BB589A">
        <w:rPr>
          <w:szCs w:val="24"/>
        </w:rPr>
        <w:t xml:space="preserve"> It is trained based on the human player’s record</w:t>
      </w:r>
      <w:r w:rsidR="00A35716">
        <w:rPr>
          <w:szCs w:val="24"/>
        </w:rPr>
        <w:t>.</w:t>
      </w:r>
      <w:r w:rsidR="00BD3F07">
        <w:rPr>
          <w:szCs w:val="24"/>
        </w:rPr>
        <w:t xml:space="preserve"> </w:t>
      </w:r>
      <w:r w:rsidR="007E165D">
        <w:rPr>
          <w:szCs w:val="24"/>
        </w:rPr>
        <w:t>However,</w:t>
      </w:r>
      <w:r w:rsidR="00BD3F07">
        <w:rPr>
          <w:szCs w:val="24"/>
        </w:rPr>
        <w:t xml:space="preserve"> one year later, </w:t>
      </w:r>
      <w:proofErr w:type="spellStart"/>
      <w:r w:rsidR="00BD3F07" w:rsidRPr="00BD3F07">
        <w:rPr>
          <w:szCs w:val="24"/>
        </w:rPr>
        <w:t>AlphaGo</w:t>
      </w:r>
      <w:proofErr w:type="spellEnd"/>
      <w:r w:rsidR="00BD3F07" w:rsidRPr="00BD3F07">
        <w:rPr>
          <w:szCs w:val="24"/>
        </w:rPr>
        <w:t xml:space="preserve"> </w:t>
      </w:r>
      <w:r w:rsidR="00D36CD3" w:rsidRPr="00BD3F07">
        <w:rPr>
          <w:szCs w:val="24"/>
        </w:rPr>
        <w:t>Zero</w:t>
      </w:r>
      <w:r w:rsidR="004A1C69">
        <w:rPr>
          <w:szCs w:val="24"/>
        </w:rPr>
        <w:t xml:space="preserve"> came out</w:t>
      </w:r>
      <w:r w:rsidR="004175DA">
        <w:rPr>
          <w:szCs w:val="24"/>
        </w:rPr>
        <w:t>.</w:t>
      </w:r>
      <w:r w:rsidR="00FA1359">
        <w:rPr>
          <w:szCs w:val="24"/>
        </w:rPr>
        <w:t xml:space="preserve"> </w:t>
      </w:r>
      <w:r w:rsidR="007E165D">
        <w:rPr>
          <w:rFonts w:hint="eastAsia"/>
          <w:szCs w:val="24"/>
          <w:lang w:eastAsia="zh-CN"/>
        </w:rPr>
        <w:t>This</w:t>
      </w:r>
      <w:r w:rsidR="007E165D">
        <w:rPr>
          <w:szCs w:val="24"/>
        </w:rPr>
        <w:t xml:space="preserve"> </w:t>
      </w:r>
      <w:r w:rsidR="007E165D">
        <w:rPr>
          <w:rFonts w:hint="eastAsia"/>
          <w:szCs w:val="24"/>
          <w:lang w:eastAsia="zh-CN"/>
        </w:rPr>
        <w:t>time</w:t>
      </w:r>
      <w:r w:rsidR="007E165D">
        <w:rPr>
          <w:szCs w:val="24"/>
        </w:rPr>
        <w:t xml:space="preserve"> it applied reinforcement learning and do not use any human player’s record.</w:t>
      </w:r>
      <w:r w:rsidR="00C51BD6">
        <w:rPr>
          <w:szCs w:val="24"/>
        </w:rPr>
        <w:t xml:space="preserve"> By fight against itself, the AI improved very fast and finally</w:t>
      </w:r>
      <w:r w:rsidR="00C11C0D">
        <w:rPr>
          <w:szCs w:val="24"/>
        </w:rPr>
        <w:t xml:space="preserve"> the </w:t>
      </w:r>
      <w:proofErr w:type="spellStart"/>
      <w:r w:rsidR="00C11C0D">
        <w:rPr>
          <w:szCs w:val="24"/>
        </w:rPr>
        <w:t>AlphaGo</w:t>
      </w:r>
      <w:proofErr w:type="spellEnd"/>
      <w:r w:rsidR="00C11C0D">
        <w:rPr>
          <w:szCs w:val="24"/>
        </w:rPr>
        <w:t xml:space="preserve"> Zero defeated all the previous version after </w:t>
      </w:r>
      <w:r w:rsidR="00DC6E3C">
        <w:rPr>
          <w:szCs w:val="24"/>
        </w:rPr>
        <w:t xml:space="preserve">trained for </w:t>
      </w:r>
      <w:r w:rsidR="0023143A">
        <w:rPr>
          <w:szCs w:val="24"/>
        </w:rPr>
        <w:t xml:space="preserve">40 </w:t>
      </w:r>
      <w:proofErr w:type="gramStart"/>
      <w:r w:rsidR="0023143A">
        <w:rPr>
          <w:szCs w:val="24"/>
        </w:rPr>
        <w:t>days .</w:t>
      </w:r>
      <w:proofErr w:type="gramEnd"/>
    </w:p>
    <w:p w:rsidR="00CA5AEA" w:rsidRDefault="00CA5AEA" w:rsidP="002D4D97">
      <w:pPr>
        <w:spacing w:line="360" w:lineRule="auto"/>
        <w:rPr>
          <w:szCs w:val="24"/>
        </w:rPr>
      </w:pPr>
    </w:p>
    <w:p w:rsidR="00E80FE3" w:rsidRDefault="00CA5AEA" w:rsidP="002D4D97">
      <w:pPr>
        <w:spacing w:line="360" w:lineRule="auto"/>
        <w:rPr>
          <w:szCs w:val="24"/>
        </w:rPr>
      </w:pPr>
      <w:r>
        <w:rPr>
          <w:szCs w:val="24"/>
        </w:rPr>
        <w:t>According to the paper provide by DeepMind, there are a lot of benefit</w:t>
      </w:r>
      <w:r w:rsidR="00BD209F">
        <w:rPr>
          <w:szCs w:val="24"/>
        </w:rPr>
        <w:t>s</w:t>
      </w:r>
      <w:r>
        <w:rPr>
          <w:szCs w:val="24"/>
        </w:rPr>
        <w:t xml:space="preserve"> to use reinforcement learning </w:t>
      </w:r>
      <w:r w:rsidR="00522C4F">
        <w:rPr>
          <w:szCs w:val="24"/>
        </w:rPr>
        <w:t>to train the AI.</w:t>
      </w:r>
      <w:r w:rsidR="00E80FE3">
        <w:rPr>
          <w:szCs w:val="24"/>
        </w:rPr>
        <w:t xml:space="preserve"> </w:t>
      </w:r>
    </w:p>
    <w:p w:rsidR="00E80FE3" w:rsidRDefault="00E80FE3" w:rsidP="00EC53E4">
      <w:pPr>
        <w:spacing w:line="360" w:lineRule="auto"/>
        <w:ind w:leftChars="200" w:left="480" w:rightChars="200" w:right="480"/>
        <w:rPr>
          <w:i/>
          <w:szCs w:val="24"/>
        </w:rPr>
      </w:pPr>
      <w:r w:rsidRPr="00EC53E4">
        <w:rPr>
          <w:i/>
          <w:szCs w:val="24"/>
        </w:rPr>
        <w:t>“Much progress towards artificial intelligence has been made using supervised learning systems that are trained to replicate the dec</w:t>
      </w:r>
      <w:r w:rsidR="00B021BE">
        <w:rPr>
          <w:i/>
          <w:szCs w:val="24"/>
        </w:rPr>
        <w:t>isions of human experts</w:t>
      </w:r>
      <w:r w:rsidRPr="00EC53E4">
        <w:rPr>
          <w:i/>
          <w:szCs w:val="24"/>
        </w:rPr>
        <w:t xml:space="preserve">. However, expert data is often expensive, unreliable, or simply unavailable. Even when reliable data is available it may impose a ceiling on the performance of systems trained in this </w:t>
      </w:r>
      <w:r w:rsidR="00EC53E4" w:rsidRPr="00EC53E4">
        <w:rPr>
          <w:i/>
          <w:szCs w:val="24"/>
        </w:rPr>
        <w:t>manner” (</w:t>
      </w:r>
      <w:r w:rsidRPr="00EC53E4">
        <w:rPr>
          <w:i/>
          <w:szCs w:val="24"/>
        </w:rPr>
        <w:t>Mastering the Game of Go without Human Knowledge, DeepMind,2017)</w:t>
      </w:r>
      <w:r w:rsidR="00C84F11">
        <w:rPr>
          <w:i/>
          <w:szCs w:val="24"/>
        </w:rPr>
        <w:t xml:space="preserve"> </w:t>
      </w:r>
      <w:sdt>
        <w:sdtPr>
          <w:rPr>
            <w:i/>
            <w:szCs w:val="24"/>
          </w:rPr>
          <w:id w:val="-1672027580"/>
          <w:citation/>
        </w:sdtPr>
        <w:sdtContent>
          <w:r w:rsidR="007666D8">
            <w:rPr>
              <w:i/>
              <w:szCs w:val="24"/>
            </w:rPr>
            <w:fldChar w:fldCharType="begin"/>
          </w:r>
          <w:r w:rsidR="007666D8">
            <w:rPr>
              <w:i/>
              <w:szCs w:val="24"/>
              <w:lang w:eastAsia="zh-CN"/>
            </w:rPr>
            <w:instrText xml:space="preserve"> </w:instrText>
          </w:r>
          <w:r w:rsidR="007666D8">
            <w:rPr>
              <w:rFonts w:hint="eastAsia"/>
              <w:i/>
              <w:szCs w:val="24"/>
              <w:lang w:eastAsia="zh-CN"/>
            </w:rPr>
            <w:instrText>CITATION Dee17 \l 2052</w:instrText>
          </w:r>
          <w:r w:rsidR="007666D8">
            <w:rPr>
              <w:i/>
              <w:szCs w:val="24"/>
              <w:lang w:eastAsia="zh-CN"/>
            </w:rPr>
            <w:instrText xml:space="preserve"> </w:instrText>
          </w:r>
          <w:r w:rsidR="007666D8">
            <w:rPr>
              <w:i/>
              <w:szCs w:val="24"/>
            </w:rPr>
            <w:fldChar w:fldCharType="separate"/>
          </w:r>
          <w:r w:rsidR="007666D8" w:rsidRPr="007666D8">
            <w:rPr>
              <w:noProof/>
              <w:szCs w:val="24"/>
              <w:lang w:eastAsia="zh-CN"/>
            </w:rPr>
            <w:t>[4]</w:t>
          </w:r>
          <w:r w:rsidR="007666D8">
            <w:rPr>
              <w:i/>
              <w:szCs w:val="24"/>
            </w:rPr>
            <w:fldChar w:fldCharType="end"/>
          </w:r>
        </w:sdtContent>
      </w:sdt>
    </w:p>
    <w:p w:rsidR="00816372" w:rsidRPr="00EC53E4" w:rsidRDefault="00816372" w:rsidP="00EC53E4">
      <w:pPr>
        <w:spacing w:line="360" w:lineRule="auto"/>
        <w:ind w:leftChars="200" w:left="480" w:rightChars="200" w:right="480"/>
        <w:rPr>
          <w:i/>
          <w:szCs w:val="24"/>
        </w:rPr>
      </w:pPr>
    </w:p>
    <w:p w:rsidR="00E80FE3" w:rsidRPr="00E80FE3" w:rsidRDefault="00811C8F" w:rsidP="0013044E">
      <w:pPr>
        <w:spacing w:line="360" w:lineRule="auto"/>
        <w:rPr>
          <w:i/>
          <w:szCs w:val="24"/>
        </w:rPr>
      </w:pPr>
      <w:r>
        <w:rPr>
          <w:szCs w:val="24"/>
        </w:rPr>
        <w:t>Collecting human player’s record will face many problems and</w:t>
      </w:r>
      <w:r w:rsidR="009141B8">
        <w:rPr>
          <w:szCs w:val="24"/>
        </w:rPr>
        <w:t xml:space="preserve"> what</w:t>
      </w:r>
      <w:r w:rsidR="00976C76">
        <w:rPr>
          <w:szCs w:val="24"/>
        </w:rPr>
        <w:t xml:space="preserve"> i</w:t>
      </w:r>
      <w:r w:rsidR="009141B8">
        <w:rPr>
          <w:szCs w:val="24"/>
        </w:rPr>
        <w:t>s more</w:t>
      </w:r>
      <w:r w:rsidR="004B387E">
        <w:rPr>
          <w:szCs w:val="24"/>
        </w:rPr>
        <w:t xml:space="preserve">, </w:t>
      </w:r>
      <w:r w:rsidR="002B37B4">
        <w:rPr>
          <w:szCs w:val="24"/>
        </w:rPr>
        <w:t xml:space="preserve">these </w:t>
      </w:r>
      <w:r>
        <w:rPr>
          <w:szCs w:val="24"/>
        </w:rPr>
        <w:t>data may not useful enough after the AI has already go beyond human</w:t>
      </w:r>
      <w:r w:rsidR="004C2BC1">
        <w:rPr>
          <w:szCs w:val="24"/>
        </w:rPr>
        <w:t xml:space="preserve">. The most obvious benefit of reinforcement learning is the developer do not need to collect </w:t>
      </w:r>
      <w:r w:rsidR="00D80A80">
        <w:rPr>
          <w:szCs w:val="24"/>
        </w:rPr>
        <w:t>training</w:t>
      </w:r>
      <w:r w:rsidR="004C2BC1">
        <w:rPr>
          <w:szCs w:val="24"/>
        </w:rPr>
        <w:t xml:space="preserve"> dataset.</w:t>
      </w:r>
      <w:r w:rsidR="008D6330">
        <w:rPr>
          <w:szCs w:val="24"/>
        </w:rPr>
        <w:t xml:space="preserve"> In addition, this algorism can let AI </w:t>
      </w:r>
      <w:r w:rsidR="008D6330">
        <w:t>outperformed than humans</w:t>
      </w:r>
      <w:r w:rsidR="00570908">
        <w:t xml:space="preserve"> so that </w:t>
      </w:r>
      <w:r w:rsidR="00DB0247">
        <w:t>their</w:t>
      </w:r>
      <w:r w:rsidR="00570908">
        <w:t xml:space="preserve"> skill </w:t>
      </w:r>
      <w:r w:rsidR="00570908" w:rsidRPr="00570908">
        <w:t>will not be bound by the upper limit of human</w:t>
      </w:r>
      <w:r w:rsidR="00B203D3">
        <w:t xml:space="preserve"> player.</w:t>
      </w:r>
    </w:p>
    <w:p w:rsidR="00253A69" w:rsidRPr="0013044E" w:rsidRDefault="00253A69" w:rsidP="002D4D97">
      <w:pPr>
        <w:spacing w:line="360" w:lineRule="auto"/>
        <w:rPr>
          <w:szCs w:val="24"/>
        </w:rPr>
      </w:pPr>
    </w:p>
    <w:p w:rsidR="00511837" w:rsidRDefault="00511837" w:rsidP="00E3394A">
      <w:pPr>
        <w:pStyle w:val="afe"/>
        <w:numPr>
          <w:ilvl w:val="0"/>
          <w:numId w:val="25"/>
        </w:numPr>
        <w:spacing w:line="360" w:lineRule="auto"/>
        <w:ind w:firstLineChars="0"/>
        <w:outlineLvl w:val="0"/>
        <w:rPr>
          <w:b/>
          <w:sz w:val="32"/>
          <w:szCs w:val="32"/>
        </w:rPr>
      </w:pPr>
      <w:bookmarkStart w:id="5" w:name="_Toc621963"/>
      <w:r w:rsidRPr="00E3394A">
        <w:rPr>
          <w:b/>
          <w:sz w:val="32"/>
          <w:szCs w:val="32"/>
        </w:rPr>
        <w:t>Methodology</w:t>
      </w:r>
      <w:bookmarkEnd w:id="5"/>
    </w:p>
    <w:p w:rsidR="007B6227" w:rsidRDefault="00646F8F" w:rsidP="002D4D97">
      <w:pPr>
        <w:spacing w:line="360" w:lineRule="auto"/>
        <w:rPr>
          <w:szCs w:val="24"/>
        </w:rPr>
      </w:pPr>
      <w:r>
        <w:rPr>
          <w:szCs w:val="24"/>
        </w:rPr>
        <w:t>In this</w:t>
      </w:r>
      <w:r w:rsidR="0065020F">
        <w:rPr>
          <w:szCs w:val="24"/>
        </w:rPr>
        <w:t xml:space="preserve"> project, the finial goal is to train and create a strong AI OXO game player that can defeat the </w:t>
      </w:r>
      <w:r w:rsidR="00194A8E">
        <w:rPr>
          <w:szCs w:val="24"/>
        </w:rPr>
        <w:t>original</w:t>
      </w:r>
      <w:r w:rsidR="0065020F">
        <w:rPr>
          <w:szCs w:val="24"/>
        </w:rPr>
        <w:t xml:space="preserve"> AI player.</w:t>
      </w:r>
      <w:r>
        <w:rPr>
          <w:szCs w:val="24"/>
        </w:rPr>
        <w:t xml:space="preserve"> </w:t>
      </w:r>
      <w:r w:rsidR="00194A8E">
        <w:rPr>
          <w:szCs w:val="24"/>
        </w:rPr>
        <w:t xml:space="preserve">The </w:t>
      </w:r>
      <w:r w:rsidR="00B76EBD">
        <w:rPr>
          <w:szCs w:val="24"/>
        </w:rPr>
        <w:t xml:space="preserve">original AI player is hard </w:t>
      </w:r>
      <w:r w:rsidR="00633D99">
        <w:rPr>
          <w:szCs w:val="24"/>
        </w:rPr>
        <w:t xml:space="preserve">coded which let it can </w:t>
      </w:r>
      <w:r w:rsidR="00886851">
        <w:rPr>
          <w:szCs w:val="24"/>
        </w:rPr>
        <w:t>make</w:t>
      </w:r>
      <w:r w:rsidR="00D45E0C">
        <w:rPr>
          <w:szCs w:val="24"/>
        </w:rPr>
        <w:t xml:space="preserve"> random chooses</w:t>
      </w:r>
      <w:r w:rsidR="00A96C84">
        <w:rPr>
          <w:szCs w:val="24"/>
        </w:rPr>
        <w:t xml:space="preserve">. </w:t>
      </w:r>
      <w:r w:rsidR="00361E5C">
        <w:rPr>
          <w:szCs w:val="24"/>
        </w:rPr>
        <w:t>After</w:t>
      </w:r>
      <w:r>
        <w:rPr>
          <w:szCs w:val="24"/>
        </w:rPr>
        <w:t xml:space="preserve"> testing in 100 round of games, the AI which trained by reinforcement learning will have a better performance than the original one.</w:t>
      </w:r>
    </w:p>
    <w:p w:rsidR="00D82EC1" w:rsidRDefault="00D82EC1" w:rsidP="002D4D97">
      <w:pPr>
        <w:spacing w:line="360" w:lineRule="auto"/>
        <w:rPr>
          <w:szCs w:val="24"/>
        </w:rPr>
      </w:pPr>
    </w:p>
    <w:p w:rsidR="00A87013" w:rsidRDefault="00D82EC1" w:rsidP="002D4D97">
      <w:pPr>
        <w:spacing w:line="360" w:lineRule="auto"/>
        <w:rPr>
          <w:szCs w:val="24"/>
        </w:rPr>
      </w:pPr>
      <w:r>
        <w:rPr>
          <w:szCs w:val="24"/>
        </w:rPr>
        <w:lastRenderedPageBreak/>
        <w:t xml:space="preserve">The original AI will be used to generate </w:t>
      </w:r>
      <w:r w:rsidR="002E5FCE">
        <w:rPr>
          <w:szCs w:val="24"/>
        </w:rPr>
        <w:t xml:space="preserve">training dataset. It can automatically play OXO games and give output on the console. </w:t>
      </w:r>
      <w:r w:rsidR="00077820">
        <w:rPr>
          <w:szCs w:val="24"/>
        </w:rPr>
        <w:t xml:space="preserve">It is using Monte Carlo tree search, it is a kind of searching method which will make random search at first time, and update the weight of each node of the tree. </w:t>
      </w:r>
      <w:r w:rsidR="00560F40">
        <w:rPr>
          <w:szCs w:val="24"/>
        </w:rPr>
        <w:t>At the beginning the whole tree only have a root node which represent the begin of the game.</w:t>
      </w:r>
      <w:r w:rsidR="0078271E">
        <w:rPr>
          <w:szCs w:val="24"/>
        </w:rPr>
        <w:t xml:space="preserve"> </w:t>
      </w:r>
      <w:r w:rsidR="00DC6B9F">
        <w:rPr>
          <w:szCs w:val="24"/>
        </w:rPr>
        <w:t>When AI is playing the game, it will start searching the whole tree structure to fine a node which is suitable for current situation.</w:t>
      </w:r>
      <w:r w:rsidR="00D16220">
        <w:rPr>
          <w:szCs w:val="24"/>
        </w:rPr>
        <w:t xml:space="preserve"> </w:t>
      </w:r>
      <w:r w:rsidR="0078271E">
        <w:rPr>
          <w:szCs w:val="24"/>
        </w:rPr>
        <w:t xml:space="preserve">Every time when this tree </w:t>
      </w:r>
      <w:r w:rsidR="00C20F0C">
        <w:rPr>
          <w:szCs w:val="24"/>
        </w:rPr>
        <w:t>is dealing</w:t>
      </w:r>
      <w:r w:rsidR="00D16220">
        <w:rPr>
          <w:szCs w:val="24"/>
        </w:rPr>
        <w:t xml:space="preserve"> </w:t>
      </w:r>
      <w:r w:rsidR="00D16220">
        <w:rPr>
          <w:rFonts w:hint="eastAsia"/>
          <w:szCs w:val="24"/>
          <w:lang w:eastAsia="zh-CN"/>
        </w:rPr>
        <w:t>with</w:t>
      </w:r>
      <w:r w:rsidR="0078271E">
        <w:rPr>
          <w:szCs w:val="24"/>
        </w:rPr>
        <w:t xml:space="preserve"> a new situation, it will record it and make a new leaf node until the end of the game.</w:t>
      </w:r>
      <w:r w:rsidR="002F2367">
        <w:rPr>
          <w:szCs w:val="24"/>
        </w:rPr>
        <w:t xml:space="preserve"> </w:t>
      </w:r>
      <w:r w:rsidR="002F2367">
        <w:rPr>
          <w:rFonts w:hint="eastAsia"/>
          <w:szCs w:val="24"/>
          <w:lang w:eastAsia="zh-CN"/>
        </w:rPr>
        <w:t>Thi</w:t>
      </w:r>
      <w:r w:rsidR="002F2367">
        <w:rPr>
          <w:szCs w:val="24"/>
        </w:rPr>
        <w:t>s node is</w:t>
      </w:r>
      <w:r w:rsidR="00173D13">
        <w:rPr>
          <w:szCs w:val="24"/>
        </w:rPr>
        <w:t xml:space="preserve"> generated</w:t>
      </w:r>
      <w:r w:rsidR="002F2367">
        <w:rPr>
          <w:szCs w:val="24"/>
        </w:rPr>
        <w:t xml:space="preserve"> base on the random chooses</w:t>
      </w:r>
      <w:r w:rsidR="00AC4B5C">
        <w:rPr>
          <w:szCs w:val="24"/>
        </w:rPr>
        <w:t xml:space="preserve">. After the tree have already record all the possible situations, it will start making decision and start a backpropagation. </w:t>
      </w:r>
      <w:r w:rsidR="00A87013">
        <w:rPr>
          <w:noProof/>
          <w:lang w:val="en-US" w:eastAsia="zh-CN"/>
        </w:rPr>
        <w:drawing>
          <wp:inline distT="0" distB="0" distL="0" distR="0" wp14:anchorId="37B700A0" wp14:editId="029FDA43">
            <wp:extent cx="5278120" cy="1762125"/>
            <wp:effectExtent l="0" t="0" r="0" b="9525"/>
            <wp:docPr id="1" name="图片 1" descr="https://upload.wikimedia.org/wikipedia/commons/thumb/b/b3/MCTS_%28English%29.svg/808px-MCTS_%28English%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MCTS_%28English%29.svg/808px-MCTS_%28English%29.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1762125"/>
                    </a:xfrm>
                    <a:prstGeom prst="rect">
                      <a:avLst/>
                    </a:prstGeom>
                    <a:noFill/>
                    <a:ln>
                      <a:noFill/>
                    </a:ln>
                  </pic:spPr>
                </pic:pic>
              </a:graphicData>
            </a:graphic>
          </wp:inline>
        </w:drawing>
      </w:r>
    </w:p>
    <w:p w:rsidR="00F82CA4" w:rsidRDefault="00AC4B5C" w:rsidP="002D4D97">
      <w:pPr>
        <w:spacing w:line="360" w:lineRule="auto"/>
        <w:rPr>
          <w:szCs w:val="24"/>
          <w:lang w:eastAsia="zh-CN"/>
        </w:rPr>
      </w:pPr>
      <w:r>
        <w:rPr>
          <w:szCs w:val="24"/>
        </w:rPr>
        <w:t>During the backpropagation,</w:t>
      </w:r>
      <w:r w:rsidR="0049550C">
        <w:rPr>
          <w:szCs w:val="24"/>
        </w:rPr>
        <w:t xml:space="preserve"> i</w:t>
      </w:r>
      <w:r w:rsidR="00077820">
        <w:rPr>
          <w:szCs w:val="24"/>
        </w:rPr>
        <w:t xml:space="preserve">f </w:t>
      </w:r>
      <w:r w:rsidR="00F26781">
        <w:rPr>
          <w:szCs w:val="24"/>
        </w:rPr>
        <w:t>a</w:t>
      </w:r>
      <w:r w:rsidR="00077820">
        <w:rPr>
          <w:szCs w:val="24"/>
        </w:rPr>
        <w:t xml:space="preserve"> leaf node can </w:t>
      </w:r>
      <w:r w:rsidR="00C515E5">
        <w:rPr>
          <w:szCs w:val="24"/>
        </w:rPr>
        <w:t>lead</w:t>
      </w:r>
      <w:r w:rsidR="00077820">
        <w:rPr>
          <w:szCs w:val="24"/>
        </w:rPr>
        <w:t xml:space="preserve"> to a better outcome, </w:t>
      </w:r>
      <w:r w:rsidR="00153AFE">
        <w:rPr>
          <w:szCs w:val="24"/>
        </w:rPr>
        <w:t xml:space="preserve">all </w:t>
      </w:r>
      <w:r w:rsidR="00077820">
        <w:rPr>
          <w:szCs w:val="24"/>
        </w:rPr>
        <w:t>the parent node</w:t>
      </w:r>
      <w:r w:rsidR="00776BC6">
        <w:rPr>
          <w:szCs w:val="24"/>
        </w:rPr>
        <w:t>s</w:t>
      </w:r>
      <w:r w:rsidR="00077820">
        <w:rPr>
          <w:szCs w:val="24"/>
        </w:rPr>
        <w:t xml:space="preserve"> will have a higher weight so that they have more chance to be picked when AI facin</w:t>
      </w:r>
      <w:r w:rsidR="00077820">
        <w:rPr>
          <w:szCs w:val="24"/>
          <w:lang w:eastAsia="zh-CN"/>
        </w:rPr>
        <w:t xml:space="preserve">g </w:t>
      </w:r>
      <w:r w:rsidR="00077820">
        <w:rPr>
          <w:rFonts w:hint="eastAsia"/>
          <w:szCs w:val="24"/>
          <w:lang w:eastAsia="zh-CN"/>
        </w:rPr>
        <w:t>this</w:t>
      </w:r>
      <w:r w:rsidR="00077820">
        <w:rPr>
          <w:szCs w:val="24"/>
          <w:lang w:eastAsia="zh-CN"/>
        </w:rPr>
        <w:t xml:space="preserve"> kind of situation.</w:t>
      </w:r>
      <w:r w:rsidR="00CA02AB">
        <w:rPr>
          <w:szCs w:val="24"/>
          <w:lang w:eastAsia="zh-CN"/>
        </w:rPr>
        <w:t xml:space="preserve"> </w:t>
      </w:r>
      <w:r w:rsidR="00E71ACE">
        <w:rPr>
          <w:szCs w:val="24"/>
          <w:lang w:eastAsia="zh-CN"/>
        </w:rPr>
        <w:t>Meanwhile</w:t>
      </w:r>
      <w:r w:rsidR="00CA02AB">
        <w:rPr>
          <w:szCs w:val="24"/>
          <w:lang w:eastAsia="zh-CN"/>
        </w:rPr>
        <w:t xml:space="preserve"> the tree will also memorise the </w:t>
      </w:r>
      <w:r w:rsidR="00E71ACE">
        <w:rPr>
          <w:szCs w:val="24"/>
          <w:lang w:eastAsia="zh-CN"/>
        </w:rPr>
        <w:t xml:space="preserve">total </w:t>
      </w:r>
      <w:r w:rsidR="00CA02AB">
        <w:rPr>
          <w:szCs w:val="24"/>
          <w:lang w:eastAsia="zh-CN"/>
        </w:rPr>
        <w:t>visit time</w:t>
      </w:r>
      <w:r w:rsidR="00E71ACE">
        <w:rPr>
          <w:szCs w:val="24"/>
          <w:lang w:eastAsia="zh-CN"/>
        </w:rPr>
        <w:t xml:space="preserve"> of a node so if this node most of time will not have a good ending, it will have a lower</w:t>
      </w:r>
      <w:r w:rsidR="00E71ACE" w:rsidRPr="00E71ACE">
        <w:t xml:space="preserve"> </w:t>
      </w:r>
      <w:r w:rsidR="00E71ACE" w:rsidRPr="00E71ACE">
        <w:rPr>
          <w:szCs w:val="24"/>
          <w:lang w:eastAsia="zh-CN"/>
        </w:rPr>
        <w:t>probability</w:t>
      </w:r>
      <w:r w:rsidR="00E71ACE">
        <w:rPr>
          <w:szCs w:val="24"/>
          <w:lang w:eastAsia="zh-CN"/>
        </w:rPr>
        <w:t xml:space="preserve"> to be </w:t>
      </w:r>
      <w:r w:rsidR="006677AA">
        <w:rPr>
          <w:szCs w:val="24"/>
          <w:lang w:eastAsia="zh-CN"/>
        </w:rPr>
        <w:t>chosen</w:t>
      </w:r>
      <w:r w:rsidR="00B1583B">
        <w:rPr>
          <w:szCs w:val="24"/>
          <w:lang w:eastAsia="zh-CN"/>
        </w:rPr>
        <w:t>.</w:t>
      </w:r>
    </w:p>
    <w:p w:rsidR="00AB27A3" w:rsidRDefault="00AB27A3" w:rsidP="002D4D97">
      <w:pPr>
        <w:spacing w:line="360" w:lineRule="auto"/>
        <w:rPr>
          <w:szCs w:val="24"/>
          <w:lang w:eastAsia="zh-CN"/>
        </w:rPr>
      </w:pPr>
    </w:p>
    <w:p w:rsidR="00E93F08" w:rsidRDefault="00FE4758" w:rsidP="002D4D97">
      <w:pPr>
        <w:spacing w:line="360" w:lineRule="auto"/>
        <w:rPr>
          <w:szCs w:val="24"/>
          <w:lang w:eastAsia="zh-CN"/>
        </w:rPr>
      </w:pPr>
      <w:r>
        <w:rPr>
          <w:szCs w:val="24"/>
          <w:lang w:eastAsia="zh-CN"/>
        </w:rPr>
        <w:t>Besides</w:t>
      </w:r>
      <w:r>
        <w:rPr>
          <w:rFonts w:hint="eastAsia"/>
          <w:szCs w:val="24"/>
          <w:lang w:eastAsia="zh-CN"/>
        </w:rPr>
        <w:t xml:space="preserve">, the play record will be collected to train a neural network with reinforcement learning. </w:t>
      </w:r>
      <w:r w:rsidR="002019F4">
        <w:rPr>
          <w:szCs w:val="24"/>
          <w:lang w:eastAsia="zh-CN"/>
        </w:rPr>
        <w:t xml:space="preserve">Before the </w:t>
      </w:r>
      <w:r w:rsidR="002019F4">
        <w:rPr>
          <w:szCs w:val="24"/>
        </w:rPr>
        <w:t>Monte Carlo tree</w:t>
      </w:r>
      <w:r w:rsidR="002019F4">
        <w:rPr>
          <w:szCs w:val="24"/>
          <w:lang w:eastAsia="zh-CN"/>
        </w:rPr>
        <w:t xml:space="preserve"> complete searching, t</w:t>
      </w:r>
      <w:r w:rsidR="00E76FF0">
        <w:rPr>
          <w:szCs w:val="24"/>
          <w:lang w:eastAsia="zh-CN"/>
        </w:rPr>
        <w:t xml:space="preserve">his network will be use to predict a possible next step for player and </w:t>
      </w:r>
      <w:r w:rsidR="00397CF6" w:rsidRPr="00397CF6">
        <w:rPr>
          <w:szCs w:val="24"/>
          <w:lang w:eastAsia="zh-CN"/>
        </w:rPr>
        <w:t>guide the search algorithm</w:t>
      </w:r>
      <w:r w:rsidR="00397CF6">
        <w:rPr>
          <w:szCs w:val="24"/>
          <w:lang w:eastAsia="zh-CN"/>
        </w:rPr>
        <w:t>. B</w:t>
      </w:r>
      <w:r w:rsidR="00E76FF0">
        <w:rPr>
          <w:szCs w:val="24"/>
          <w:lang w:eastAsia="zh-CN"/>
        </w:rPr>
        <w:t>ase on this it can take a better move than the original random chooses</w:t>
      </w:r>
      <w:r w:rsidR="004F27C3">
        <w:rPr>
          <w:szCs w:val="24"/>
          <w:lang w:eastAsia="zh-CN"/>
        </w:rPr>
        <w:t>.</w:t>
      </w:r>
    </w:p>
    <w:p w:rsidR="00EF560C" w:rsidRDefault="00E93F08" w:rsidP="002D4D97">
      <w:pPr>
        <w:spacing w:line="360" w:lineRule="auto"/>
        <w:rPr>
          <w:szCs w:val="24"/>
          <w:lang w:eastAsia="zh-CN"/>
        </w:rPr>
      </w:pPr>
      <w:r>
        <w:rPr>
          <w:noProof/>
          <w:lang w:val="en-US" w:eastAsia="zh-CN"/>
        </w:rPr>
        <w:drawing>
          <wp:inline distT="0" distB="0" distL="0" distR="0" wp14:anchorId="4984F18A" wp14:editId="0C3313A1">
            <wp:extent cx="5278120" cy="5854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85470"/>
                    </a:xfrm>
                    <a:prstGeom prst="rect">
                      <a:avLst/>
                    </a:prstGeom>
                  </pic:spPr>
                </pic:pic>
              </a:graphicData>
            </a:graphic>
          </wp:inline>
        </w:drawing>
      </w:r>
    </w:p>
    <w:p w:rsidR="00AB27A3" w:rsidRDefault="00AB27A3" w:rsidP="002D4D97">
      <w:pPr>
        <w:spacing w:line="360" w:lineRule="auto"/>
        <w:rPr>
          <w:szCs w:val="24"/>
          <w:lang w:eastAsia="zh-CN"/>
        </w:rPr>
      </w:pPr>
    </w:p>
    <w:p w:rsidR="00F34601" w:rsidRDefault="00F34601" w:rsidP="002D4D97">
      <w:pPr>
        <w:spacing w:line="360" w:lineRule="auto"/>
        <w:rPr>
          <w:szCs w:val="24"/>
          <w:lang w:eastAsia="zh-CN"/>
        </w:rPr>
      </w:pPr>
      <w:r>
        <w:rPr>
          <w:rFonts w:hint="eastAsia"/>
          <w:szCs w:val="24"/>
          <w:lang w:eastAsia="zh-CN"/>
        </w:rPr>
        <w:t xml:space="preserve">After each 10 </w:t>
      </w:r>
      <w:r>
        <w:rPr>
          <w:szCs w:val="24"/>
          <w:lang w:eastAsia="zh-CN"/>
        </w:rPr>
        <w:t>iterations, the whole algorithm will be upgrade and trained by the last 10 round of games.</w:t>
      </w:r>
      <w:r w:rsidR="005C217A">
        <w:rPr>
          <w:szCs w:val="24"/>
          <w:lang w:eastAsia="zh-CN"/>
        </w:rPr>
        <w:t xml:space="preserve"> Then the performance will be evaluate</w:t>
      </w:r>
      <w:r w:rsidR="00EC30E5">
        <w:rPr>
          <w:szCs w:val="24"/>
          <w:lang w:eastAsia="zh-CN"/>
        </w:rPr>
        <w:t>d</w:t>
      </w:r>
      <w:r w:rsidR="005C217A">
        <w:rPr>
          <w:szCs w:val="24"/>
          <w:lang w:eastAsia="zh-CN"/>
        </w:rPr>
        <w:t xml:space="preserve"> and check if the performance </w:t>
      </w:r>
      <w:proofErr w:type="gramStart"/>
      <w:r w:rsidR="005C217A">
        <w:rPr>
          <w:szCs w:val="24"/>
          <w:lang w:eastAsia="zh-CN"/>
        </w:rPr>
        <w:t>have</w:t>
      </w:r>
      <w:proofErr w:type="gramEnd"/>
      <w:r w:rsidR="005C217A">
        <w:rPr>
          <w:szCs w:val="24"/>
          <w:lang w:eastAsia="zh-CN"/>
        </w:rPr>
        <w:t xml:space="preserve"> been improved or not.</w:t>
      </w:r>
    </w:p>
    <w:p w:rsidR="00077820" w:rsidRDefault="00077820" w:rsidP="002D4D97">
      <w:pPr>
        <w:spacing w:line="360" w:lineRule="auto"/>
        <w:rPr>
          <w:szCs w:val="24"/>
          <w:lang w:eastAsia="zh-CN"/>
        </w:rPr>
      </w:pPr>
    </w:p>
    <w:p w:rsidR="00D36709" w:rsidRDefault="00D36709" w:rsidP="002D4D97">
      <w:pPr>
        <w:spacing w:line="360" w:lineRule="auto"/>
        <w:rPr>
          <w:szCs w:val="24"/>
          <w:lang w:eastAsia="zh-CN"/>
        </w:rPr>
      </w:pPr>
      <w:r>
        <w:rPr>
          <w:rFonts w:hint="eastAsia"/>
          <w:szCs w:val="24"/>
          <w:lang w:eastAsia="zh-CN"/>
        </w:rPr>
        <w:t>The</w:t>
      </w:r>
      <w:r>
        <w:rPr>
          <w:szCs w:val="24"/>
          <w:lang w:eastAsia="zh-CN"/>
        </w:rPr>
        <w:t xml:space="preserve"> dataset should look like this:</w:t>
      </w:r>
    </w:p>
    <w:p w:rsidR="00D36709" w:rsidRDefault="00D36709" w:rsidP="002D4D97">
      <w:pPr>
        <w:spacing w:line="360" w:lineRule="auto"/>
        <w:rPr>
          <w:szCs w:val="24"/>
          <w:lang w:eastAsia="zh-CN"/>
        </w:rPr>
      </w:pPr>
      <w:r>
        <w:rPr>
          <w:noProof/>
          <w:lang w:val="en-US" w:eastAsia="zh-CN"/>
        </w:rPr>
        <w:drawing>
          <wp:inline distT="0" distB="0" distL="0" distR="0" wp14:anchorId="1E84BF76" wp14:editId="65B1DFA4">
            <wp:extent cx="5278120" cy="15932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593215"/>
                    </a:xfrm>
                    <a:prstGeom prst="rect">
                      <a:avLst/>
                    </a:prstGeom>
                  </pic:spPr>
                </pic:pic>
              </a:graphicData>
            </a:graphic>
          </wp:inline>
        </w:drawing>
      </w:r>
    </w:p>
    <w:p w:rsidR="00B27F02" w:rsidRDefault="00B27F02" w:rsidP="002D4D97">
      <w:pPr>
        <w:spacing w:line="360" w:lineRule="auto"/>
        <w:rPr>
          <w:szCs w:val="24"/>
          <w:lang w:eastAsia="zh-CN"/>
        </w:rPr>
      </w:pPr>
      <w:r>
        <w:rPr>
          <w:rFonts w:hint="eastAsia"/>
          <w:szCs w:val="24"/>
          <w:lang w:eastAsia="zh-CN"/>
        </w:rPr>
        <w:t>In the P_X_Y</w:t>
      </w:r>
      <w:r>
        <w:rPr>
          <w:szCs w:val="24"/>
          <w:lang w:eastAsia="zh-CN"/>
        </w:rPr>
        <w:t>, X means the id of player, it is a</w:t>
      </w:r>
      <w:r w:rsidR="00324936">
        <w:rPr>
          <w:szCs w:val="24"/>
          <w:lang w:eastAsia="zh-CN"/>
        </w:rPr>
        <w:t>n</w:t>
      </w:r>
      <w:r>
        <w:rPr>
          <w:szCs w:val="24"/>
          <w:lang w:eastAsia="zh-CN"/>
        </w:rPr>
        <w:t xml:space="preserve"> </w:t>
      </w:r>
      <w:r>
        <w:rPr>
          <w:rFonts w:hint="eastAsia"/>
          <w:szCs w:val="24"/>
          <w:lang w:eastAsia="zh-CN"/>
        </w:rPr>
        <w:t>integ</w:t>
      </w:r>
      <w:r>
        <w:rPr>
          <w:szCs w:val="24"/>
          <w:lang w:eastAsia="zh-CN"/>
        </w:rPr>
        <w:t>er between 1 to 2</w:t>
      </w:r>
      <w:r w:rsidR="00581F73">
        <w:rPr>
          <w:szCs w:val="24"/>
          <w:lang w:eastAsia="zh-CN"/>
        </w:rPr>
        <w:t>.</w:t>
      </w:r>
      <w:r w:rsidR="00324936">
        <w:rPr>
          <w:szCs w:val="24"/>
          <w:lang w:eastAsia="zh-CN"/>
        </w:rPr>
        <w:t xml:space="preserve"> Y means the </w:t>
      </w:r>
      <w:r w:rsidR="00795B06">
        <w:rPr>
          <w:szCs w:val="24"/>
          <w:lang w:eastAsia="zh-CN"/>
        </w:rPr>
        <w:t xml:space="preserve">index of </w:t>
      </w:r>
      <w:r w:rsidR="004F603D">
        <w:rPr>
          <w:szCs w:val="24"/>
          <w:lang w:eastAsia="zh-CN"/>
        </w:rPr>
        <w:t>movement;</w:t>
      </w:r>
      <w:r w:rsidR="00034D0F">
        <w:rPr>
          <w:szCs w:val="24"/>
          <w:lang w:eastAsia="zh-CN"/>
        </w:rPr>
        <w:t xml:space="preserve"> </w:t>
      </w:r>
      <w:r w:rsidR="00795B06">
        <w:rPr>
          <w:szCs w:val="24"/>
          <w:lang w:eastAsia="zh-CN"/>
        </w:rPr>
        <w:t>it is between 1 to 9.</w:t>
      </w:r>
      <w:r w:rsidR="00737642">
        <w:rPr>
          <w:szCs w:val="24"/>
          <w:lang w:eastAsia="zh-CN"/>
        </w:rPr>
        <w:t xml:space="preserve"> And the final attribute is the id of winner</w:t>
      </w:r>
      <w:r w:rsidR="008D1C6B">
        <w:rPr>
          <w:szCs w:val="24"/>
          <w:lang w:eastAsia="zh-CN"/>
        </w:rPr>
        <w:t>, it marked which player win this round of game.</w:t>
      </w:r>
      <w:r w:rsidR="00BF4989">
        <w:rPr>
          <w:szCs w:val="24"/>
          <w:lang w:eastAsia="zh-CN"/>
        </w:rPr>
        <w:t xml:space="preserve"> In this game, the game board is</w:t>
      </w:r>
      <w:r w:rsidR="00930C8F" w:rsidRPr="00930C8F">
        <w:t xml:space="preserve"> </w:t>
      </w:r>
      <w:r w:rsidR="00930C8F" w:rsidRPr="00930C8F">
        <w:rPr>
          <w:szCs w:val="24"/>
          <w:lang w:eastAsia="zh-CN"/>
        </w:rPr>
        <w:t>split</w:t>
      </w:r>
      <w:r w:rsidR="00930C8F">
        <w:rPr>
          <w:szCs w:val="24"/>
          <w:lang w:eastAsia="zh-CN"/>
        </w:rPr>
        <w:t xml:space="preserve"> to 9 parts, each part has a specific id. </w:t>
      </w:r>
      <w:r w:rsidR="009C4F69">
        <w:rPr>
          <w:szCs w:val="24"/>
          <w:lang w:eastAsia="zh-CN"/>
        </w:rPr>
        <w:t>The dataset will record which block the player choose for each step</w:t>
      </w:r>
      <w:r w:rsidR="009805B1">
        <w:rPr>
          <w:szCs w:val="24"/>
          <w:lang w:eastAsia="zh-CN"/>
        </w:rPr>
        <w:t>.</w:t>
      </w:r>
      <w:r w:rsidR="009C4F69">
        <w:rPr>
          <w:szCs w:val="24"/>
          <w:lang w:eastAsia="zh-CN"/>
        </w:rPr>
        <w:t xml:space="preserve"> </w:t>
      </w:r>
    </w:p>
    <w:p w:rsidR="00560F40" w:rsidRDefault="00AB0835" w:rsidP="002163E9">
      <w:pPr>
        <w:spacing w:line="360" w:lineRule="auto"/>
        <w:jc w:val="center"/>
        <w:rPr>
          <w:szCs w:val="24"/>
          <w:lang w:eastAsia="zh-CN"/>
        </w:rPr>
      </w:pPr>
      <w:r>
        <w:rPr>
          <w:noProof/>
          <w:lang w:val="en-US" w:eastAsia="zh-CN"/>
        </w:rPr>
        <w:drawing>
          <wp:anchor distT="0" distB="0" distL="114300" distR="114300" simplePos="0" relativeHeight="251658240" behindDoc="0" locked="0" layoutInCell="1" allowOverlap="1" wp14:anchorId="73DD853F" wp14:editId="144DA698">
            <wp:simplePos x="0" y="0"/>
            <wp:positionH relativeFrom="margin">
              <wp:align>left</wp:align>
            </wp:positionH>
            <wp:positionV relativeFrom="paragraph">
              <wp:posOffset>122151</wp:posOffset>
            </wp:positionV>
            <wp:extent cx="1607959" cy="2613887"/>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7959" cy="2613887"/>
                    </a:xfrm>
                    <a:prstGeom prst="rect">
                      <a:avLst/>
                    </a:prstGeom>
                  </pic:spPr>
                </pic:pic>
              </a:graphicData>
            </a:graphic>
          </wp:anchor>
        </w:drawing>
      </w:r>
      <w:r w:rsidR="009C4F69">
        <w:rPr>
          <w:noProof/>
          <w:lang w:val="en-US" w:eastAsia="zh-CN"/>
        </w:rPr>
        <w:drawing>
          <wp:inline distT="0" distB="0" distL="0" distR="0" wp14:anchorId="01FCCD7E" wp14:editId="5A641E0F">
            <wp:extent cx="2617990" cy="268171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6794" cy="2690732"/>
                    </a:xfrm>
                    <a:prstGeom prst="rect">
                      <a:avLst/>
                    </a:prstGeom>
                  </pic:spPr>
                </pic:pic>
              </a:graphicData>
            </a:graphic>
          </wp:inline>
        </w:drawing>
      </w:r>
    </w:p>
    <w:p w:rsidR="00A52880" w:rsidRPr="007B6227" w:rsidRDefault="00A52880" w:rsidP="002D4D97">
      <w:pPr>
        <w:spacing w:line="360" w:lineRule="auto"/>
        <w:rPr>
          <w:b/>
          <w:sz w:val="32"/>
          <w:szCs w:val="32"/>
        </w:rPr>
      </w:pPr>
    </w:p>
    <w:p w:rsidR="00511837" w:rsidRDefault="00511837" w:rsidP="00E3394A">
      <w:pPr>
        <w:pStyle w:val="afe"/>
        <w:numPr>
          <w:ilvl w:val="0"/>
          <w:numId w:val="25"/>
        </w:numPr>
        <w:spacing w:line="360" w:lineRule="auto"/>
        <w:ind w:firstLineChars="0"/>
        <w:outlineLvl w:val="0"/>
        <w:rPr>
          <w:b/>
          <w:sz w:val="32"/>
          <w:szCs w:val="32"/>
        </w:rPr>
      </w:pPr>
      <w:bookmarkStart w:id="6" w:name="_Toc621964"/>
      <w:r w:rsidRPr="00E3394A">
        <w:rPr>
          <w:b/>
          <w:sz w:val="32"/>
          <w:szCs w:val="32"/>
        </w:rPr>
        <w:t>Experiments</w:t>
      </w:r>
      <w:bookmarkEnd w:id="6"/>
    </w:p>
    <w:p w:rsidR="007B6227" w:rsidRPr="007B6227" w:rsidRDefault="00954E52" w:rsidP="002D4D97">
      <w:pPr>
        <w:spacing w:line="360" w:lineRule="auto"/>
        <w:rPr>
          <w:b/>
          <w:sz w:val="32"/>
          <w:szCs w:val="32"/>
        </w:rPr>
      </w:pPr>
      <w:r>
        <w:rPr>
          <w:szCs w:val="24"/>
        </w:rPr>
        <w:t xml:space="preserve">The experiment will be divided into 3 parts. The first is building the experiment </w:t>
      </w:r>
      <w:r w:rsidR="00E74ED1">
        <w:rPr>
          <w:szCs w:val="24"/>
        </w:rPr>
        <w:t>environment</w:t>
      </w:r>
      <w:r>
        <w:rPr>
          <w:szCs w:val="24"/>
        </w:rPr>
        <w:t>.</w:t>
      </w:r>
      <w:r w:rsidR="00E74ED1">
        <w:rPr>
          <w:szCs w:val="24"/>
        </w:rPr>
        <w:t xml:space="preserve"> In this environment, the program should define all the possible moving chooses and game state.</w:t>
      </w:r>
      <w:r w:rsidR="008C6E86">
        <w:rPr>
          <w:szCs w:val="24"/>
        </w:rPr>
        <w:t xml:space="preserve"> Different game </w:t>
      </w:r>
      <w:r w:rsidR="00D23B9A">
        <w:rPr>
          <w:szCs w:val="24"/>
        </w:rPr>
        <w:t>has</w:t>
      </w:r>
      <w:r w:rsidR="008C6E86">
        <w:rPr>
          <w:szCs w:val="24"/>
        </w:rPr>
        <w:t xml:space="preserve"> different game </w:t>
      </w:r>
      <w:r w:rsidR="000D2181">
        <w:rPr>
          <w:szCs w:val="24"/>
        </w:rPr>
        <w:t>state;</w:t>
      </w:r>
      <w:r w:rsidR="008C6E86">
        <w:rPr>
          <w:szCs w:val="24"/>
        </w:rPr>
        <w:t xml:space="preserve"> it will </w:t>
      </w:r>
      <w:r w:rsidR="00C769D9">
        <w:rPr>
          <w:szCs w:val="24"/>
        </w:rPr>
        <w:t xml:space="preserve">contain all </w:t>
      </w:r>
      <w:r w:rsidR="008C6E86">
        <w:rPr>
          <w:szCs w:val="24"/>
        </w:rPr>
        <w:t>kind</w:t>
      </w:r>
      <w:r w:rsidR="002A232E">
        <w:rPr>
          <w:szCs w:val="24"/>
        </w:rPr>
        <w:t>s</w:t>
      </w:r>
      <w:r w:rsidR="008C6E86">
        <w:rPr>
          <w:szCs w:val="24"/>
        </w:rPr>
        <w:t xml:space="preserve"> of operation</w:t>
      </w:r>
      <w:r w:rsidR="00FD18D2">
        <w:rPr>
          <w:szCs w:val="24"/>
        </w:rPr>
        <w:t>.</w:t>
      </w:r>
      <w:r w:rsidR="00156376">
        <w:rPr>
          <w:szCs w:val="24"/>
        </w:rPr>
        <w:t xml:space="preserve"> It also defined the rule of this game, and how to judge the result</w:t>
      </w:r>
      <w:r w:rsidR="00AD3686">
        <w:rPr>
          <w:szCs w:val="24"/>
        </w:rPr>
        <w:t>.</w:t>
      </w:r>
      <w:r w:rsidR="00C12C39">
        <w:rPr>
          <w:szCs w:val="24"/>
        </w:rPr>
        <w:t xml:space="preserve"> </w:t>
      </w:r>
      <w:r w:rsidR="00CC4CFC">
        <w:rPr>
          <w:szCs w:val="24"/>
        </w:rPr>
        <w:t>Secondly</w:t>
      </w:r>
      <w:r w:rsidR="00C12C39">
        <w:rPr>
          <w:szCs w:val="24"/>
        </w:rPr>
        <w:t xml:space="preserve">, we also need to build the tree structure as </w:t>
      </w:r>
      <w:r w:rsidR="00EF6B04">
        <w:rPr>
          <w:szCs w:val="24"/>
        </w:rPr>
        <w:t>well</w:t>
      </w:r>
      <w:r w:rsidR="00C12C39">
        <w:rPr>
          <w:szCs w:val="24"/>
        </w:rPr>
        <w:t xml:space="preserve"> as the game states</w:t>
      </w:r>
      <w:r w:rsidR="00E15A6D">
        <w:rPr>
          <w:szCs w:val="24"/>
        </w:rPr>
        <w:t>.</w:t>
      </w:r>
      <w:r w:rsidR="008E4B11">
        <w:rPr>
          <w:szCs w:val="24"/>
        </w:rPr>
        <w:t xml:space="preserve"> The tree structure will package functions which can be used to add new child node or remove it from the tree.</w:t>
      </w:r>
      <w:r w:rsidR="00786873">
        <w:rPr>
          <w:szCs w:val="24"/>
        </w:rPr>
        <w:t xml:space="preserve"> At last we need a training system which can get the data from game and </w:t>
      </w:r>
      <w:r w:rsidR="00786873">
        <w:rPr>
          <w:szCs w:val="24"/>
        </w:rPr>
        <w:lastRenderedPageBreak/>
        <w:t>use it to update the neural network</w:t>
      </w:r>
      <w:r w:rsidR="007E4790">
        <w:rPr>
          <w:szCs w:val="24"/>
        </w:rPr>
        <w:t>.</w:t>
      </w:r>
      <w:r w:rsidR="00A24441">
        <w:rPr>
          <w:szCs w:val="24"/>
        </w:rPr>
        <w:br/>
      </w:r>
    </w:p>
    <w:p w:rsidR="00F511CF" w:rsidRDefault="00F511CF" w:rsidP="00E3394A">
      <w:pPr>
        <w:pStyle w:val="afe"/>
        <w:numPr>
          <w:ilvl w:val="0"/>
          <w:numId w:val="25"/>
        </w:numPr>
        <w:spacing w:line="360" w:lineRule="auto"/>
        <w:ind w:firstLineChars="0"/>
        <w:outlineLvl w:val="0"/>
        <w:rPr>
          <w:b/>
          <w:sz w:val="32"/>
          <w:szCs w:val="32"/>
        </w:rPr>
      </w:pPr>
      <w:bookmarkStart w:id="7" w:name="_Toc621965"/>
      <w:r w:rsidRPr="00E3394A">
        <w:rPr>
          <w:b/>
          <w:sz w:val="32"/>
          <w:szCs w:val="32"/>
        </w:rPr>
        <w:t>Discussion</w:t>
      </w:r>
      <w:bookmarkEnd w:id="7"/>
    </w:p>
    <w:p w:rsidR="007B6227" w:rsidRPr="007B6227" w:rsidRDefault="00CC4CFC" w:rsidP="002D4D97">
      <w:pPr>
        <w:spacing w:line="360" w:lineRule="auto"/>
        <w:rPr>
          <w:b/>
          <w:sz w:val="32"/>
          <w:szCs w:val="32"/>
        </w:rPr>
      </w:pPr>
      <w:r>
        <w:rPr>
          <w:rFonts w:hint="eastAsia"/>
          <w:szCs w:val="24"/>
          <w:lang w:eastAsia="zh-CN"/>
        </w:rPr>
        <w:t>Evaluat</w:t>
      </w:r>
      <w:r>
        <w:rPr>
          <w:szCs w:val="24"/>
          <w:lang w:eastAsia="zh-CN"/>
        </w:rPr>
        <w:t xml:space="preserve">ion of the OXO game is simple, </w:t>
      </w:r>
      <w:r w:rsidR="002E219F">
        <w:rPr>
          <w:szCs w:val="24"/>
          <w:lang w:eastAsia="zh-CN"/>
        </w:rPr>
        <w:t xml:space="preserve">it can be </w:t>
      </w:r>
      <w:r w:rsidR="00367B7A">
        <w:rPr>
          <w:szCs w:val="24"/>
          <w:lang w:eastAsia="zh-CN"/>
        </w:rPr>
        <w:t>achieving</w:t>
      </w:r>
      <w:r w:rsidR="002E219F">
        <w:rPr>
          <w:szCs w:val="24"/>
          <w:lang w:eastAsia="zh-CN"/>
        </w:rPr>
        <w:t xml:space="preserve"> by l</w:t>
      </w:r>
      <w:r w:rsidR="002E219F" w:rsidRPr="002E219F">
        <w:rPr>
          <w:szCs w:val="24"/>
          <w:lang w:eastAsia="zh-CN"/>
        </w:rPr>
        <w:t xml:space="preserve">ist all possible </w:t>
      </w:r>
      <w:r w:rsidR="008E2245">
        <w:rPr>
          <w:szCs w:val="24"/>
          <w:lang w:eastAsia="zh-CN"/>
        </w:rPr>
        <w:t>result of the game and compare the game bored with it.</w:t>
      </w:r>
      <w:r w:rsidR="00367B7A">
        <w:rPr>
          <w:szCs w:val="24"/>
          <w:lang w:eastAsia="zh-CN"/>
        </w:rPr>
        <w:t xml:space="preserve"> </w:t>
      </w:r>
      <w:r w:rsidR="00063363">
        <w:rPr>
          <w:szCs w:val="24"/>
          <w:lang w:eastAsia="zh-CN"/>
        </w:rPr>
        <w:t xml:space="preserve">After decided which player win the game, it will be added to the winning time parameter of this player, the player which have a higher winning time will be recognized as having a better performance. </w:t>
      </w:r>
    </w:p>
    <w:p w:rsidR="003B146D" w:rsidRDefault="003B146D" w:rsidP="00E3394A">
      <w:pPr>
        <w:pStyle w:val="afe"/>
        <w:numPr>
          <w:ilvl w:val="0"/>
          <w:numId w:val="25"/>
        </w:numPr>
        <w:spacing w:line="360" w:lineRule="auto"/>
        <w:ind w:firstLineChars="0"/>
        <w:outlineLvl w:val="0"/>
        <w:rPr>
          <w:b/>
          <w:sz w:val="32"/>
          <w:szCs w:val="32"/>
        </w:rPr>
      </w:pPr>
      <w:bookmarkStart w:id="8" w:name="_Toc621966"/>
      <w:r w:rsidRPr="00E3394A">
        <w:rPr>
          <w:b/>
          <w:sz w:val="32"/>
          <w:szCs w:val="32"/>
        </w:rPr>
        <w:t>Conclusion</w:t>
      </w:r>
      <w:bookmarkEnd w:id="8"/>
    </w:p>
    <w:p w:rsidR="004B4EF1" w:rsidRDefault="004F13DB" w:rsidP="002D4D97">
      <w:pPr>
        <w:spacing w:line="360" w:lineRule="auto"/>
        <w:rPr>
          <w:szCs w:val="24"/>
        </w:rPr>
      </w:pPr>
      <w:r w:rsidRPr="004F13DB">
        <w:rPr>
          <w:szCs w:val="24"/>
        </w:rPr>
        <w:t>Although ther</w:t>
      </w:r>
      <w:r>
        <w:rPr>
          <w:szCs w:val="24"/>
        </w:rPr>
        <w:t xml:space="preserve">e is uncertainty in </w:t>
      </w:r>
      <w:r w:rsidR="001D4CEC">
        <w:rPr>
          <w:szCs w:val="24"/>
        </w:rPr>
        <w:t xml:space="preserve">this project such as the performance of the final </w:t>
      </w:r>
      <w:r w:rsidR="00982FEA">
        <w:rPr>
          <w:szCs w:val="24"/>
        </w:rPr>
        <w:t>result</w:t>
      </w:r>
      <w:r w:rsidR="00D970B1">
        <w:rPr>
          <w:szCs w:val="24"/>
        </w:rPr>
        <w:t xml:space="preserve"> and the training procedure,</w:t>
      </w:r>
      <w:r w:rsidR="001D4CEC">
        <w:rPr>
          <w:szCs w:val="24"/>
        </w:rPr>
        <w:t xml:space="preserve"> </w:t>
      </w:r>
      <w:r w:rsidR="0067371B">
        <w:rPr>
          <w:szCs w:val="24"/>
        </w:rPr>
        <w:t xml:space="preserve">this project </w:t>
      </w:r>
      <w:r w:rsidR="0067371B" w:rsidRPr="0067371B">
        <w:rPr>
          <w:szCs w:val="24"/>
        </w:rPr>
        <w:t>can be implemented</w:t>
      </w:r>
      <w:r w:rsidR="003F25FD">
        <w:rPr>
          <w:szCs w:val="24"/>
        </w:rPr>
        <w:t>.</w:t>
      </w:r>
    </w:p>
    <w:p w:rsidR="004B4EF1" w:rsidRDefault="004B4EF1">
      <w:pPr>
        <w:rPr>
          <w:szCs w:val="24"/>
        </w:rPr>
      </w:pPr>
    </w:p>
    <w:p w:rsidR="0093555A" w:rsidRDefault="0093555A">
      <w:pPr>
        <w:rPr>
          <w:szCs w:val="24"/>
        </w:rPr>
      </w:pPr>
    </w:p>
    <w:p w:rsidR="001A561E" w:rsidRPr="00BE6B4E" w:rsidRDefault="00366360" w:rsidP="00BE6B4E">
      <w:pPr>
        <w:pStyle w:val="afe"/>
        <w:numPr>
          <w:ilvl w:val="0"/>
          <w:numId w:val="25"/>
        </w:numPr>
        <w:spacing w:line="360" w:lineRule="auto"/>
        <w:ind w:firstLineChars="0"/>
        <w:outlineLvl w:val="0"/>
        <w:rPr>
          <w:b/>
          <w:sz w:val="32"/>
          <w:szCs w:val="32"/>
        </w:rPr>
      </w:pPr>
      <w:bookmarkStart w:id="9" w:name="_Toc621967"/>
      <w:r w:rsidRPr="00BE6B4E">
        <w:rPr>
          <w:rFonts w:hint="eastAsia"/>
          <w:b/>
          <w:sz w:val="32"/>
          <w:szCs w:val="32"/>
          <w:lang w:eastAsia="zh-CN"/>
        </w:rPr>
        <w:t>Reference</w:t>
      </w:r>
      <w:bookmarkEnd w:id="9"/>
    </w:p>
    <w:p w:rsidR="007666D8" w:rsidRDefault="0048351F" w:rsidP="001A561E">
      <w:pPr>
        <w:spacing w:line="360" w:lineRule="auto"/>
        <w:outlineLvl w:val="0"/>
        <w:rPr>
          <w:noProof/>
          <w:sz w:val="20"/>
          <w:lang w:eastAsia="en-GB"/>
        </w:rPr>
      </w:pPr>
      <w:r>
        <w:rPr>
          <w:b/>
          <w:sz w:val="32"/>
          <w:szCs w:val="32"/>
        </w:rPr>
        <w:fldChar w:fldCharType="begin"/>
      </w:r>
      <w:r>
        <w:rPr>
          <w:b/>
          <w:sz w:val="32"/>
          <w:szCs w:val="32"/>
          <w:lang w:eastAsia="zh-CN"/>
        </w:rPr>
        <w:instrText xml:space="preserve"> </w:instrText>
      </w:r>
      <w:r>
        <w:rPr>
          <w:rFonts w:hint="eastAsia"/>
          <w:b/>
          <w:sz w:val="32"/>
          <w:szCs w:val="32"/>
          <w:lang w:eastAsia="zh-CN"/>
        </w:rPr>
        <w:instrText>BIBLIOGRAPHY  \l 2052</w:instrText>
      </w:r>
      <w:r>
        <w:rPr>
          <w:b/>
          <w:sz w:val="32"/>
          <w:szCs w:val="32"/>
          <w:lang w:eastAsia="zh-CN"/>
        </w:rPr>
        <w:instrText xml:space="preserve"> </w:instrText>
      </w:r>
      <w:r>
        <w:rPr>
          <w:b/>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7"/>
      </w:tblGrid>
      <w:tr w:rsidR="007666D8">
        <w:trPr>
          <w:divId w:val="2110390607"/>
          <w:tblCellSpacing w:w="15" w:type="dxa"/>
        </w:trPr>
        <w:tc>
          <w:tcPr>
            <w:tcW w:w="50" w:type="pct"/>
            <w:hideMark/>
          </w:tcPr>
          <w:p w:rsidR="007666D8" w:rsidRDefault="007666D8">
            <w:pPr>
              <w:pStyle w:val="a8"/>
              <w:rPr>
                <w:noProof/>
                <w:szCs w:val="24"/>
              </w:rPr>
            </w:pPr>
            <w:r>
              <w:rPr>
                <w:rFonts w:hint="eastAsia"/>
                <w:noProof/>
              </w:rPr>
              <w:t xml:space="preserve">[1] </w:t>
            </w:r>
          </w:p>
        </w:tc>
        <w:tc>
          <w:tcPr>
            <w:tcW w:w="0" w:type="auto"/>
            <w:hideMark/>
          </w:tcPr>
          <w:p w:rsidR="007666D8" w:rsidRDefault="007666D8">
            <w:pPr>
              <w:pStyle w:val="a8"/>
              <w:rPr>
                <w:rFonts w:hint="eastAsia"/>
                <w:noProof/>
              </w:rPr>
            </w:pPr>
            <w:r>
              <w:rPr>
                <w:rFonts w:hint="eastAsia"/>
                <w:noProof/>
              </w:rPr>
              <w:t xml:space="preserve">CSEE, </w:t>
            </w:r>
            <w:r>
              <w:rPr>
                <w:rFonts w:hint="eastAsia"/>
                <w:noProof/>
              </w:rPr>
              <w:t>“</w:t>
            </w:r>
            <w:r>
              <w:rPr>
                <w:rFonts w:hint="eastAsia"/>
                <w:noProof/>
              </w:rPr>
              <w:t>CE888 Assignment 1,</w:t>
            </w:r>
            <w:r>
              <w:rPr>
                <w:rFonts w:hint="eastAsia"/>
                <w:noProof/>
              </w:rPr>
              <w:t>”</w:t>
            </w:r>
            <w:r>
              <w:rPr>
                <w:rFonts w:hint="eastAsia"/>
                <w:noProof/>
              </w:rPr>
              <w:t xml:space="preserve"> University of Essex, 2019.</w:t>
            </w:r>
          </w:p>
        </w:tc>
      </w:tr>
      <w:tr w:rsidR="007666D8">
        <w:trPr>
          <w:divId w:val="2110390607"/>
          <w:tblCellSpacing w:w="15" w:type="dxa"/>
        </w:trPr>
        <w:tc>
          <w:tcPr>
            <w:tcW w:w="50" w:type="pct"/>
            <w:hideMark/>
          </w:tcPr>
          <w:p w:rsidR="007666D8" w:rsidRDefault="007666D8">
            <w:pPr>
              <w:pStyle w:val="a8"/>
              <w:rPr>
                <w:rFonts w:hint="eastAsia"/>
                <w:noProof/>
              </w:rPr>
            </w:pPr>
            <w:r>
              <w:rPr>
                <w:rFonts w:hint="eastAsia"/>
                <w:noProof/>
              </w:rPr>
              <w:t xml:space="preserve">[2] </w:t>
            </w:r>
          </w:p>
        </w:tc>
        <w:tc>
          <w:tcPr>
            <w:tcW w:w="0" w:type="auto"/>
            <w:hideMark/>
          </w:tcPr>
          <w:p w:rsidR="007666D8" w:rsidRDefault="007666D8">
            <w:pPr>
              <w:pStyle w:val="a8"/>
              <w:rPr>
                <w:rFonts w:hint="eastAsia"/>
                <w:noProof/>
              </w:rPr>
            </w:pPr>
            <w:r>
              <w:rPr>
                <w:rFonts w:hint="eastAsia"/>
                <w:noProof/>
              </w:rPr>
              <w:t>“</w:t>
            </w:r>
            <w:r>
              <w:rPr>
                <w:rFonts w:hint="eastAsia"/>
                <w:noProof/>
              </w:rPr>
              <w:t>Project 4: Decision Trees for Expert Iteration (Reinforcement learning),</w:t>
            </w:r>
            <w:r>
              <w:rPr>
                <w:rFonts w:hint="eastAsia"/>
                <w:noProof/>
              </w:rPr>
              <w:t>”</w:t>
            </w:r>
            <w:r>
              <w:rPr>
                <w:rFonts w:hint="eastAsia"/>
                <w:noProof/>
              </w:rPr>
              <w:t xml:space="preserve"> University of Essex, 2019.</w:t>
            </w:r>
          </w:p>
        </w:tc>
      </w:tr>
      <w:tr w:rsidR="007666D8">
        <w:trPr>
          <w:divId w:val="2110390607"/>
          <w:tblCellSpacing w:w="15" w:type="dxa"/>
        </w:trPr>
        <w:tc>
          <w:tcPr>
            <w:tcW w:w="50" w:type="pct"/>
            <w:hideMark/>
          </w:tcPr>
          <w:p w:rsidR="007666D8" w:rsidRDefault="007666D8">
            <w:pPr>
              <w:pStyle w:val="a8"/>
              <w:rPr>
                <w:rFonts w:hint="eastAsia"/>
                <w:noProof/>
              </w:rPr>
            </w:pPr>
            <w:r>
              <w:rPr>
                <w:noProof/>
              </w:rPr>
              <w:t xml:space="preserve">[3] </w:t>
            </w:r>
          </w:p>
        </w:tc>
        <w:tc>
          <w:tcPr>
            <w:tcW w:w="0" w:type="auto"/>
            <w:hideMark/>
          </w:tcPr>
          <w:p w:rsidR="007666D8" w:rsidRDefault="007666D8">
            <w:pPr>
              <w:pStyle w:val="a8"/>
              <w:rPr>
                <w:noProof/>
              </w:rPr>
            </w:pPr>
            <w:r>
              <w:rPr>
                <w:noProof/>
              </w:rPr>
              <w:t>Yahoo!, “Google's New AlphaGo Breakthrough Could Take Algorithms Where No Humans Have Gone,” 19 10 2017. [Online]. Available: https://finance.yahoo.com/news/google-apos-alphago-breakthrough-could-095332226.html. [Accessed 8 2 2019].</w:t>
            </w:r>
          </w:p>
        </w:tc>
      </w:tr>
      <w:tr w:rsidR="007666D8">
        <w:trPr>
          <w:divId w:val="2110390607"/>
          <w:tblCellSpacing w:w="15" w:type="dxa"/>
        </w:trPr>
        <w:tc>
          <w:tcPr>
            <w:tcW w:w="50" w:type="pct"/>
            <w:hideMark/>
          </w:tcPr>
          <w:p w:rsidR="007666D8" w:rsidRDefault="007666D8">
            <w:pPr>
              <w:pStyle w:val="a8"/>
              <w:rPr>
                <w:noProof/>
                <w:lang w:val="en-US"/>
              </w:rPr>
            </w:pPr>
            <w:r>
              <w:rPr>
                <w:rFonts w:hint="eastAsia"/>
                <w:noProof/>
              </w:rPr>
              <w:t xml:space="preserve">[4] </w:t>
            </w:r>
          </w:p>
        </w:tc>
        <w:tc>
          <w:tcPr>
            <w:tcW w:w="0" w:type="auto"/>
            <w:hideMark/>
          </w:tcPr>
          <w:p w:rsidR="007666D8" w:rsidRDefault="007666D8">
            <w:pPr>
              <w:pStyle w:val="a8"/>
              <w:rPr>
                <w:rFonts w:hint="eastAsia"/>
                <w:noProof/>
              </w:rPr>
            </w:pPr>
            <w:r>
              <w:rPr>
                <w:rFonts w:hint="eastAsia"/>
                <w:noProof/>
              </w:rPr>
              <w:t xml:space="preserve">DeepMind, </w:t>
            </w:r>
            <w:r>
              <w:rPr>
                <w:rFonts w:hint="eastAsia"/>
                <w:noProof/>
              </w:rPr>
              <w:t>“</w:t>
            </w:r>
            <w:r>
              <w:rPr>
                <w:rFonts w:hint="eastAsia"/>
                <w:noProof/>
              </w:rPr>
              <w:t>Mastering the Game of Go without Human Knowledge,</w:t>
            </w:r>
            <w:r>
              <w:rPr>
                <w:rFonts w:hint="eastAsia"/>
                <w:noProof/>
              </w:rPr>
              <w:t>”</w:t>
            </w:r>
            <w:r>
              <w:rPr>
                <w:rFonts w:hint="eastAsia"/>
                <w:noProof/>
              </w:rPr>
              <w:t xml:space="preserve"> </w:t>
            </w:r>
            <w:r>
              <w:rPr>
                <w:rFonts w:hint="eastAsia"/>
                <w:i/>
                <w:iCs/>
                <w:noProof/>
              </w:rPr>
              <w:t xml:space="preserve">Nature, </w:t>
            </w:r>
            <w:r>
              <w:rPr>
                <w:rFonts w:hint="eastAsia"/>
                <w:noProof/>
              </w:rPr>
              <w:t xml:space="preserve">2017. </w:t>
            </w:r>
          </w:p>
        </w:tc>
      </w:tr>
    </w:tbl>
    <w:p w:rsidR="007666D8" w:rsidRDefault="007666D8">
      <w:pPr>
        <w:divId w:val="2110390607"/>
        <w:rPr>
          <w:noProof/>
        </w:rPr>
      </w:pPr>
    </w:p>
    <w:p w:rsidR="006700AA" w:rsidRDefault="0048351F" w:rsidP="001A561E">
      <w:pPr>
        <w:spacing w:line="360" w:lineRule="auto"/>
        <w:outlineLvl w:val="0"/>
        <w:rPr>
          <w:b/>
          <w:sz w:val="32"/>
          <w:szCs w:val="32"/>
        </w:rPr>
      </w:pPr>
      <w:r>
        <w:rPr>
          <w:b/>
          <w:sz w:val="32"/>
          <w:szCs w:val="32"/>
        </w:rPr>
        <w:fldChar w:fldCharType="end"/>
      </w:r>
    </w:p>
    <w:p w:rsidR="007B6227" w:rsidRPr="007B6227" w:rsidRDefault="006700AA" w:rsidP="006700AA">
      <w:pPr>
        <w:rPr>
          <w:b/>
          <w:sz w:val="32"/>
          <w:szCs w:val="32"/>
        </w:rPr>
      </w:pPr>
      <w:r>
        <w:rPr>
          <w:b/>
          <w:sz w:val="32"/>
          <w:szCs w:val="32"/>
        </w:rPr>
        <w:br w:type="page"/>
      </w:r>
    </w:p>
    <w:p w:rsidR="00DE727F" w:rsidRPr="0000197B" w:rsidRDefault="003B146D" w:rsidP="0000197B">
      <w:pPr>
        <w:pStyle w:val="afe"/>
        <w:numPr>
          <w:ilvl w:val="0"/>
          <w:numId w:val="25"/>
        </w:numPr>
        <w:spacing w:line="360" w:lineRule="auto"/>
        <w:ind w:firstLineChars="0"/>
        <w:outlineLvl w:val="0"/>
        <w:rPr>
          <w:b/>
          <w:sz w:val="32"/>
          <w:szCs w:val="32"/>
        </w:rPr>
      </w:pPr>
      <w:bookmarkStart w:id="10" w:name="_Toc621968"/>
      <w:r w:rsidRPr="0000197B">
        <w:rPr>
          <w:b/>
          <w:sz w:val="32"/>
          <w:szCs w:val="32"/>
        </w:rPr>
        <w:lastRenderedPageBreak/>
        <w:t>Plan</w:t>
      </w:r>
      <w:bookmarkEnd w:id="10"/>
    </w:p>
    <w:tbl>
      <w:tblPr>
        <w:tblStyle w:val="af8"/>
        <w:tblW w:w="0" w:type="auto"/>
        <w:tblInd w:w="360" w:type="dxa"/>
        <w:tblLook w:val="04A0" w:firstRow="1" w:lastRow="0" w:firstColumn="1" w:lastColumn="0" w:noHBand="0" w:noVBand="1"/>
      </w:tblPr>
      <w:tblGrid>
        <w:gridCol w:w="3953"/>
        <w:gridCol w:w="3989"/>
      </w:tblGrid>
      <w:tr w:rsidR="00881EF7" w:rsidTr="00DE727F">
        <w:tc>
          <w:tcPr>
            <w:tcW w:w="4151" w:type="dxa"/>
          </w:tcPr>
          <w:p w:rsidR="00DE727F" w:rsidRPr="00DE727F" w:rsidRDefault="00DE727F" w:rsidP="00DE727F">
            <w:pPr>
              <w:pStyle w:val="afe"/>
              <w:spacing w:line="360" w:lineRule="auto"/>
              <w:ind w:firstLineChars="0" w:firstLine="0"/>
              <w:jc w:val="center"/>
              <w:rPr>
                <w:b/>
                <w:szCs w:val="32"/>
                <w:lang w:eastAsia="zh-CN"/>
              </w:rPr>
            </w:pPr>
            <w:r>
              <w:rPr>
                <w:b/>
                <w:szCs w:val="32"/>
                <w:lang w:eastAsia="zh-CN"/>
              </w:rPr>
              <w:t>Procedure</w:t>
            </w:r>
          </w:p>
        </w:tc>
        <w:tc>
          <w:tcPr>
            <w:tcW w:w="4151" w:type="dxa"/>
          </w:tcPr>
          <w:p w:rsidR="00DE727F" w:rsidRDefault="00DE727F" w:rsidP="00C823B8">
            <w:pPr>
              <w:pStyle w:val="afe"/>
              <w:spacing w:line="360" w:lineRule="auto"/>
              <w:ind w:firstLineChars="0" w:firstLine="0"/>
              <w:jc w:val="center"/>
              <w:rPr>
                <w:b/>
                <w:sz w:val="32"/>
                <w:szCs w:val="32"/>
                <w:lang w:eastAsia="zh-CN"/>
              </w:rPr>
            </w:pPr>
            <w:r>
              <w:rPr>
                <w:b/>
                <w:szCs w:val="32"/>
                <w:lang w:eastAsia="zh-CN"/>
              </w:rPr>
              <w:t>Time</w:t>
            </w:r>
            <w:r w:rsidR="006E39A5">
              <w:rPr>
                <w:b/>
                <w:szCs w:val="32"/>
                <w:lang w:eastAsia="zh-CN"/>
              </w:rPr>
              <w:t>(working day)</w:t>
            </w:r>
          </w:p>
        </w:tc>
      </w:tr>
      <w:tr w:rsidR="00881EF7" w:rsidTr="00DE727F">
        <w:tc>
          <w:tcPr>
            <w:tcW w:w="4151" w:type="dxa"/>
          </w:tcPr>
          <w:p w:rsidR="00DE727F" w:rsidRPr="00881EF7" w:rsidRDefault="00881EF7" w:rsidP="002E133C">
            <w:pPr>
              <w:pStyle w:val="afe"/>
              <w:spacing w:line="360" w:lineRule="auto"/>
              <w:ind w:firstLineChars="0" w:firstLine="0"/>
              <w:jc w:val="center"/>
              <w:rPr>
                <w:szCs w:val="32"/>
                <w:lang w:eastAsia="zh-CN"/>
              </w:rPr>
            </w:pPr>
            <w:r>
              <w:rPr>
                <w:szCs w:val="32"/>
                <w:lang w:eastAsia="zh-CN"/>
              </w:rPr>
              <w:t>Make project plan</w:t>
            </w:r>
          </w:p>
        </w:tc>
        <w:tc>
          <w:tcPr>
            <w:tcW w:w="4151" w:type="dxa"/>
          </w:tcPr>
          <w:p w:rsidR="00DE727F" w:rsidRPr="0010675A" w:rsidRDefault="0010675A" w:rsidP="002E133C">
            <w:pPr>
              <w:pStyle w:val="afe"/>
              <w:spacing w:line="360" w:lineRule="auto"/>
              <w:ind w:firstLineChars="0" w:firstLine="0"/>
              <w:jc w:val="center"/>
              <w:rPr>
                <w:szCs w:val="24"/>
                <w:lang w:eastAsia="zh-CN"/>
              </w:rPr>
            </w:pPr>
            <w:r>
              <w:rPr>
                <w:rFonts w:hint="eastAsia"/>
                <w:szCs w:val="24"/>
                <w:lang w:eastAsia="zh-CN"/>
              </w:rPr>
              <w:t>1</w:t>
            </w:r>
          </w:p>
        </w:tc>
      </w:tr>
      <w:tr w:rsidR="0010675A" w:rsidTr="00DE727F">
        <w:tc>
          <w:tcPr>
            <w:tcW w:w="4151" w:type="dxa"/>
          </w:tcPr>
          <w:p w:rsidR="0010675A" w:rsidRDefault="0010675A" w:rsidP="002E133C">
            <w:pPr>
              <w:pStyle w:val="afe"/>
              <w:spacing w:line="360" w:lineRule="auto"/>
              <w:ind w:firstLineChars="0" w:firstLine="0"/>
              <w:jc w:val="center"/>
              <w:rPr>
                <w:szCs w:val="32"/>
                <w:lang w:eastAsia="zh-CN"/>
              </w:rPr>
            </w:pPr>
            <w:r>
              <w:rPr>
                <w:rFonts w:hint="eastAsia"/>
                <w:szCs w:val="32"/>
                <w:lang w:eastAsia="zh-CN"/>
              </w:rPr>
              <w:t xml:space="preserve">Build the game </w:t>
            </w:r>
            <w:r>
              <w:rPr>
                <w:szCs w:val="32"/>
                <w:lang w:eastAsia="zh-CN"/>
              </w:rPr>
              <w:t>environment</w:t>
            </w:r>
          </w:p>
        </w:tc>
        <w:tc>
          <w:tcPr>
            <w:tcW w:w="4151" w:type="dxa"/>
          </w:tcPr>
          <w:p w:rsidR="0010675A" w:rsidRDefault="0010675A" w:rsidP="002E133C">
            <w:pPr>
              <w:pStyle w:val="afe"/>
              <w:spacing w:line="360" w:lineRule="auto"/>
              <w:ind w:firstLineChars="0" w:firstLine="0"/>
              <w:jc w:val="center"/>
              <w:rPr>
                <w:szCs w:val="24"/>
                <w:lang w:eastAsia="zh-CN"/>
              </w:rPr>
            </w:pPr>
            <w:r>
              <w:rPr>
                <w:rFonts w:hint="eastAsia"/>
                <w:szCs w:val="24"/>
                <w:lang w:eastAsia="zh-CN"/>
              </w:rPr>
              <w:t>2</w:t>
            </w:r>
          </w:p>
        </w:tc>
      </w:tr>
      <w:tr w:rsidR="009E4A0F" w:rsidTr="00DE727F">
        <w:tc>
          <w:tcPr>
            <w:tcW w:w="4151" w:type="dxa"/>
          </w:tcPr>
          <w:p w:rsidR="009E4A0F" w:rsidRDefault="009E4A0F" w:rsidP="002E133C">
            <w:pPr>
              <w:pStyle w:val="afe"/>
              <w:spacing w:line="360" w:lineRule="auto"/>
              <w:ind w:firstLineChars="0" w:firstLine="0"/>
              <w:jc w:val="center"/>
              <w:rPr>
                <w:szCs w:val="32"/>
                <w:lang w:eastAsia="zh-CN"/>
              </w:rPr>
            </w:pPr>
            <w:r>
              <w:rPr>
                <w:rFonts w:hint="eastAsia"/>
                <w:szCs w:val="32"/>
                <w:lang w:eastAsia="zh-CN"/>
              </w:rPr>
              <w:t>Collect data from the game</w:t>
            </w:r>
          </w:p>
        </w:tc>
        <w:tc>
          <w:tcPr>
            <w:tcW w:w="4151" w:type="dxa"/>
          </w:tcPr>
          <w:p w:rsidR="009E4A0F" w:rsidRDefault="00C37C05" w:rsidP="002E133C">
            <w:pPr>
              <w:pStyle w:val="afe"/>
              <w:spacing w:line="360" w:lineRule="auto"/>
              <w:ind w:firstLineChars="0" w:firstLine="0"/>
              <w:jc w:val="center"/>
              <w:rPr>
                <w:szCs w:val="24"/>
                <w:lang w:eastAsia="zh-CN"/>
              </w:rPr>
            </w:pPr>
            <w:r>
              <w:rPr>
                <w:rFonts w:hint="eastAsia"/>
                <w:szCs w:val="24"/>
                <w:lang w:eastAsia="zh-CN"/>
              </w:rPr>
              <w:t>1</w:t>
            </w:r>
          </w:p>
        </w:tc>
      </w:tr>
      <w:tr w:rsidR="00C37C05" w:rsidTr="00DE727F">
        <w:tc>
          <w:tcPr>
            <w:tcW w:w="4151" w:type="dxa"/>
          </w:tcPr>
          <w:p w:rsidR="00C37C05" w:rsidRDefault="00CA17C9" w:rsidP="002E133C">
            <w:pPr>
              <w:pStyle w:val="afe"/>
              <w:spacing w:line="360" w:lineRule="auto"/>
              <w:ind w:firstLineChars="0" w:firstLine="0"/>
              <w:jc w:val="center"/>
              <w:rPr>
                <w:szCs w:val="32"/>
                <w:lang w:eastAsia="zh-CN"/>
              </w:rPr>
            </w:pPr>
            <w:r>
              <w:rPr>
                <w:rFonts w:hint="eastAsia"/>
                <w:szCs w:val="32"/>
                <w:lang w:eastAsia="zh-CN"/>
              </w:rPr>
              <w:t>Build the training procedure</w:t>
            </w:r>
          </w:p>
        </w:tc>
        <w:tc>
          <w:tcPr>
            <w:tcW w:w="4151" w:type="dxa"/>
          </w:tcPr>
          <w:p w:rsidR="00C37C05" w:rsidRDefault="00CA17C9" w:rsidP="002E133C">
            <w:pPr>
              <w:pStyle w:val="afe"/>
              <w:spacing w:line="360" w:lineRule="auto"/>
              <w:ind w:firstLineChars="0" w:firstLine="0"/>
              <w:jc w:val="center"/>
              <w:rPr>
                <w:szCs w:val="24"/>
                <w:lang w:eastAsia="zh-CN"/>
              </w:rPr>
            </w:pPr>
            <w:r>
              <w:rPr>
                <w:rFonts w:hint="eastAsia"/>
                <w:szCs w:val="24"/>
                <w:lang w:eastAsia="zh-CN"/>
              </w:rPr>
              <w:t>4</w:t>
            </w:r>
          </w:p>
        </w:tc>
      </w:tr>
      <w:tr w:rsidR="00CA17C9" w:rsidTr="00DE727F">
        <w:tc>
          <w:tcPr>
            <w:tcW w:w="4151" w:type="dxa"/>
          </w:tcPr>
          <w:p w:rsidR="00CA17C9" w:rsidRDefault="00CA17C9" w:rsidP="002E133C">
            <w:pPr>
              <w:pStyle w:val="afe"/>
              <w:spacing w:line="360" w:lineRule="auto"/>
              <w:ind w:firstLineChars="0" w:firstLine="0"/>
              <w:jc w:val="center"/>
              <w:rPr>
                <w:szCs w:val="32"/>
                <w:lang w:eastAsia="zh-CN"/>
              </w:rPr>
            </w:pPr>
            <w:r>
              <w:rPr>
                <w:rFonts w:hint="eastAsia"/>
                <w:szCs w:val="32"/>
                <w:lang w:eastAsia="zh-CN"/>
              </w:rPr>
              <w:t xml:space="preserve">Test the </w:t>
            </w:r>
            <w:r w:rsidR="00D0550B">
              <w:rPr>
                <w:szCs w:val="32"/>
                <w:lang w:eastAsia="zh-CN"/>
              </w:rPr>
              <w:t>performance</w:t>
            </w:r>
          </w:p>
        </w:tc>
        <w:tc>
          <w:tcPr>
            <w:tcW w:w="4151" w:type="dxa"/>
          </w:tcPr>
          <w:p w:rsidR="00CA17C9" w:rsidRDefault="00390656" w:rsidP="002E133C">
            <w:pPr>
              <w:pStyle w:val="afe"/>
              <w:spacing w:line="360" w:lineRule="auto"/>
              <w:ind w:firstLineChars="0" w:firstLine="0"/>
              <w:jc w:val="center"/>
              <w:rPr>
                <w:szCs w:val="24"/>
                <w:lang w:eastAsia="zh-CN"/>
              </w:rPr>
            </w:pPr>
            <w:r>
              <w:rPr>
                <w:rFonts w:hint="eastAsia"/>
                <w:szCs w:val="24"/>
                <w:lang w:eastAsia="zh-CN"/>
              </w:rPr>
              <w:t>1</w:t>
            </w:r>
          </w:p>
        </w:tc>
      </w:tr>
      <w:tr w:rsidR="00DB16F9" w:rsidTr="00DE727F">
        <w:tc>
          <w:tcPr>
            <w:tcW w:w="4151" w:type="dxa"/>
          </w:tcPr>
          <w:p w:rsidR="00DB16F9" w:rsidRDefault="00DB16F9" w:rsidP="002E133C">
            <w:pPr>
              <w:pStyle w:val="afe"/>
              <w:spacing w:line="360" w:lineRule="auto"/>
              <w:ind w:firstLineChars="0" w:firstLine="0"/>
              <w:jc w:val="center"/>
              <w:rPr>
                <w:szCs w:val="32"/>
                <w:lang w:eastAsia="zh-CN"/>
              </w:rPr>
            </w:pPr>
            <w:r w:rsidRPr="00DB16F9">
              <w:rPr>
                <w:szCs w:val="32"/>
                <w:lang w:eastAsia="zh-CN"/>
              </w:rPr>
              <w:t>Problem modification</w:t>
            </w:r>
          </w:p>
        </w:tc>
        <w:tc>
          <w:tcPr>
            <w:tcW w:w="4151" w:type="dxa"/>
          </w:tcPr>
          <w:p w:rsidR="00DB16F9" w:rsidRDefault="00DB16F9" w:rsidP="002E133C">
            <w:pPr>
              <w:pStyle w:val="afe"/>
              <w:spacing w:line="360" w:lineRule="auto"/>
              <w:ind w:firstLineChars="0" w:firstLine="0"/>
              <w:jc w:val="center"/>
              <w:rPr>
                <w:szCs w:val="24"/>
                <w:lang w:eastAsia="zh-CN"/>
              </w:rPr>
            </w:pPr>
            <w:r>
              <w:rPr>
                <w:rFonts w:hint="eastAsia"/>
                <w:szCs w:val="24"/>
                <w:lang w:eastAsia="zh-CN"/>
              </w:rPr>
              <w:t>2</w:t>
            </w:r>
          </w:p>
        </w:tc>
      </w:tr>
      <w:tr w:rsidR="002C44BA" w:rsidTr="00DE727F">
        <w:tc>
          <w:tcPr>
            <w:tcW w:w="4151" w:type="dxa"/>
          </w:tcPr>
          <w:p w:rsidR="002C44BA" w:rsidRPr="00DB16F9" w:rsidRDefault="00A66EBC" w:rsidP="002E133C">
            <w:pPr>
              <w:pStyle w:val="afe"/>
              <w:spacing w:line="360" w:lineRule="auto"/>
              <w:ind w:firstLineChars="0" w:firstLine="0"/>
              <w:jc w:val="center"/>
              <w:rPr>
                <w:szCs w:val="32"/>
                <w:lang w:eastAsia="zh-CN"/>
              </w:rPr>
            </w:pPr>
            <w:r>
              <w:rPr>
                <w:rFonts w:hint="eastAsia"/>
                <w:szCs w:val="32"/>
                <w:lang w:eastAsia="zh-CN"/>
              </w:rPr>
              <w:t>Generate the report</w:t>
            </w:r>
          </w:p>
        </w:tc>
        <w:tc>
          <w:tcPr>
            <w:tcW w:w="4151" w:type="dxa"/>
          </w:tcPr>
          <w:p w:rsidR="002C44BA" w:rsidRDefault="00606EAE" w:rsidP="002E133C">
            <w:pPr>
              <w:pStyle w:val="afe"/>
              <w:spacing w:line="360" w:lineRule="auto"/>
              <w:ind w:firstLineChars="0" w:firstLine="0"/>
              <w:jc w:val="center"/>
              <w:rPr>
                <w:szCs w:val="24"/>
                <w:lang w:eastAsia="zh-CN"/>
              </w:rPr>
            </w:pPr>
            <w:r>
              <w:rPr>
                <w:rFonts w:hint="eastAsia"/>
                <w:szCs w:val="24"/>
                <w:lang w:eastAsia="zh-CN"/>
              </w:rPr>
              <w:t>2</w:t>
            </w:r>
          </w:p>
        </w:tc>
      </w:tr>
    </w:tbl>
    <w:p w:rsidR="00DE727F" w:rsidRPr="00DE727F" w:rsidRDefault="00DE727F" w:rsidP="00DE727F">
      <w:pPr>
        <w:spacing w:line="360" w:lineRule="auto"/>
        <w:rPr>
          <w:b/>
          <w:sz w:val="32"/>
          <w:szCs w:val="32"/>
        </w:rPr>
      </w:pPr>
    </w:p>
    <w:sectPr w:rsidR="00DE727F" w:rsidRPr="00DE727F" w:rsidSect="002902D0">
      <w:endnotePr>
        <w:numFmt w:val="decimal"/>
      </w:endnotePr>
      <w:pgSz w:w="11906" w:h="16838" w:code="9"/>
      <w:pgMar w:top="1440" w:right="1797" w:bottom="1440" w:left="1797" w:header="1080"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1CE" w:rsidRDefault="002311CE">
      <w:r>
        <w:separator/>
      </w:r>
    </w:p>
    <w:p w:rsidR="002311CE" w:rsidRDefault="002311CE"/>
  </w:endnote>
  <w:endnote w:type="continuationSeparator" w:id="0">
    <w:p w:rsidR="002311CE" w:rsidRDefault="002311CE">
      <w:r>
        <w:continuationSeparator/>
      </w:r>
    </w:p>
    <w:p w:rsidR="002311CE" w:rsidRDefault="00231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Euclid">
    <w:altName w:val="Times New Roman"/>
    <w:charset w:val="00"/>
    <w:family w:val="roman"/>
    <w:pitch w:val="variable"/>
    <w:sig w:usb0="00000003"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embedRegular r:id="rId1" w:subsetted="1" w:fontKey="{3373F268-052E-47E7-9176-9A4CD5452879}"/>
  </w:font>
  <w:font w:name="Times">
    <w:panose1 w:val="02020603050405020304"/>
    <w:charset w:val="00"/>
    <w:family w:val="roman"/>
    <w:pitch w:val="variable"/>
    <w:sig w:usb0="00000003" w:usb1="00000000" w:usb2="00000000" w:usb3="00000000" w:csb0="00000001"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3E188E" w:rsidP="00DC711C">
    <w:pPr>
      <w:pStyle w:val="af0"/>
      <w:framePr w:wrap="around" w:vAnchor="text" w:hAnchor="margin" w:xAlign="center" w:y="1"/>
      <w:rPr>
        <w:rStyle w:val="af6"/>
      </w:rPr>
    </w:pPr>
    <w:r>
      <w:rPr>
        <w:rStyle w:val="af6"/>
      </w:rPr>
      <w:fldChar w:fldCharType="begin"/>
    </w:r>
    <w:r w:rsidR="00BD6D20">
      <w:rPr>
        <w:rStyle w:val="af6"/>
      </w:rPr>
      <w:instrText xml:space="preserve">PAGE  </w:instrText>
    </w:r>
    <w:r>
      <w:rPr>
        <w:rStyle w:val="af6"/>
      </w:rPr>
      <w:fldChar w:fldCharType="separate"/>
    </w:r>
    <w:r w:rsidR="00763978">
      <w:rPr>
        <w:rStyle w:val="af6"/>
        <w:noProof/>
      </w:rPr>
      <w:t>ii</w:t>
    </w:r>
    <w:r>
      <w:rPr>
        <w:rStyle w:val="af6"/>
      </w:rPr>
      <w:fldChar w:fldCharType="end"/>
    </w:r>
  </w:p>
  <w:p w:rsidR="00BD6D20" w:rsidRDefault="00BD6D20">
    <w:pPr>
      <w:pStyle w:val="af0"/>
    </w:pPr>
  </w:p>
  <w:p w:rsidR="00BD6D20" w:rsidRDefault="00BD6D2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BD6D20" w:rsidP="008F27A3">
    <w:pPr>
      <w:pStyle w:val="af0"/>
      <w:framePr w:wrap="around" w:vAnchor="text" w:hAnchor="margin" w:xAlign="center" w:y="1"/>
      <w:jc w:val="center"/>
      <w:rPr>
        <w:rStyle w:val="af6"/>
      </w:rPr>
    </w:pPr>
    <w:r>
      <w:rPr>
        <w:rStyle w:val="af6"/>
      </w:rPr>
      <w:t xml:space="preserve">– </w:t>
    </w:r>
    <w:r w:rsidR="003E188E">
      <w:rPr>
        <w:rStyle w:val="af6"/>
      </w:rPr>
      <w:fldChar w:fldCharType="begin"/>
    </w:r>
    <w:r>
      <w:rPr>
        <w:rStyle w:val="af6"/>
      </w:rPr>
      <w:instrText xml:space="preserve">PAGE  </w:instrText>
    </w:r>
    <w:r w:rsidR="003E188E">
      <w:rPr>
        <w:rStyle w:val="af6"/>
      </w:rPr>
      <w:fldChar w:fldCharType="separate"/>
    </w:r>
    <w:r w:rsidR="00841DC8">
      <w:rPr>
        <w:rStyle w:val="af6"/>
        <w:noProof/>
      </w:rPr>
      <w:t>6</w:t>
    </w:r>
    <w:r w:rsidR="003E188E">
      <w:rPr>
        <w:rStyle w:val="af6"/>
      </w:rPr>
      <w:fldChar w:fldCharType="end"/>
    </w:r>
    <w:r>
      <w:rPr>
        <w:rStyle w:val="af6"/>
      </w:rPr>
      <w:t xml:space="preserve"> –</w:t>
    </w:r>
  </w:p>
  <w:p w:rsidR="00BD6D20" w:rsidRDefault="00BD6D20">
    <w:pPr>
      <w:pStyle w:val="af0"/>
    </w:pPr>
  </w:p>
  <w:p w:rsidR="002902D0" w:rsidRDefault="002902D0">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039164"/>
      <w:docPartObj>
        <w:docPartGallery w:val="Page Numbers (Bottom of Page)"/>
        <w:docPartUnique/>
      </w:docPartObj>
    </w:sdtPr>
    <w:sdtEndPr>
      <w:rPr>
        <w:noProof/>
      </w:rPr>
    </w:sdtEndPr>
    <w:sdtContent>
      <w:p w:rsidR="002902D0" w:rsidRDefault="002902D0">
        <w:pPr>
          <w:pStyle w:val="af0"/>
          <w:jc w:val="center"/>
        </w:pPr>
        <w:r>
          <w:fldChar w:fldCharType="begin"/>
        </w:r>
        <w:r>
          <w:instrText xml:space="preserve"> PAGE   \* MERGEFORMAT </w:instrText>
        </w:r>
        <w:r>
          <w:fldChar w:fldCharType="separate"/>
        </w:r>
        <w:r w:rsidR="00841DC8">
          <w:rPr>
            <w:noProof/>
          </w:rPr>
          <w:t>1</w:t>
        </w:r>
        <w:r>
          <w:rPr>
            <w:noProof/>
          </w:rPr>
          <w:fldChar w:fldCharType="end"/>
        </w:r>
      </w:p>
    </w:sdtContent>
  </w:sdt>
  <w:p w:rsidR="002902D0" w:rsidRDefault="002902D0">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1CE" w:rsidRDefault="002311CE">
      <w:r>
        <w:separator/>
      </w:r>
    </w:p>
    <w:p w:rsidR="002311CE" w:rsidRDefault="002311CE"/>
  </w:footnote>
  <w:footnote w:type="continuationSeparator" w:id="0">
    <w:p w:rsidR="002311CE" w:rsidRDefault="002311CE">
      <w:r>
        <w:continuationSeparator/>
      </w:r>
    </w:p>
    <w:p w:rsidR="002311CE" w:rsidRDefault="002311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Pr="00917309" w:rsidRDefault="00BD6D20" w:rsidP="00917309">
    <w:pPr>
      <w:pStyle w:val="af4"/>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0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211131"/>
    <w:multiLevelType w:val="multilevel"/>
    <w:tmpl w:val="C56A0E1E"/>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C6B0D87"/>
    <w:multiLevelType w:val="multilevel"/>
    <w:tmpl w:val="58342C16"/>
    <w:lvl w:ilvl="0">
      <w:start w:val="1"/>
      <w:numFmt w:val="decimal"/>
      <w:lvlText w:val="%1.1"/>
      <w:lvlJc w:val="left"/>
      <w:pPr>
        <w:ind w:left="600" w:hanging="60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F8A42EF"/>
    <w:multiLevelType w:val="multilevel"/>
    <w:tmpl w:val="D8AA78CE"/>
    <w:lvl w:ilvl="0">
      <w:start w:val="2"/>
      <w:numFmt w:val="decimal"/>
      <w:lvlText w:val="%1.1"/>
      <w:lvlJc w:val="left"/>
      <w:pPr>
        <w:ind w:left="600" w:hanging="60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1F93F5D"/>
    <w:multiLevelType w:val="hybridMultilevel"/>
    <w:tmpl w:val="495E1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25203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CDF5D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402093D"/>
    <w:multiLevelType w:val="hybridMultilevel"/>
    <w:tmpl w:val="DC8446B2"/>
    <w:lvl w:ilvl="0" w:tplc="1326F788">
      <w:start w:val="450"/>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EE0A04"/>
    <w:multiLevelType w:val="multilevel"/>
    <w:tmpl w:val="D8AA78CE"/>
    <w:lvl w:ilvl="0">
      <w:start w:val="2"/>
      <w:numFmt w:val="decimal"/>
      <w:lvlText w:val="%1.1"/>
      <w:lvlJc w:val="left"/>
      <w:pPr>
        <w:ind w:left="600" w:hanging="60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A2B7013"/>
    <w:multiLevelType w:val="hybridMultilevel"/>
    <w:tmpl w:val="8D56ADA2"/>
    <w:lvl w:ilvl="0" w:tplc="0F2C885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FA4049"/>
    <w:multiLevelType w:val="hybridMultilevel"/>
    <w:tmpl w:val="C2FCB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8B49DE"/>
    <w:multiLevelType w:val="hybridMultilevel"/>
    <w:tmpl w:val="89D66B62"/>
    <w:lvl w:ilvl="0" w:tplc="278EF5BA">
      <w:start w:val="450"/>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AA0D61"/>
    <w:multiLevelType w:val="multilevel"/>
    <w:tmpl w:val="57D031AA"/>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2743E8C"/>
    <w:multiLevelType w:val="hybridMultilevel"/>
    <w:tmpl w:val="93325B0A"/>
    <w:lvl w:ilvl="0" w:tplc="0F78F428">
      <w:start w:val="1"/>
      <w:numFmt w:val="bullet"/>
      <w:pStyle w:val="a"/>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14" w15:restartNumberingAfterBreak="0">
    <w:nsid w:val="348B672B"/>
    <w:multiLevelType w:val="hybridMultilevel"/>
    <w:tmpl w:val="699E5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050B18"/>
    <w:multiLevelType w:val="hybridMultilevel"/>
    <w:tmpl w:val="A6A8EBB4"/>
    <w:lvl w:ilvl="0" w:tplc="0F2C885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2C64BE"/>
    <w:multiLevelType w:val="multilevel"/>
    <w:tmpl w:val="EE421208"/>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lang w:val="en-US"/>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3B41732"/>
    <w:multiLevelType w:val="hybridMultilevel"/>
    <w:tmpl w:val="22E2AB86"/>
    <w:lvl w:ilvl="0" w:tplc="0F2C885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517005"/>
    <w:multiLevelType w:val="hybridMultilevel"/>
    <w:tmpl w:val="B5980B9A"/>
    <w:lvl w:ilvl="0" w:tplc="FBD84238">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A556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505B17"/>
    <w:multiLevelType w:val="multilevel"/>
    <w:tmpl w:val="867A9F0C"/>
    <w:lvl w:ilvl="0">
      <w:start w:val="1"/>
      <w:numFmt w:val="decimal"/>
      <w:lvlText w:val="%1."/>
      <w:lvlJc w:val="left"/>
      <w:pPr>
        <w:ind w:left="600" w:hanging="6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5F5609E"/>
    <w:multiLevelType w:val="multilevel"/>
    <w:tmpl w:val="89D66B62"/>
    <w:lvl w:ilvl="0">
      <w:start w:val="450"/>
      <w:numFmt w:val="decimal"/>
      <w:lvlText w:val="（%1"/>
      <w:lvlJc w:val="left"/>
      <w:pPr>
        <w:ind w:left="600" w:hanging="6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D3B6ADF"/>
    <w:multiLevelType w:val="multilevel"/>
    <w:tmpl w:val="EE421208"/>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B6E3694"/>
    <w:multiLevelType w:val="multilevel"/>
    <w:tmpl w:val="867A9F0C"/>
    <w:lvl w:ilvl="0">
      <w:start w:val="1"/>
      <w:numFmt w:val="decimal"/>
      <w:lvlText w:val="%1."/>
      <w:lvlJc w:val="left"/>
      <w:pPr>
        <w:ind w:left="600" w:hanging="6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6E212504"/>
    <w:multiLevelType w:val="multilevel"/>
    <w:tmpl w:val="D8AA78CE"/>
    <w:lvl w:ilvl="0">
      <w:start w:val="2"/>
      <w:numFmt w:val="decimal"/>
      <w:lvlText w:val="%1.1"/>
      <w:lvlJc w:val="left"/>
      <w:pPr>
        <w:ind w:left="600" w:hanging="60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75BB5F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
  </w:num>
  <w:num w:numId="3">
    <w:abstractNumId w:val="5"/>
  </w:num>
  <w:num w:numId="4">
    <w:abstractNumId w:val="14"/>
  </w:num>
  <w:num w:numId="5">
    <w:abstractNumId w:val="15"/>
  </w:num>
  <w:num w:numId="6">
    <w:abstractNumId w:val="7"/>
  </w:num>
  <w:num w:numId="7">
    <w:abstractNumId w:val="11"/>
  </w:num>
  <w:num w:numId="8">
    <w:abstractNumId w:val="21"/>
  </w:num>
  <w:num w:numId="9">
    <w:abstractNumId w:val="20"/>
  </w:num>
  <w:num w:numId="10">
    <w:abstractNumId w:val="2"/>
  </w:num>
  <w:num w:numId="11">
    <w:abstractNumId w:val="4"/>
  </w:num>
  <w:num w:numId="12">
    <w:abstractNumId w:val="9"/>
  </w:num>
  <w:num w:numId="13">
    <w:abstractNumId w:val="17"/>
  </w:num>
  <w:num w:numId="14">
    <w:abstractNumId w:val="23"/>
  </w:num>
  <w:num w:numId="15">
    <w:abstractNumId w:val="8"/>
  </w:num>
  <w:num w:numId="16">
    <w:abstractNumId w:val="24"/>
  </w:num>
  <w:num w:numId="17">
    <w:abstractNumId w:val="3"/>
  </w:num>
  <w:num w:numId="18">
    <w:abstractNumId w:val="16"/>
  </w:num>
  <w:num w:numId="19">
    <w:abstractNumId w:val="12"/>
  </w:num>
  <w:num w:numId="20">
    <w:abstractNumId w:val="22"/>
  </w:num>
  <w:num w:numId="21">
    <w:abstractNumId w:val="6"/>
  </w:num>
  <w:num w:numId="22">
    <w:abstractNumId w:val="19"/>
  </w:num>
  <w:num w:numId="23">
    <w:abstractNumId w:val="0"/>
  </w:num>
  <w:num w:numId="24">
    <w:abstractNumId w:val="25"/>
  </w:num>
  <w:num w:numId="25">
    <w:abstractNumId w:val="10"/>
  </w:num>
  <w:num w:numId="2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4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C0"/>
    <w:rsid w:val="00000067"/>
    <w:rsid w:val="0000035C"/>
    <w:rsid w:val="00000568"/>
    <w:rsid w:val="0000063A"/>
    <w:rsid w:val="00000746"/>
    <w:rsid w:val="0000080B"/>
    <w:rsid w:val="00000908"/>
    <w:rsid w:val="00000977"/>
    <w:rsid w:val="00000A6F"/>
    <w:rsid w:val="00000E4B"/>
    <w:rsid w:val="00001155"/>
    <w:rsid w:val="000013CA"/>
    <w:rsid w:val="00001635"/>
    <w:rsid w:val="000018EF"/>
    <w:rsid w:val="00001956"/>
    <w:rsid w:val="0000197B"/>
    <w:rsid w:val="000019C0"/>
    <w:rsid w:val="00001A3A"/>
    <w:rsid w:val="00002370"/>
    <w:rsid w:val="000025C2"/>
    <w:rsid w:val="000025CC"/>
    <w:rsid w:val="00002A4D"/>
    <w:rsid w:val="00002E34"/>
    <w:rsid w:val="00002FAC"/>
    <w:rsid w:val="0000307D"/>
    <w:rsid w:val="000030D8"/>
    <w:rsid w:val="0000336E"/>
    <w:rsid w:val="0000337F"/>
    <w:rsid w:val="0000347C"/>
    <w:rsid w:val="0000362F"/>
    <w:rsid w:val="0000398F"/>
    <w:rsid w:val="00003A64"/>
    <w:rsid w:val="00003C36"/>
    <w:rsid w:val="00003E0A"/>
    <w:rsid w:val="00003EFD"/>
    <w:rsid w:val="0000413B"/>
    <w:rsid w:val="00004522"/>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D22"/>
    <w:rsid w:val="00007E68"/>
    <w:rsid w:val="00007FFC"/>
    <w:rsid w:val="0001014A"/>
    <w:rsid w:val="00010250"/>
    <w:rsid w:val="00010560"/>
    <w:rsid w:val="00010668"/>
    <w:rsid w:val="00010BB1"/>
    <w:rsid w:val="00010C4E"/>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12"/>
    <w:rsid w:val="0003305C"/>
    <w:rsid w:val="000331E1"/>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D0F"/>
    <w:rsid w:val="00034F01"/>
    <w:rsid w:val="00034F4A"/>
    <w:rsid w:val="00035B30"/>
    <w:rsid w:val="00036209"/>
    <w:rsid w:val="00036755"/>
    <w:rsid w:val="00036AA1"/>
    <w:rsid w:val="00036E7C"/>
    <w:rsid w:val="00036E80"/>
    <w:rsid w:val="000371D3"/>
    <w:rsid w:val="00037414"/>
    <w:rsid w:val="000379BF"/>
    <w:rsid w:val="00037C1E"/>
    <w:rsid w:val="0004015B"/>
    <w:rsid w:val="0004045A"/>
    <w:rsid w:val="000404EC"/>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6E0"/>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5A"/>
    <w:rsid w:val="00046A74"/>
    <w:rsid w:val="00046C25"/>
    <w:rsid w:val="00046C7A"/>
    <w:rsid w:val="00046CFC"/>
    <w:rsid w:val="00046D9E"/>
    <w:rsid w:val="00046E66"/>
    <w:rsid w:val="00046E9F"/>
    <w:rsid w:val="0004729F"/>
    <w:rsid w:val="000477CD"/>
    <w:rsid w:val="0004791A"/>
    <w:rsid w:val="00047E14"/>
    <w:rsid w:val="00047F27"/>
    <w:rsid w:val="00047FED"/>
    <w:rsid w:val="000502A0"/>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55B"/>
    <w:rsid w:val="00057763"/>
    <w:rsid w:val="00057765"/>
    <w:rsid w:val="000577EB"/>
    <w:rsid w:val="00057C27"/>
    <w:rsid w:val="00057CC9"/>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0C4"/>
    <w:rsid w:val="000621ED"/>
    <w:rsid w:val="0006242B"/>
    <w:rsid w:val="00062769"/>
    <w:rsid w:val="00062F73"/>
    <w:rsid w:val="0006300C"/>
    <w:rsid w:val="00063029"/>
    <w:rsid w:val="00063363"/>
    <w:rsid w:val="00063696"/>
    <w:rsid w:val="00063948"/>
    <w:rsid w:val="00063C0E"/>
    <w:rsid w:val="00063FF3"/>
    <w:rsid w:val="000640B8"/>
    <w:rsid w:val="000642E3"/>
    <w:rsid w:val="00064A38"/>
    <w:rsid w:val="00064BC7"/>
    <w:rsid w:val="00064C8F"/>
    <w:rsid w:val="00064EF7"/>
    <w:rsid w:val="00065034"/>
    <w:rsid w:val="00065482"/>
    <w:rsid w:val="00065528"/>
    <w:rsid w:val="000656F8"/>
    <w:rsid w:val="000659BD"/>
    <w:rsid w:val="00065D48"/>
    <w:rsid w:val="0006618B"/>
    <w:rsid w:val="0006622D"/>
    <w:rsid w:val="00066798"/>
    <w:rsid w:val="00066A8E"/>
    <w:rsid w:val="00066B72"/>
    <w:rsid w:val="00066DF5"/>
    <w:rsid w:val="00066E6B"/>
    <w:rsid w:val="0006779E"/>
    <w:rsid w:val="00067C37"/>
    <w:rsid w:val="00067EEA"/>
    <w:rsid w:val="00067F37"/>
    <w:rsid w:val="0007006F"/>
    <w:rsid w:val="0007008B"/>
    <w:rsid w:val="00070389"/>
    <w:rsid w:val="000705B4"/>
    <w:rsid w:val="000706FF"/>
    <w:rsid w:val="00070718"/>
    <w:rsid w:val="000707B6"/>
    <w:rsid w:val="0007083A"/>
    <w:rsid w:val="00070963"/>
    <w:rsid w:val="00070B20"/>
    <w:rsid w:val="00070EC7"/>
    <w:rsid w:val="0007183C"/>
    <w:rsid w:val="000718BF"/>
    <w:rsid w:val="000719AD"/>
    <w:rsid w:val="00071C07"/>
    <w:rsid w:val="00071CDA"/>
    <w:rsid w:val="00071DAF"/>
    <w:rsid w:val="00071DC2"/>
    <w:rsid w:val="00071DD3"/>
    <w:rsid w:val="00072808"/>
    <w:rsid w:val="00072B3F"/>
    <w:rsid w:val="00072BA1"/>
    <w:rsid w:val="00072EA9"/>
    <w:rsid w:val="00073156"/>
    <w:rsid w:val="00073258"/>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20"/>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5C2A"/>
    <w:rsid w:val="000861D4"/>
    <w:rsid w:val="00086482"/>
    <w:rsid w:val="000866D9"/>
    <w:rsid w:val="00087268"/>
    <w:rsid w:val="0008727A"/>
    <w:rsid w:val="000878BE"/>
    <w:rsid w:val="000878CC"/>
    <w:rsid w:val="00087B6C"/>
    <w:rsid w:val="00087EE7"/>
    <w:rsid w:val="00087FD5"/>
    <w:rsid w:val="00090389"/>
    <w:rsid w:val="00090E18"/>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42"/>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52D"/>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C78"/>
    <w:rsid w:val="000B5D0F"/>
    <w:rsid w:val="000B5D7A"/>
    <w:rsid w:val="000B5F8F"/>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ABB"/>
    <w:rsid w:val="000C1CA3"/>
    <w:rsid w:val="000C24EF"/>
    <w:rsid w:val="000C2660"/>
    <w:rsid w:val="000C2CEA"/>
    <w:rsid w:val="000C2EF4"/>
    <w:rsid w:val="000C32BD"/>
    <w:rsid w:val="000C354D"/>
    <w:rsid w:val="000C355B"/>
    <w:rsid w:val="000C378A"/>
    <w:rsid w:val="000C3F36"/>
    <w:rsid w:val="000C42AE"/>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644"/>
    <w:rsid w:val="000D077C"/>
    <w:rsid w:val="000D0B22"/>
    <w:rsid w:val="000D0C7F"/>
    <w:rsid w:val="000D0DBC"/>
    <w:rsid w:val="000D1302"/>
    <w:rsid w:val="000D1313"/>
    <w:rsid w:val="000D17BA"/>
    <w:rsid w:val="000D1A9F"/>
    <w:rsid w:val="000D1DB5"/>
    <w:rsid w:val="000D2181"/>
    <w:rsid w:val="000D29A0"/>
    <w:rsid w:val="000D2B91"/>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719"/>
    <w:rsid w:val="000D5CA0"/>
    <w:rsid w:val="000D5F70"/>
    <w:rsid w:val="000D6241"/>
    <w:rsid w:val="000D64D4"/>
    <w:rsid w:val="000D6870"/>
    <w:rsid w:val="000D6B85"/>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8"/>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2A64"/>
    <w:rsid w:val="000F3028"/>
    <w:rsid w:val="000F3071"/>
    <w:rsid w:val="000F3144"/>
    <w:rsid w:val="000F37EA"/>
    <w:rsid w:val="000F38A0"/>
    <w:rsid w:val="000F3A58"/>
    <w:rsid w:val="000F3F25"/>
    <w:rsid w:val="000F41CD"/>
    <w:rsid w:val="000F464C"/>
    <w:rsid w:val="000F476B"/>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2FC"/>
    <w:rsid w:val="0010267C"/>
    <w:rsid w:val="0010267D"/>
    <w:rsid w:val="00102704"/>
    <w:rsid w:val="00102928"/>
    <w:rsid w:val="00102BB9"/>
    <w:rsid w:val="00102D69"/>
    <w:rsid w:val="00102DD2"/>
    <w:rsid w:val="00102DF0"/>
    <w:rsid w:val="00102E74"/>
    <w:rsid w:val="001034D7"/>
    <w:rsid w:val="00103509"/>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75A"/>
    <w:rsid w:val="00106D01"/>
    <w:rsid w:val="00106E08"/>
    <w:rsid w:val="00106EC6"/>
    <w:rsid w:val="00107313"/>
    <w:rsid w:val="00107421"/>
    <w:rsid w:val="00107480"/>
    <w:rsid w:val="00107810"/>
    <w:rsid w:val="00107963"/>
    <w:rsid w:val="00107997"/>
    <w:rsid w:val="001079CA"/>
    <w:rsid w:val="0011003C"/>
    <w:rsid w:val="001102A5"/>
    <w:rsid w:val="0011069C"/>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7E4"/>
    <w:rsid w:val="00122BAA"/>
    <w:rsid w:val="00122DC5"/>
    <w:rsid w:val="00122DF8"/>
    <w:rsid w:val="001231E3"/>
    <w:rsid w:val="001232D0"/>
    <w:rsid w:val="001237B3"/>
    <w:rsid w:val="00123808"/>
    <w:rsid w:val="001238C7"/>
    <w:rsid w:val="00123BB4"/>
    <w:rsid w:val="00123D8D"/>
    <w:rsid w:val="00123EAF"/>
    <w:rsid w:val="00123EF8"/>
    <w:rsid w:val="0012416D"/>
    <w:rsid w:val="00124255"/>
    <w:rsid w:val="00124341"/>
    <w:rsid w:val="001244C7"/>
    <w:rsid w:val="001247A4"/>
    <w:rsid w:val="0012481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CDC"/>
    <w:rsid w:val="00127F5B"/>
    <w:rsid w:val="00127F5C"/>
    <w:rsid w:val="00127FFA"/>
    <w:rsid w:val="00130045"/>
    <w:rsid w:val="0013004E"/>
    <w:rsid w:val="0013010C"/>
    <w:rsid w:val="0013044E"/>
    <w:rsid w:val="0013050A"/>
    <w:rsid w:val="00130574"/>
    <w:rsid w:val="001307D3"/>
    <w:rsid w:val="0013083E"/>
    <w:rsid w:val="0013087E"/>
    <w:rsid w:val="00130CC8"/>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41F"/>
    <w:rsid w:val="00134560"/>
    <w:rsid w:val="0013484F"/>
    <w:rsid w:val="00134BFF"/>
    <w:rsid w:val="00134D51"/>
    <w:rsid w:val="00134F6A"/>
    <w:rsid w:val="00135389"/>
    <w:rsid w:val="001354C0"/>
    <w:rsid w:val="0013576A"/>
    <w:rsid w:val="001357E5"/>
    <w:rsid w:val="00135A99"/>
    <w:rsid w:val="00135B30"/>
    <w:rsid w:val="00135C1C"/>
    <w:rsid w:val="00135E9A"/>
    <w:rsid w:val="001360B5"/>
    <w:rsid w:val="00136294"/>
    <w:rsid w:val="0013668D"/>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09E"/>
    <w:rsid w:val="001435C0"/>
    <w:rsid w:val="0014374F"/>
    <w:rsid w:val="00143B54"/>
    <w:rsid w:val="00144126"/>
    <w:rsid w:val="0014414D"/>
    <w:rsid w:val="00144176"/>
    <w:rsid w:val="001443BE"/>
    <w:rsid w:val="00144934"/>
    <w:rsid w:val="00144F20"/>
    <w:rsid w:val="0014522E"/>
    <w:rsid w:val="0014539C"/>
    <w:rsid w:val="001455A3"/>
    <w:rsid w:val="00145716"/>
    <w:rsid w:val="00145816"/>
    <w:rsid w:val="001458BC"/>
    <w:rsid w:val="001458F6"/>
    <w:rsid w:val="001458FE"/>
    <w:rsid w:val="00145A99"/>
    <w:rsid w:val="00145BBF"/>
    <w:rsid w:val="00145CE0"/>
    <w:rsid w:val="00145EA4"/>
    <w:rsid w:val="0014614E"/>
    <w:rsid w:val="00146357"/>
    <w:rsid w:val="001467E3"/>
    <w:rsid w:val="001469F3"/>
    <w:rsid w:val="00146E7A"/>
    <w:rsid w:val="001471FD"/>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AFE"/>
    <w:rsid w:val="00153C19"/>
    <w:rsid w:val="00153EE8"/>
    <w:rsid w:val="00153F15"/>
    <w:rsid w:val="00154138"/>
    <w:rsid w:val="0015428A"/>
    <w:rsid w:val="00154BAF"/>
    <w:rsid w:val="00154D75"/>
    <w:rsid w:val="0015500D"/>
    <w:rsid w:val="001559D4"/>
    <w:rsid w:val="00155A01"/>
    <w:rsid w:val="00155CEB"/>
    <w:rsid w:val="00155F3B"/>
    <w:rsid w:val="00156199"/>
    <w:rsid w:val="00156311"/>
    <w:rsid w:val="00156376"/>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ED"/>
    <w:rsid w:val="001661BE"/>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01E"/>
    <w:rsid w:val="001722B2"/>
    <w:rsid w:val="001724FC"/>
    <w:rsid w:val="00172648"/>
    <w:rsid w:val="001727B1"/>
    <w:rsid w:val="00172D46"/>
    <w:rsid w:val="00172E85"/>
    <w:rsid w:val="001731D5"/>
    <w:rsid w:val="00173314"/>
    <w:rsid w:val="001734AA"/>
    <w:rsid w:val="00173585"/>
    <w:rsid w:val="001737F3"/>
    <w:rsid w:val="00173D13"/>
    <w:rsid w:val="00174286"/>
    <w:rsid w:val="001742F4"/>
    <w:rsid w:val="0017448B"/>
    <w:rsid w:val="0017452C"/>
    <w:rsid w:val="001748EF"/>
    <w:rsid w:val="001748F6"/>
    <w:rsid w:val="00174924"/>
    <w:rsid w:val="00174A67"/>
    <w:rsid w:val="00174B17"/>
    <w:rsid w:val="00174BE5"/>
    <w:rsid w:val="00174C2F"/>
    <w:rsid w:val="00174FCE"/>
    <w:rsid w:val="00175326"/>
    <w:rsid w:val="00175543"/>
    <w:rsid w:val="001755B7"/>
    <w:rsid w:val="0017596C"/>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60B2"/>
    <w:rsid w:val="001861E1"/>
    <w:rsid w:val="001862F4"/>
    <w:rsid w:val="00186307"/>
    <w:rsid w:val="00186A20"/>
    <w:rsid w:val="00186BF0"/>
    <w:rsid w:val="001870A4"/>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48E"/>
    <w:rsid w:val="0019450E"/>
    <w:rsid w:val="0019463B"/>
    <w:rsid w:val="00194804"/>
    <w:rsid w:val="00194A8E"/>
    <w:rsid w:val="00194B3D"/>
    <w:rsid w:val="00194D3A"/>
    <w:rsid w:val="00194EF6"/>
    <w:rsid w:val="00194F09"/>
    <w:rsid w:val="00194F9D"/>
    <w:rsid w:val="0019518F"/>
    <w:rsid w:val="0019521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287"/>
    <w:rsid w:val="001A2406"/>
    <w:rsid w:val="001A2593"/>
    <w:rsid w:val="001A25A7"/>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561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331"/>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1E94"/>
    <w:rsid w:val="001C208D"/>
    <w:rsid w:val="001C21D6"/>
    <w:rsid w:val="001C2861"/>
    <w:rsid w:val="001C3081"/>
    <w:rsid w:val="001C3247"/>
    <w:rsid w:val="001C32F0"/>
    <w:rsid w:val="001C390D"/>
    <w:rsid w:val="001C3B89"/>
    <w:rsid w:val="001C3D11"/>
    <w:rsid w:val="001C3DB1"/>
    <w:rsid w:val="001C4376"/>
    <w:rsid w:val="001C491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CEC"/>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563"/>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CE5"/>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9F4"/>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98"/>
    <w:rsid w:val="00206A36"/>
    <w:rsid w:val="00206A49"/>
    <w:rsid w:val="0020709A"/>
    <w:rsid w:val="00207103"/>
    <w:rsid w:val="00207224"/>
    <w:rsid w:val="002072A5"/>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A89"/>
    <w:rsid w:val="00214D23"/>
    <w:rsid w:val="00215451"/>
    <w:rsid w:val="00215595"/>
    <w:rsid w:val="00215AF4"/>
    <w:rsid w:val="00215CC5"/>
    <w:rsid w:val="00215CC7"/>
    <w:rsid w:val="00215D45"/>
    <w:rsid w:val="00215D47"/>
    <w:rsid w:val="00216152"/>
    <w:rsid w:val="00216164"/>
    <w:rsid w:val="002163E9"/>
    <w:rsid w:val="002164A0"/>
    <w:rsid w:val="00216617"/>
    <w:rsid w:val="00216667"/>
    <w:rsid w:val="00216794"/>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6AA4"/>
    <w:rsid w:val="00227BC8"/>
    <w:rsid w:val="00227E37"/>
    <w:rsid w:val="00230417"/>
    <w:rsid w:val="00230B00"/>
    <w:rsid w:val="00230CF0"/>
    <w:rsid w:val="002310FF"/>
    <w:rsid w:val="002311CE"/>
    <w:rsid w:val="0023143A"/>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712"/>
    <w:rsid w:val="0023793C"/>
    <w:rsid w:val="00237973"/>
    <w:rsid w:val="002379BD"/>
    <w:rsid w:val="00237CA7"/>
    <w:rsid w:val="00240208"/>
    <w:rsid w:val="00240283"/>
    <w:rsid w:val="002402D2"/>
    <w:rsid w:val="0024060D"/>
    <w:rsid w:val="00240B04"/>
    <w:rsid w:val="00240D8F"/>
    <w:rsid w:val="00240E47"/>
    <w:rsid w:val="00240E6C"/>
    <w:rsid w:val="00240EDC"/>
    <w:rsid w:val="0024105C"/>
    <w:rsid w:val="0024121F"/>
    <w:rsid w:val="002412A5"/>
    <w:rsid w:val="002413DB"/>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209"/>
    <w:rsid w:val="002454B8"/>
    <w:rsid w:val="0024627B"/>
    <w:rsid w:val="002465C2"/>
    <w:rsid w:val="00246919"/>
    <w:rsid w:val="002469B5"/>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5B8"/>
    <w:rsid w:val="00253765"/>
    <w:rsid w:val="002537AA"/>
    <w:rsid w:val="002537BC"/>
    <w:rsid w:val="0025393D"/>
    <w:rsid w:val="00253A69"/>
    <w:rsid w:val="0025418C"/>
    <w:rsid w:val="00254242"/>
    <w:rsid w:val="00254333"/>
    <w:rsid w:val="0025444B"/>
    <w:rsid w:val="002544ED"/>
    <w:rsid w:val="002549DF"/>
    <w:rsid w:val="00254F35"/>
    <w:rsid w:val="00255073"/>
    <w:rsid w:val="002550E7"/>
    <w:rsid w:val="0025552D"/>
    <w:rsid w:val="002559D6"/>
    <w:rsid w:val="0025651A"/>
    <w:rsid w:val="0025651F"/>
    <w:rsid w:val="00256AF9"/>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3F5"/>
    <w:rsid w:val="002616E5"/>
    <w:rsid w:val="002617DB"/>
    <w:rsid w:val="002617FD"/>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3E5E"/>
    <w:rsid w:val="002642D7"/>
    <w:rsid w:val="00264340"/>
    <w:rsid w:val="002646C8"/>
    <w:rsid w:val="00264A85"/>
    <w:rsid w:val="00264E76"/>
    <w:rsid w:val="00265104"/>
    <w:rsid w:val="00265338"/>
    <w:rsid w:val="00265427"/>
    <w:rsid w:val="002661BE"/>
    <w:rsid w:val="0026638B"/>
    <w:rsid w:val="002663AE"/>
    <w:rsid w:val="00266426"/>
    <w:rsid w:val="002666CF"/>
    <w:rsid w:val="002667CB"/>
    <w:rsid w:val="00266B99"/>
    <w:rsid w:val="00267352"/>
    <w:rsid w:val="002674CB"/>
    <w:rsid w:val="00267678"/>
    <w:rsid w:val="00267726"/>
    <w:rsid w:val="00267903"/>
    <w:rsid w:val="00270189"/>
    <w:rsid w:val="002701EA"/>
    <w:rsid w:val="002703C4"/>
    <w:rsid w:val="0027042A"/>
    <w:rsid w:val="0027050A"/>
    <w:rsid w:val="00270564"/>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C28"/>
    <w:rsid w:val="00274D88"/>
    <w:rsid w:val="00274DF5"/>
    <w:rsid w:val="00274FAE"/>
    <w:rsid w:val="002750A9"/>
    <w:rsid w:val="0027536C"/>
    <w:rsid w:val="0027541C"/>
    <w:rsid w:val="00275705"/>
    <w:rsid w:val="00275EEA"/>
    <w:rsid w:val="00275F13"/>
    <w:rsid w:val="00276440"/>
    <w:rsid w:val="0027685D"/>
    <w:rsid w:val="00276BE3"/>
    <w:rsid w:val="00276E21"/>
    <w:rsid w:val="002774FA"/>
    <w:rsid w:val="0027773F"/>
    <w:rsid w:val="0027778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CE"/>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B9"/>
    <w:rsid w:val="0029022C"/>
    <w:rsid w:val="0029026D"/>
    <w:rsid w:val="002902D0"/>
    <w:rsid w:val="002906BB"/>
    <w:rsid w:val="00290791"/>
    <w:rsid w:val="00290910"/>
    <w:rsid w:val="00290BD8"/>
    <w:rsid w:val="00290D2C"/>
    <w:rsid w:val="00290D4B"/>
    <w:rsid w:val="002916CF"/>
    <w:rsid w:val="002917FD"/>
    <w:rsid w:val="00291B6E"/>
    <w:rsid w:val="00291F48"/>
    <w:rsid w:val="00292017"/>
    <w:rsid w:val="002924DB"/>
    <w:rsid w:val="00292845"/>
    <w:rsid w:val="00292998"/>
    <w:rsid w:val="00292B33"/>
    <w:rsid w:val="00292FBE"/>
    <w:rsid w:val="002933F2"/>
    <w:rsid w:val="00293702"/>
    <w:rsid w:val="00293718"/>
    <w:rsid w:val="002938C2"/>
    <w:rsid w:val="00294231"/>
    <w:rsid w:val="00294358"/>
    <w:rsid w:val="00294633"/>
    <w:rsid w:val="002947CD"/>
    <w:rsid w:val="002948D1"/>
    <w:rsid w:val="00294A41"/>
    <w:rsid w:val="00294E11"/>
    <w:rsid w:val="002950E7"/>
    <w:rsid w:val="00295677"/>
    <w:rsid w:val="002957FE"/>
    <w:rsid w:val="00295AD2"/>
    <w:rsid w:val="00295B32"/>
    <w:rsid w:val="00295E9F"/>
    <w:rsid w:val="00296015"/>
    <w:rsid w:val="00296124"/>
    <w:rsid w:val="002964B2"/>
    <w:rsid w:val="00297657"/>
    <w:rsid w:val="002976E0"/>
    <w:rsid w:val="00297717"/>
    <w:rsid w:val="00297722"/>
    <w:rsid w:val="002A0058"/>
    <w:rsid w:val="002A076F"/>
    <w:rsid w:val="002A0822"/>
    <w:rsid w:val="002A08B5"/>
    <w:rsid w:val="002A0C8F"/>
    <w:rsid w:val="002A0DDC"/>
    <w:rsid w:val="002A0E80"/>
    <w:rsid w:val="002A12EB"/>
    <w:rsid w:val="002A18C9"/>
    <w:rsid w:val="002A1AD6"/>
    <w:rsid w:val="002A1C0F"/>
    <w:rsid w:val="002A232E"/>
    <w:rsid w:val="002A294A"/>
    <w:rsid w:val="002A295D"/>
    <w:rsid w:val="002A29E1"/>
    <w:rsid w:val="002A29E8"/>
    <w:rsid w:val="002A2A1A"/>
    <w:rsid w:val="002A2BAB"/>
    <w:rsid w:val="002A2BBC"/>
    <w:rsid w:val="002A2C08"/>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08A8"/>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7B4"/>
    <w:rsid w:val="002B38FE"/>
    <w:rsid w:val="002B3FC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A91"/>
    <w:rsid w:val="002B6B15"/>
    <w:rsid w:val="002B6C89"/>
    <w:rsid w:val="002B6D1A"/>
    <w:rsid w:val="002B6F37"/>
    <w:rsid w:val="002B6F86"/>
    <w:rsid w:val="002B700F"/>
    <w:rsid w:val="002B70D8"/>
    <w:rsid w:val="002B739F"/>
    <w:rsid w:val="002B74AB"/>
    <w:rsid w:val="002B750B"/>
    <w:rsid w:val="002B7A1F"/>
    <w:rsid w:val="002B7A34"/>
    <w:rsid w:val="002B7D79"/>
    <w:rsid w:val="002B7DBB"/>
    <w:rsid w:val="002B7F36"/>
    <w:rsid w:val="002C0265"/>
    <w:rsid w:val="002C0551"/>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6C6"/>
    <w:rsid w:val="002C28A6"/>
    <w:rsid w:val="002C2B51"/>
    <w:rsid w:val="002C2F15"/>
    <w:rsid w:val="002C31E3"/>
    <w:rsid w:val="002C32BF"/>
    <w:rsid w:val="002C32E2"/>
    <w:rsid w:val="002C3EDF"/>
    <w:rsid w:val="002C4202"/>
    <w:rsid w:val="002C4410"/>
    <w:rsid w:val="002C44BA"/>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08F"/>
    <w:rsid w:val="002D2132"/>
    <w:rsid w:val="002D24DD"/>
    <w:rsid w:val="002D2636"/>
    <w:rsid w:val="002D2970"/>
    <w:rsid w:val="002D2BE2"/>
    <w:rsid w:val="002D3A6D"/>
    <w:rsid w:val="002D3AD8"/>
    <w:rsid w:val="002D3AFD"/>
    <w:rsid w:val="002D3D4E"/>
    <w:rsid w:val="002D3FE7"/>
    <w:rsid w:val="002D4218"/>
    <w:rsid w:val="002D4309"/>
    <w:rsid w:val="002D4895"/>
    <w:rsid w:val="002D4D97"/>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33C"/>
    <w:rsid w:val="002E140D"/>
    <w:rsid w:val="002E142D"/>
    <w:rsid w:val="002E16B9"/>
    <w:rsid w:val="002E1D99"/>
    <w:rsid w:val="002E1E03"/>
    <w:rsid w:val="002E219F"/>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5FCE"/>
    <w:rsid w:val="002E6464"/>
    <w:rsid w:val="002E682A"/>
    <w:rsid w:val="002E6886"/>
    <w:rsid w:val="002E6BCC"/>
    <w:rsid w:val="002E6D09"/>
    <w:rsid w:val="002E6EAC"/>
    <w:rsid w:val="002E728E"/>
    <w:rsid w:val="002E7A78"/>
    <w:rsid w:val="002E7D06"/>
    <w:rsid w:val="002E7F02"/>
    <w:rsid w:val="002F0130"/>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1DDC"/>
    <w:rsid w:val="002F22D4"/>
    <w:rsid w:val="002F2367"/>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8AC"/>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0FC0"/>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81E"/>
    <w:rsid w:val="00305C4F"/>
    <w:rsid w:val="00305DDD"/>
    <w:rsid w:val="00305E20"/>
    <w:rsid w:val="0030614E"/>
    <w:rsid w:val="00306432"/>
    <w:rsid w:val="003066F1"/>
    <w:rsid w:val="00306902"/>
    <w:rsid w:val="00306B97"/>
    <w:rsid w:val="00306BEB"/>
    <w:rsid w:val="00306EFA"/>
    <w:rsid w:val="00307193"/>
    <w:rsid w:val="003073DD"/>
    <w:rsid w:val="00307410"/>
    <w:rsid w:val="0030755E"/>
    <w:rsid w:val="0030755F"/>
    <w:rsid w:val="003075EF"/>
    <w:rsid w:val="00307645"/>
    <w:rsid w:val="00307DAB"/>
    <w:rsid w:val="00307E29"/>
    <w:rsid w:val="0031010A"/>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696"/>
    <w:rsid w:val="0032174D"/>
    <w:rsid w:val="003217BC"/>
    <w:rsid w:val="00321976"/>
    <w:rsid w:val="00321AAF"/>
    <w:rsid w:val="00321D23"/>
    <w:rsid w:val="00321F70"/>
    <w:rsid w:val="003220AF"/>
    <w:rsid w:val="0032228B"/>
    <w:rsid w:val="003222B2"/>
    <w:rsid w:val="00322370"/>
    <w:rsid w:val="0032252F"/>
    <w:rsid w:val="00322718"/>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936"/>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3D4"/>
    <w:rsid w:val="003314CA"/>
    <w:rsid w:val="00331694"/>
    <w:rsid w:val="003317E3"/>
    <w:rsid w:val="003319C0"/>
    <w:rsid w:val="00331F35"/>
    <w:rsid w:val="003320CA"/>
    <w:rsid w:val="00332394"/>
    <w:rsid w:val="0033269F"/>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987"/>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237"/>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D2B"/>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3BC"/>
    <w:rsid w:val="0035250C"/>
    <w:rsid w:val="00352568"/>
    <w:rsid w:val="003525E6"/>
    <w:rsid w:val="003526A2"/>
    <w:rsid w:val="003529EF"/>
    <w:rsid w:val="00352C72"/>
    <w:rsid w:val="00352CDE"/>
    <w:rsid w:val="00352D7F"/>
    <w:rsid w:val="00352DEC"/>
    <w:rsid w:val="00352F33"/>
    <w:rsid w:val="00353023"/>
    <w:rsid w:val="00353057"/>
    <w:rsid w:val="003530C6"/>
    <w:rsid w:val="003535CA"/>
    <w:rsid w:val="00353801"/>
    <w:rsid w:val="003538B5"/>
    <w:rsid w:val="0035397E"/>
    <w:rsid w:val="00353CF5"/>
    <w:rsid w:val="003541C9"/>
    <w:rsid w:val="00354663"/>
    <w:rsid w:val="00354985"/>
    <w:rsid w:val="00354B7D"/>
    <w:rsid w:val="00354B8D"/>
    <w:rsid w:val="00354BD5"/>
    <w:rsid w:val="00354C1E"/>
    <w:rsid w:val="00355583"/>
    <w:rsid w:val="003556AF"/>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1E5C"/>
    <w:rsid w:val="0036223D"/>
    <w:rsid w:val="003625C3"/>
    <w:rsid w:val="003625C7"/>
    <w:rsid w:val="00362614"/>
    <w:rsid w:val="00362659"/>
    <w:rsid w:val="00362794"/>
    <w:rsid w:val="00362820"/>
    <w:rsid w:val="00362946"/>
    <w:rsid w:val="00362A91"/>
    <w:rsid w:val="00362E82"/>
    <w:rsid w:val="00362F55"/>
    <w:rsid w:val="00362F7F"/>
    <w:rsid w:val="003631D8"/>
    <w:rsid w:val="00363269"/>
    <w:rsid w:val="003635D5"/>
    <w:rsid w:val="00363902"/>
    <w:rsid w:val="00363C8B"/>
    <w:rsid w:val="00363D71"/>
    <w:rsid w:val="00363FC4"/>
    <w:rsid w:val="003640D5"/>
    <w:rsid w:val="003641F6"/>
    <w:rsid w:val="003644A0"/>
    <w:rsid w:val="003644A2"/>
    <w:rsid w:val="0036451C"/>
    <w:rsid w:val="00364834"/>
    <w:rsid w:val="00364837"/>
    <w:rsid w:val="003649CB"/>
    <w:rsid w:val="00364AA6"/>
    <w:rsid w:val="00364CC2"/>
    <w:rsid w:val="00364D5D"/>
    <w:rsid w:val="00364DCB"/>
    <w:rsid w:val="00364FE9"/>
    <w:rsid w:val="003658FB"/>
    <w:rsid w:val="003660B4"/>
    <w:rsid w:val="003662A1"/>
    <w:rsid w:val="00366360"/>
    <w:rsid w:val="00366371"/>
    <w:rsid w:val="003665A3"/>
    <w:rsid w:val="003667E3"/>
    <w:rsid w:val="003669B3"/>
    <w:rsid w:val="003670D4"/>
    <w:rsid w:val="00367435"/>
    <w:rsid w:val="003674D2"/>
    <w:rsid w:val="003676FD"/>
    <w:rsid w:val="0036796D"/>
    <w:rsid w:val="00367A84"/>
    <w:rsid w:val="00367A89"/>
    <w:rsid w:val="00367B7A"/>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AD4"/>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4F2D"/>
    <w:rsid w:val="003750D4"/>
    <w:rsid w:val="0037554D"/>
    <w:rsid w:val="003757C0"/>
    <w:rsid w:val="00375E45"/>
    <w:rsid w:val="00376181"/>
    <w:rsid w:val="003762AB"/>
    <w:rsid w:val="003767B0"/>
    <w:rsid w:val="00376983"/>
    <w:rsid w:val="003769FE"/>
    <w:rsid w:val="00376DE3"/>
    <w:rsid w:val="00377317"/>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425"/>
    <w:rsid w:val="00381C38"/>
    <w:rsid w:val="00382311"/>
    <w:rsid w:val="003826D3"/>
    <w:rsid w:val="00382862"/>
    <w:rsid w:val="00382DEA"/>
    <w:rsid w:val="00383091"/>
    <w:rsid w:val="003831E1"/>
    <w:rsid w:val="0038323F"/>
    <w:rsid w:val="003834C3"/>
    <w:rsid w:val="00383593"/>
    <w:rsid w:val="00383F55"/>
    <w:rsid w:val="00383FC4"/>
    <w:rsid w:val="003843CC"/>
    <w:rsid w:val="00384435"/>
    <w:rsid w:val="003846B6"/>
    <w:rsid w:val="0038497F"/>
    <w:rsid w:val="003849F9"/>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2A1"/>
    <w:rsid w:val="00390469"/>
    <w:rsid w:val="00390656"/>
    <w:rsid w:val="00390678"/>
    <w:rsid w:val="003907EB"/>
    <w:rsid w:val="0039096D"/>
    <w:rsid w:val="00390E02"/>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CF6"/>
    <w:rsid w:val="00397D98"/>
    <w:rsid w:val="00397FC2"/>
    <w:rsid w:val="003A0183"/>
    <w:rsid w:val="003A04BE"/>
    <w:rsid w:val="003A06CA"/>
    <w:rsid w:val="003A077C"/>
    <w:rsid w:val="003A084D"/>
    <w:rsid w:val="003A091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6D7"/>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891"/>
    <w:rsid w:val="003A7DEF"/>
    <w:rsid w:val="003A7EE6"/>
    <w:rsid w:val="003B003B"/>
    <w:rsid w:val="003B00EE"/>
    <w:rsid w:val="003B0193"/>
    <w:rsid w:val="003B02BA"/>
    <w:rsid w:val="003B02F7"/>
    <w:rsid w:val="003B07A5"/>
    <w:rsid w:val="003B086E"/>
    <w:rsid w:val="003B0F72"/>
    <w:rsid w:val="003B10DD"/>
    <w:rsid w:val="003B140B"/>
    <w:rsid w:val="003B146D"/>
    <w:rsid w:val="003B17E7"/>
    <w:rsid w:val="003B18CE"/>
    <w:rsid w:val="003B1C81"/>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D4E"/>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E1"/>
    <w:rsid w:val="003B7EDF"/>
    <w:rsid w:val="003C08AB"/>
    <w:rsid w:val="003C0B65"/>
    <w:rsid w:val="003C0B71"/>
    <w:rsid w:val="003C0DAD"/>
    <w:rsid w:val="003C0DDD"/>
    <w:rsid w:val="003C0EB0"/>
    <w:rsid w:val="003C0F68"/>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BE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01"/>
    <w:rsid w:val="003C5BA4"/>
    <w:rsid w:val="003C5C2C"/>
    <w:rsid w:val="003C5DD2"/>
    <w:rsid w:val="003C60E7"/>
    <w:rsid w:val="003C65C3"/>
    <w:rsid w:val="003C6708"/>
    <w:rsid w:val="003C6C19"/>
    <w:rsid w:val="003C6D49"/>
    <w:rsid w:val="003C6DF6"/>
    <w:rsid w:val="003C6E80"/>
    <w:rsid w:val="003C6F21"/>
    <w:rsid w:val="003C6F52"/>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1E27"/>
    <w:rsid w:val="003D23AB"/>
    <w:rsid w:val="003D2446"/>
    <w:rsid w:val="003D25FD"/>
    <w:rsid w:val="003D2CC7"/>
    <w:rsid w:val="003D2FFD"/>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B71"/>
    <w:rsid w:val="003D5DD6"/>
    <w:rsid w:val="003D62DD"/>
    <w:rsid w:val="003D630D"/>
    <w:rsid w:val="003D65EE"/>
    <w:rsid w:val="003D6760"/>
    <w:rsid w:val="003D6A18"/>
    <w:rsid w:val="003D6AAB"/>
    <w:rsid w:val="003D6D09"/>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918"/>
    <w:rsid w:val="003E0DC8"/>
    <w:rsid w:val="003E0F26"/>
    <w:rsid w:val="003E0FB8"/>
    <w:rsid w:val="003E12E4"/>
    <w:rsid w:val="003E188E"/>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3C08"/>
    <w:rsid w:val="003E4001"/>
    <w:rsid w:val="003E404A"/>
    <w:rsid w:val="003E41EC"/>
    <w:rsid w:val="003E446E"/>
    <w:rsid w:val="003E4A83"/>
    <w:rsid w:val="003E4DD4"/>
    <w:rsid w:val="003E4F6B"/>
    <w:rsid w:val="003E5427"/>
    <w:rsid w:val="003E56AA"/>
    <w:rsid w:val="003E5791"/>
    <w:rsid w:val="003E57E7"/>
    <w:rsid w:val="003E58DC"/>
    <w:rsid w:val="003E5911"/>
    <w:rsid w:val="003E5997"/>
    <w:rsid w:val="003E5AB3"/>
    <w:rsid w:val="003E5F57"/>
    <w:rsid w:val="003E5FA9"/>
    <w:rsid w:val="003E644A"/>
    <w:rsid w:val="003E644F"/>
    <w:rsid w:val="003E660A"/>
    <w:rsid w:val="003E6679"/>
    <w:rsid w:val="003E6954"/>
    <w:rsid w:val="003E69D4"/>
    <w:rsid w:val="003E6B7D"/>
    <w:rsid w:val="003E6F2F"/>
    <w:rsid w:val="003E7226"/>
    <w:rsid w:val="003E793C"/>
    <w:rsid w:val="003E7D4D"/>
    <w:rsid w:val="003E7EB3"/>
    <w:rsid w:val="003F0208"/>
    <w:rsid w:val="003F0280"/>
    <w:rsid w:val="003F03A4"/>
    <w:rsid w:val="003F060D"/>
    <w:rsid w:val="003F0945"/>
    <w:rsid w:val="003F09E1"/>
    <w:rsid w:val="003F0C6A"/>
    <w:rsid w:val="003F0FF6"/>
    <w:rsid w:val="003F1107"/>
    <w:rsid w:val="003F11CD"/>
    <w:rsid w:val="003F14DF"/>
    <w:rsid w:val="003F15CC"/>
    <w:rsid w:val="003F1603"/>
    <w:rsid w:val="003F17E6"/>
    <w:rsid w:val="003F180D"/>
    <w:rsid w:val="003F19C8"/>
    <w:rsid w:val="003F1A99"/>
    <w:rsid w:val="003F1CC3"/>
    <w:rsid w:val="003F24D3"/>
    <w:rsid w:val="003F25FD"/>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3FC"/>
    <w:rsid w:val="00401455"/>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90"/>
    <w:rsid w:val="004043AD"/>
    <w:rsid w:val="0040487F"/>
    <w:rsid w:val="004049B2"/>
    <w:rsid w:val="00404AE5"/>
    <w:rsid w:val="00404B32"/>
    <w:rsid w:val="00404E2C"/>
    <w:rsid w:val="00404F85"/>
    <w:rsid w:val="004050BB"/>
    <w:rsid w:val="004050DF"/>
    <w:rsid w:val="00405195"/>
    <w:rsid w:val="00405466"/>
    <w:rsid w:val="00405474"/>
    <w:rsid w:val="00405612"/>
    <w:rsid w:val="004057E7"/>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3D2"/>
    <w:rsid w:val="004134BB"/>
    <w:rsid w:val="0041391C"/>
    <w:rsid w:val="00413CD7"/>
    <w:rsid w:val="00413DA5"/>
    <w:rsid w:val="00413E8D"/>
    <w:rsid w:val="004140DB"/>
    <w:rsid w:val="00414427"/>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14B"/>
    <w:rsid w:val="004175DA"/>
    <w:rsid w:val="0041781A"/>
    <w:rsid w:val="00417977"/>
    <w:rsid w:val="00417B80"/>
    <w:rsid w:val="00417BA0"/>
    <w:rsid w:val="00417BAC"/>
    <w:rsid w:val="00417D14"/>
    <w:rsid w:val="00417E7B"/>
    <w:rsid w:val="004200C2"/>
    <w:rsid w:val="004200F7"/>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0FA"/>
    <w:rsid w:val="004244DA"/>
    <w:rsid w:val="0042465B"/>
    <w:rsid w:val="00424668"/>
    <w:rsid w:val="004247E8"/>
    <w:rsid w:val="0042481D"/>
    <w:rsid w:val="00424AA2"/>
    <w:rsid w:val="00424BBD"/>
    <w:rsid w:val="00424D9E"/>
    <w:rsid w:val="00424E96"/>
    <w:rsid w:val="00424EAF"/>
    <w:rsid w:val="00424FAB"/>
    <w:rsid w:val="00424FD5"/>
    <w:rsid w:val="0042546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42"/>
    <w:rsid w:val="004345BA"/>
    <w:rsid w:val="0043486B"/>
    <w:rsid w:val="004348EF"/>
    <w:rsid w:val="00434A14"/>
    <w:rsid w:val="00434B5F"/>
    <w:rsid w:val="00434DAB"/>
    <w:rsid w:val="00435087"/>
    <w:rsid w:val="00435430"/>
    <w:rsid w:val="0043559B"/>
    <w:rsid w:val="004357B2"/>
    <w:rsid w:val="00435863"/>
    <w:rsid w:val="00435DBC"/>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395"/>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1F"/>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DED"/>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1B"/>
    <w:rsid w:val="0045635D"/>
    <w:rsid w:val="00456885"/>
    <w:rsid w:val="00456B6C"/>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021"/>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1F"/>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47C"/>
    <w:rsid w:val="004907C8"/>
    <w:rsid w:val="00490967"/>
    <w:rsid w:val="00490A44"/>
    <w:rsid w:val="00490DF3"/>
    <w:rsid w:val="00490F76"/>
    <w:rsid w:val="00491032"/>
    <w:rsid w:val="004911EC"/>
    <w:rsid w:val="0049131D"/>
    <w:rsid w:val="004914D3"/>
    <w:rsid w:val="0049163A"/>
    <w:rsid w:val="00491C35"/>
    <w:rsid w:val="00491C81"/>
    <w:rsid w:val="00491C83"/>
    <w:rsid w:val="00491D38"/>
    <w:rsid w:val="00491EA2"/>
    <w:rsid w:val="0049255E"/>
    <w:rsid w:val="00492816"/>
    <w:rsid w:val="00492953"/>
    <w:rsid w:val="00492A00"/>
    <w:rsid w:val="00492CDA"/>
    <w:rsid w:val="00492E94"/>
    <w:rsid w:val="00492F25"/>
    <w:rsid w:val="0049311E"/>
    <w:rsid w:val="004935DD"/>
    <w:rsid w:val="00493792"/>
    <w:rsid w:val="0049383E"/>
    <w:rsid w:val="00493A9D"/>
    <w:rsid w:val="00493B58"/>
    <w:rsid w:val="00493BE5"/>
    <w:rsid w:val="00493D57"/>
    <w:rsid w:val="00493E1D"/>
    <w:rsid w:val="0049467A"/>
    <w:rsid w:val="00494B02"/>
    <w:rsid w:val="00494F1A"/>
    <w:rsid w:val="00494FF9"/>
    <w:rsid w:val="0049502B"/>
    <w:rsid w:val="00495049"/>
    <w:rsid w:val="004952B3"/>
    <w:rsid w:val="0049550C"/>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6D78"/>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0EBD"/>
    <w:rsid w:val="004A11F3"/>
    <w:rsid w:val="004A1263"/>
    <w:rsid w:val="004A1328"/>
    <w:rsid w:val="004A1642"/>
    <w:rsid w:val="004A1720"/>
    <w:rsid w:val="004A1AE6"/>
    <w:rsid w:val="004A1C69"/>
    <w:rsid w:val="004A2256"/>
    <w:rsid w:val="004A270A"/>
    <w:rsid w:val="004A2928"/>
    <w:rsid w:val="004A2A3C"/>
    <w:rsid w:val="004A2A73"/>
    <w:rsid w:val="004A2DB3"/>
    <w:rsid w:val="004A2E0F"/>
    <w:rsid w:val="004A2EB7"/>
    <w:rsid w:val="004A3046"/>
    <w:rsid w:val="004A3337"/>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34D"/>
    <w:rsid w:val="004B09A8"/>
    <w:rsid w:val="004B0D40"/>
    <w:rsid w:val="004B1076"/>
    <w:rsid w:val="004B1081"/>
    <w:rsid w:val="004B1098"/>
    <w:rsid w:val="004B10BC"/>
    <w:rsid w:val="004B123A"/>
    <w:rsid w:val="004B130F"/>
    <w:rsid w:val="004B1C44"/>
    <w:rsid w:val="004B1E11"/>
    <w:rsid w:val="004B20D2"/>
    <w:rsid w:val="004B25CD"/>
    <w:rsid w:val="004B2737"/>
    <w:rsid w:val="004B2A0D"/>
    <w:rsid w:val="004B2A6D"/>
    <w:rsid w:val="004B2C22"/>
    <w:rsid w:val="004B2CA2"/>
    <w:rsid w:val="004B2F1F"/>
    <w:rsid w:val="004B30F5"/>
    <w:rsid w:val="004B36D3"/>
    <w:rsid w:val="004B387E"/>
    <w:rsid w:val="004B39DB"/>
    <w:rsid w:val="004B3A3F"/>
    <w:rsid w:val="004B3B9D"/>
    <w:rsid w:val="004B3BF7"/>
    <w:rsid w:val="004B402D"/>
    <w:rsid w:val="004B4124"/>
    <w:rsid w:val="004B4146"/>
    <w:rsid w:val="004B4694"/>
    <w:rsid w:val="004B490C"/>
    <w:rsid w:val="004B4B4C"/>
    <w:rsid w:val="004B4C00"/>
    <w:rsid w:val="004B4EF1"/>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2BC1"/>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399"/>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893"/>
    <w:rsid w:val="004D191A"/>
    <w:rsid w:val="004D1A1D"/>
    <w:rsid w:val="004D2073"/>
    <w:rsid w:val="004D2133"/>
    <w:rsid w:val="004D233D"/>
    <w:rsid w:val="004D245B"/>
    <w:rsid w:val="004D290E"/>
    <w:rsid w:val="004D2EAC"/>
    <w:rsid w:val="004D2FDD"/>
    <w:rsid w:val="004D337D"/>
    <w:rsid w:val="004D36A6"/>
    <w:rsid w:val="004D36EE"/>
    <w:rsid w:val="004D3BE4"/>
    <w:rsid w:val="004D40EE"/>
    <w:rsid w:val="004D41B8"/>
    <w:rsid w:val="004D43DA"/>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21E"/>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6F46"/>
    <w:rsid w:val="004E7374"/>
    <w:rsid w:val="004E7735"/>
    <w:rsid w:val="004E77E6"/>
    <w:rsid w:val="004E786B"/>
    <w:rsid w:val="004E7920"/>
    <w:rsid w:val="004E7B04"/>
    <w:rsid w:val="004E7BE0"/>
    <w:rsid w:val="004E7DC3"/>
    <w:rsid w:val="004F0118"/>
    <w:rsid w:val="004F05DD"/>
    <w:rsid w:val="004F0BDC"/>
    <w:rsid w:val="004F0C1A"/>
    <w:rsid w:val="004F0DAA"/>
    <w:rsid w:val="004F0F15"/>
    <w:rsid w:val="004F101B"/>
    <w:rsid w:val="004F104C"/>
    <w:rsid w:val="004F11FD"/>
    <w:rsid w:val="004F1243"/>
    <w:rsid w:val="004F13DB"/>
    <w:rsid w:val="004F1697"/>
    <w:rsid w:val="004F183F"/>
    <w:rsid w:val="004F191D"/>
    <w:rsid w:val="004F1BA6"/>
    <w:rsid w:val="004F1E37"/>
    <w:rsid w:val="004F204A"/>
    <w:rsid w:val="004F20D1"/>
    <w:rsid w:val="004F2344"/>
    <w:rsid w:val="004F2374"/>
    <w:rsid w:val="004F2459"/>
    <w:rsid w:val="004F2467"/>
    <w:rsid w:val="004F27B9"/>
    <w:rsid w:val="004F27C3"/>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3D"/>
    <w:rsid w:val="004F606F"/>
    <w:rsid w:val="004F6167"/>
    <w:rsid w:val="004F62C3"/>
    <w:rsid w:val="004F6450"/>
    <w:rsid w:val="004F6653"/>
    <w:rsid w:val="004F6C8D"/>
    <w:rsid w:val="004F6D7C"/>
    <w:rsid w:val="004F6E85"/>
    <w:rsid w:val="004F72EF"/>
    <w:rsid w:val="004F7522"/>
    <w:rsid w:val="004F7709"/>
    <w:rsid w:val="004F7719"/>
    <w:rsid w:val="004F7847"/>
    <w:rsid w:val="004F7980"/>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837"/>
    <w:rsid w:val="00511965"/>
    <w:rsid w:val="00511B55"/>
    <w:rsid w:val="00511D48"/>
    <w:rsid w:val="00511D70"/>
    <w:rsid w:val="005124FB"/>
    <w:rsid w:val="005126A8"/>
    <w:rsid w:val="00512963"/>
    <w:rsid w:val="00512CC7"/>
    <w:rsid w:val="00512E50"/>
    <w:rsid w:val="00512EBB"/>
    <w:rsid w:val="00513016"/>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8A6"/>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C4F"/>
    <w:rsid w:val="00522D56"/>
    <w:rsid w:val="0052302C"/>
    <w:rsid w:val="00523075"/>
    <w:rsid w:val="005237D0"/>
    <w:rsid w:val="005237EC"/>
    <w:rsid w:val="0052384C"/>
    <w:rsid w:val="00523894"/>
    <w:rsid w:val="00523B4D"/>
    <w:rsid w:val="00523D22"/>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BBF"/>
    <w:rsid w:val="00525D78"/>
    <w:rsid w:val="00525F0F"/>
    <w:rsid w:val="00526236"/>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BA5"/>
    <w:rsid w:val="00530E5B"/>
    <w:rsid w:val="005315A3"/>
    <w:rsid w:val="00531890"/>
    <w:rsid w:val="00532154"/>
    <w:rsid w:val="005321CD"/>
    <w:rsid w:val="0053287E"/>
    <w:rsid w:val="00532945"/>
    <w:rsid w:val="00532BD7"/>
    <w:rsid w:val="00532CC2"/>
    <w:rsid w:val="00532D0B"/>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B64"/>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01"/>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3D94"/>
    <w:rsid w:val="005543F5"/>
    <w:rsid w:val="005544F3"/>
    <w:rsid w:val="0055450D"/>
    <w:rsid w:val="0055463D"/>
    <w:rsid w:val="00554C05"/>
    <w:rsid w:val="00554DB5"/>
    <w:rsid w:val="00554DD2"/>
    <w:rsid w:val="0055507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0F40"/>
    <w:rsid w:val="00561076"/>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441"/>
    <w:rsid w:val="00570908"/>
    <w:rsid w:val="00570B10"/>
    <w:rsid w:val="00570DDF"/>
    <w:rsid w:val="00570E70"/>
    <w:rsid w:val="0057119B"/>
    <w:rsid w:val="00571657"/>
    <w:rsid w:val="00571806"/>
    <w:rsid w:val="005718FE"/>
    <w:rsid w:val="00571A9A"/>
    <w:rsid w:val="00571B10"/>
    <w:rsid w:val="00571B92"/>
    <w:rsid w:val="005726B1"/>
    <w:rsid w:val="00572D24"/>
    <w:rsid w:val="00572E20"/>
    <w:rsid w:val="0057306E"/>
    <w:rsid w:val="00573127"/>
    <w:rsid w:val="00573812"/>
    <w:rsid w:val="0057386C"/>
    <w:rsid w:val="00573964"/>
    <w:rsid w:val="00573AA2"/>
    <w:rsid w:val="00573B81"/>
    <w:rsid w:val="00573BBD"/>
    <w:rsid w:val="00573C52"/>
    <w:rsid w:val="00573CDF"/>
    <w:rsid w:val="005741B2"/>
    <w:rsid w:val="005745E6"/>
    <w:rsid w:val="00574630"/>
    <w:rsid w:val="00574650"/>
    <w:rsid w:val="00574D18"/>
    <w:rsid w:val="0057521D"/>
    <w:rsid w:val="005754E8"/>
    <w:rsid w:val="00575606"/>
    <w:rsid w:val="0057561E"/>
    <w:rsid w:val="00575CF7"/>
    <w:rsid w:val="00575D3B"/>
    <w:rsid w:val="00575D86"/>
    <w:rsid w:val="00575DB9"/>
    <w:rsid w:val="00575F3D"/>
    <w:rsid w:val="00576352"/>
    <w:rsid w:val="005766E6"/>
    <w:rsid w:val="005768C7"/>
    <w:rsid w:val="00576A94"/>
    <w:rsid w:val="00576CF3"/>
    <w:rsid w:val="00576EDB"/>
    <w:rsid w:val="00576F44"/>
    <w:rsid w:val="00577222"/>
    <w:rsid w:val="00577476"/>
    <w:rsid w:val="00577492"/>
    <w:rsid w:val="00577969"/>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1F73"/>
    <w:rsid w:val="0058218B"/>
    <w:rsid w:val="00582441"/>
    <w:rsid w:val="005826BF"/>
    <w:rsid w:val="005827D2"/>
    <w:rsid w:val="00582822"/>
    <w:rsid w:val="005829C6"/>
    <w:rsid w:val="00582A88"/>
    <w:rsid w:val="00582C4E"/>
    <w:rsid w:val="00582E83"/>
    <w:rsid w:val="00583096"/>
    <w:rsid w:val="005831EA"/>
    <w:rsid w:val="0058321B"/>
    <w:rsid w:val="005833E2"/>
    <w:rsid w:val="0058351A"/>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1C3"/>
    <w:rsid w:val="005865C9"/>
    <w:rsid w:val="00586BB5"/>
    <w:rsid w:val="005874CE"/>
    <w:rsid w:val="00587A22"/>
    <w:rsid w:val="00587C26"/>
    <w:rsid w:val="00587F88"/>
    <w:rsid w:val="005900BC"/>
    <w:rsid w:val="005901A5"/>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DBA"/>
    <w:rsid w:val="00592E5F"/>
    <w:rsid w:val="00594005"/>
    <w:rsid w:val="00594227"/>
    <w:rsid w:val="00594273"/>
    <w:rsid w:val="005949E5"/>
    <w:rsid w:val="00594E6C"/>
    <w:rsid w:val="00594FFE"/>
    <w:rsid w:val="005950D9"/>
    <w:rsid w:val="005953E7"/>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18F"/>
    <w:rsid w:val="005A2461"/>
    <w:rsid w:val="005A26E5"/>
    <w:rsid w:val="005A2996"/>
    <w:rsid w:val="005A2B0A"/>
    <w:rsid w:val="005A2E53"/>
    <w:rsid w:val="005A2F4D"/>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0"/>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3C9"/>
    <w:rsid w:val="005B347B"/>
    <w:rsid w:val="005B36A0"/>
    <w:rsid w:val="005B3756"/>
    <w:rsid w:val="005B3AE8"/>
    <w:rsid w:val="005B3C42"/>
    <w:rsid w:val="005B3F38"/>
    <w:rsid w:val="005B3F9A"/>
    <w:rsid w:val="005B3FF2"/>
    <w:rsid w:val="005B41F2"/>
    <w:rsid w:val="005B426A"/>
    <w:rsid w:val="005B4518"/>
    <w:rsid w:val="005B45FC"/>
    <w:rsid w:val="005B4744"/>
    <w:rsid w:val="005B474A"/>
    <w:rsid w:val="005B4888"/>
    <w:rsid w:val="005B4941"/>
    <w:rsid w:val="005B49B7"/>
    <w:rsid w:val="005B4A79"/>
    <w:rsid w:val="005B4C1C"/>
    <w:rsid w:val="005B4C80"/>
    <w:rsid w:val="005B4E03"/>
    <w:rsid w:val="005B504B"/>
    <w:rsid w:val="005B5197"/>
    <w:rsid w:val="005B52B8"/>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17A"/>
    <w:rsid w:val="005C22EC"/>
    <w:rsid w:val="005C2489"/>
    <w:rsid w:val="005C24E9"/>
    <w:rsid w:val="005C27E6"/>
    <w:rsid w:val="005C283A"/>
    <w:rsid w:val="005C2A80"/>
    <w:rsid w:val="005C2C42"/>
    <w:rsid w:val="005C2CBB"/>
    <w:rsid w:val="005C2CFC"/>
    <w:rsid w:val="005C341E"/>
    <w:rsid w:val="005C38D4"/>
    <w:rsid w:val="005C395D"/>
    <w:rsid w:val="005C3CE5"/>
    <w:rsid w:val="005C3DA5"/>
    <w:rsid w:val="005C3FAA"/>
    <w:rsid w:val="005C45FB"/>
    <w:rsid w:val="005C469C"/>
    <w:rsid w:val="005C471A"/>
    <w:rsid w:val="005C4852"/>
    <w:rsid w:val="005C4904"/>
    <w:rsid w:val="005C4BA3"/>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7A0"/>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5F2"/>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58"/>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97E"/>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EAE"/>
    <w:rsid w:val="00606F87"/>
    <w:rsid w:val="0060717A"/>
    <w:rsid w:val="006072D4"/>
    <w:rsid w:val="00607318"/>
    <w:rsid w:val="006073F3"/>
    <w:rsid w:val="00607749"/>
    <w:rsid w:val="006077CB"/>
    <w:rsid w:val="0060791B"/>
    <w:rsid w:val="00607A48"/>
    <w:rsid w:val="00607F20"/>
    <w:rsid w:val="00607F4A"/>
    <w:rsid w:val="006101BB"/>
    <w:rsid w:val="0061026A"/>
    <w:rsid w:val="00610907"/>
    <w:rsid w:val="00610A1E"/>
    <w:rsid w:val="00610B40"/>
    <w:rsid w:val="00610BB5"/>
    <w:rsid w:val="00610ED1"/>
    <w:rsid w:val="0061101A"/>
    <w:rsid w:val="0061144F"/>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F06"/>
    <w:rsid w:val="00614F48"/>
    <w:rsid w:val="0061507E"/>
    <w:rsid w:val="006152E2"/>
    <w:rsid w:val="00615951"/>
    <w:rsid w:val="006159CB"/>
    <w:rsid w:val="00615B46"/>
    <w:rsid w:val="00615E55"/>
    <w:rsid w:val="00615E6C"/>
    <w:rsid w:val="0061620E"/>
    <w:rsid w:val="006163A7"/>
    <w:rsid w:val="006163E3"/>
    <w:rsid w:val="006164FE"/>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8ED"/>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CEB"/>
    <w:rsid w:val="00633D99"/>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3BD"/>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620"/>
    <w:rsid w:val="00642ACB"/>
    <w:rsid w:val="00642D59"/>
    <w:rsid w:val="006430F3"/>
    <w:rsid w:val="00643355"/>
    <w:rsid w:val="006433B1"/>
    <w:rsid w:val="0064344D"/>
    <w:rsid w:val="006439D3"/>
    <w:rsid w:val="006439F3"/>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6F8F"/>
    <w:rsid w:val="0064701D"/>
    <w:rsid w:val="006473EF"/>
    <w:rsid w:val="0064743A"/>
    <w:rsid w:val="00647441"/>
    <w:rsid w:val="00647AB0"/>
    <w:rsid w:val="00647B2E"/>
    <w:rsid w:val="00647B76"/>
    <w:rsid w:val="00647DF4"/>
    <w:rsid w:val="00650032"/>
    <w:rsid w:val="006500AD"/>
    <w:rsid w:val="006500E8"/>
    <w:rsid w:val="006501A3"/>
    <w:rsid w:val="0065020F"/>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9EB"/>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0FA"/>
    <w:rsid w:val="006673E3"/>
    <w:rsid w:val="00667661"/>
    <w:rsid w:val="00667775"/>
    <w:rsid w:val="006677AA"/>
    <w:rsid w:val="00670074"/>
    <w:rsid w:val="006700AA"/>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71B"/>
    <w:rsid w:val="00673A40"/>
    <w:rsid w:val="00673AB7"/>
    <w:rsid w:val="00673AC2"/>
    <w:rsid w:val="00673DDF"/>
    <w:rsid w:val="0067415C"/>
    <w:rsid w:val="006742EE"/>
    <w:rsid w:val="006745CE"/>
    <w:rsid w:val="00674889"/>
    <w:rsid w:val="00674A30"/>
    <w:rsid w:val="00674D2C"/>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0C"/>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2F77"/>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3BA"/>
    <w:rsid w:val="006A2545"/>
    <w:rsid w:val="006A2608"/>
    <w:rsid w:val="006A2636"/>
    <w:rsid w:val="006A2772"/>
    <w:rsid w:val="006A2910"/>
    <w:rsid w:val="006A29FE"/>
    <w:rsid w:val="006A2B1B"/>
    <w:rsid w:val="006A2B7A"/>
    <w:rsid w:val="006A30E4"/>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EF0"/>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6F7"/>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1CE3"/>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5F89"/>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38A"/>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9A5"/>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1EAC"/>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043"/>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7C8"/>
    <w:rsid w:val="00704B7C"/>
    <w:rsid w:val="0070505B"/>
    <w:rsid w:val="00705753"/>
    <w:rsid w:val="007059FD"/>
    <w:rsid w:val="00705AF1"/>
    <w:rsid w:val="00705B77"/>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0B"/>
    <w:rsid w:val="00710881"/>
    <w:rsid w:val="00710A5E"/>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5D7"/>
    <w:rsid w:val="0071561C"/>
    <w:rsid w:val="0071577D"/>
    <w:rsid w:val="00715C0B"/>
    <w:rsid w:val="00715DB0"/>
    <w:rsid w:val="00715E3D"/>
    <w:rsid w:val="007162AB"/>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5D8E"/>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7B"/>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DF4"/>
    <w:rsid w:val="00736ED4"/>
    <w:rsid w:val="00737642"/>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174"/>
    <w:rsid w:val="00742279"/>
    <w:rsid w:val="00742800"/>
    <w:rsid w:val="0074292C"/>
    <w:rsid w:val="00742E9C"/>
    <w:rsid w:val="007439C6"/>
    <w:rsid w:val="00743C55"/>
    <w:rsid w:val="00743E17"/>
    <w:rsid w:val="00743F3D"/>
    <w:rsid w:val="00744316"/>
    <w:rsid w:val="0074471C"/>
    <w:rsid w:val="007447E1"/>
    <w:rsid w:val="007448AE"/>
    <w:rsid w:val="0074490F"/>
    <w:rsid w:val="0074492F"/>
    <w:rsid w:val="00744C89"/>
    <w:rsid w:val="00744F38"/>
    <w:rsid w:val="00745468"/>
    <w:rsid w:val="007455E8"/>
    <w:rsid w:val="007456E5"/>
    <w:rsid w:val="007458C2"/>
    <w:rsid w:val="0074593B"/>
    <w:rsid w:val="0074659E"/>
    <w:rsid w:val="00746612"/>
    <w:rsid w:val="00746959"/>
    <w:rsid w:val="00746964"/>
    <w:rsid w:val="00746B6E"/>
    <w:rsid w:val="00746E63"/>
    <w:rsid w:val="0074741F"/>
    <w:rsid w:val="00747A3E"/>
    <w:rsid w:val="00747A50"/>
    <w:rsid w:val="00747AA0"/>
    <w:rsid w:val="00747B25"/>
    <w:rsid w:val="00747CB8"/>
    <w:rsid w:val="00747CF7"/>
    <w:rsid w:val="00747EE1"/>
    <w:rsid w:val="00750158"/>
    <w:rsid w:val="007501A3"/>
    <w:rsid w:val="00750292"/>
    <w:rsid w:val="007505F8"/>
    <w:rsid w:val="007506C3"/>
    <w:rsid w:val="00750B53"/>
    <w:rsid w:val="00750C66"/>
    <w:rsid w:val="0075101C"/>
    <w:rsid w:val="0075143F"/>
    <w:rsid w:val="007514DE"/>
    <w:rsid w:val="00751795"/>
    <w:rsid w:val="007519C9"/>
    <w:rsid w:val="0075204A"/>
    <w:rsid w:val="007520B3"/>
    <w:rsid w:val="0075258B"/>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962"/>
    <w:rsid w:val="00757B3C"/>
    <w:rsid w:val="00760057"/>
    <w:rsid w:val="007600FF"/>
    <w:rsid w:val="00760841"/>
    <w:rsid w:val="00760853"/>
    <w:rsid w:val="00760872"/>
    <w:rsid w:val="00760E74"/>
    <w:rsid w:val="00761332"/>
    <w:rsid w:val="0076169D"/>
    <w:rsid w:val="0076174E"/>
    <w:rsid w:val="00761760"/>
    <w:rsid w:val="0076205D"/>
    <w:rsid w:val="007624CD"/>
    <w:rsid w:val="00762632"/>
    <w:rsid w:val="00762A32"/>
    <w:rsid w:val="00762C31"/>
    <w:rsid w:val="00762FA1"/>
    <w:rsid w:val="00763313"/>
    <w:rsid w:val="00763978"/>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5E41"/>
    <w:rsid w:val="00765E78"/>
    <w:rsid w:val="007666D8"/>
    <w:rsid w:val="0076694B"/>
    <w:rsid w:val="00766EBE"/>
    <w:rsid w:val="00766F42"/>
    <w:rsid w:val="00767092"/>
    <w:rsid w:val="00767752"/>
    <w:rsid w:val="0076778F"/>
    <w:rsid w:val="0076790D"/>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112"/>
    <w:rsid w:val="0077375E"/>
    <w:rsid w:val="0077377F"/>
    <w:rsid w:val="007737DE"/>
    <w:rsid w:val="00773898"/>
    <w:rsid w:val="0077389C"/>
    <w:rsid w:val="00773A17"/>
    <w:rsid w:val="00773D3F"/>
    <w:rsid w:val="00774289"/>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BC6"/>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71E"/>
    <w:rsid w:val="00782805"/>
    <w:rsid w:val="00782BB4"/>
    <w:rsid w:val="00782EC5"/>
    <w:rsid w:val="00782F16"/>
    <w:rsid w:val="00783181"/>
    <w:rsid w:val="007834BA"/>
    <w:rsid w:val="007834E0"/>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73"/>
    <w:rsid w:val="0078688F"/>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426"/>
    <w:rsid w:val="00792839"/>
    <w:rsid w:val="0079292E"/>
    <w:rsid w:val="00792962"/>
    <w:rsid w:val="00792E03"/>
    <w:rsid w:val="00792E49"/>
    <w:rsid w:val="0079346D"/>
    <w:rsid w:val="007934AB"/>
    <w:rsid w:val="0079350F"/>
    <w:rsid w:val="00793691"/>
    <w:rsid w:val="0079386C"/>
    <w:rsid w:val="007938B0"/>
    <w:rsid w:val="00793910"/>
    <w:rsid w:val="007939A1"/>
    <w:rsid w:val="0079429F"/>
    <w:rsid w:val="00794446"/>
    <w:rsid w:val="00794530"/>
    <w:rsid w:val="0079474B"/>
    <w:rsid w:val="007947E3"/>
    <w:rsid w:val="00794A92"/>
    <w:rsid w:val="00794B79"/>
    <w:rsid w:val="007950DF"/>
    <w:rsid w:val="00795329"/>
    <w:rsid w:val="00795578"/>
    <w:rsid w:val="00795611"/>
    <w:rsid w:val="00795B06"/>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2D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61C"/>
    <w:rsid w:val="007A471B"/>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CD2"/>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227"/>
    <w:rsid w:val="007B630E"/>
    <w:rsid w:val="007B6327"/>
    <w:rsid w:val="007B6543"/>
    <w:rsid w:val="007B6E39"/>
    <w:rsid w:val="007B7201"/>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84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4C4F"/>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5D"/>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68C"/>
    <w:rsid w:val="007E3904"/>
    <w:rsid w:val="007E3B60"/>
    <w:rsid w:val="007E3E23"/>
    <w:rsid w:val="007E3F41"/>
    <w:rsid w:val="007E42D3"/>
    <w:rsid w:val="007E4398"/>
    <w:rsid w:val="007E44EB"/>
    <w:rsid w:val="007E4573"/>
    <w:rsid w:val="007E4790"/>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6BBC"/>
    <w:rsid w:val="007E7181"/>
    <w:rsid w:val="007E72C4"/>
    <w:rsid w:val="007E741F"/>
    <w:rsid w:val="007E7628"/>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ABB"/>
    <w:rsid w:val="00801DF4"/>
    <w:rsid w:val="00802063"/>
    <w:rsid w:val="008020D5"/>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2"/>
    <w:rsid w:val="00810C35"/>
    <w:rsid w:val="00811197"/>
    <w:rsid w:val="008112CD"/>
    <w:rsid w:val="00811307"/>
    <w:rsid w:val="00811542"/>
    <w:rsid w:val="00811951"/>
    <w:rsid w:val="00811A03"/>
    <w:rsid w:val="00811B53"/>
    <w:rsid w:val="00811B9A"/>
    <w:rsid w:val="00811BEE"/>
    <w:rsid w:val="00811C8F"/>
    <w:rsid w:val="0081221D"/>
    <w:rsid w:val="00812A31"/>
    <w:rsid w:val="00812AA9"/>
    <w:rsid w:val="0081304F"/>
    <w:rsid w:val="008133C5"/>
    <w:rsid w:val="0081359F"/>
    <w:rsid w:val="0081369C"/>
    <w:rsid w:val="008136F2"/>
    <w:rsid w:val="00813787"/>
    <w:rsid w:val="00813E19"/>
    <w:rsid w:val="00814050"/>
    <w:rsid w:val="00814279"/>
    <w:rsid w:val="00814343"/>
    <w:rsid w:val="008144AF"/>
    <w:rsid w:val="00814785"/>
    <w:rsid w:val="00814B19"/>
    <w:rsid w:val="00814C11"/>
    <w:rsid w:val="00815048"/>
    <w:rsid w:val="0081555A"/>
    <w:rsid w:val="00815909"/>
    <w:rsid w:val="00815A31"/>
    <w:rsid w:val="00815A99"/>
    <w:rsid w:val="00815AE9"/>
    <w:rsid w:val="00815ED9"/>
    <w:rsid w:val="008160B8"/>
    <w:rsid w:val="0081611B"/>
    <w:rsid w:val="00816345"/>
    <w:rsid w:val="00816372"/>
    <w:rsid w:val="008165A1"/>
    <w:rsid w:val="008165B1"/>
    <w:rsid w:val="00816762"/>
    <w:rsid w:val="008168D9"/>
    <w:rsid w:val="00816D3E"/>
    <w:rsid w:val="00816FFE"/>
    <w:rsid w:val="0081709C"/>
    <w:rsid w:val="008170BC"/>
    <w:rsid w:val="00817129"/>
    <w:rsid w:val="00817433"/>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3B6"/>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6CC"/>
    <w:rsid w:val="00833A8C"/>
    <w:rsid w:val="008342B6"/>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A7B"/>
    <w:rsid w:val="00837C6C"/>
    <w:rsid w:val="00837C86"/>
    <w:rsid w:val="00840332"/>
    <w:rsid w:val="00840390"/>
    <w:rsid w:val="0084054C"/>
    <w:rsid w:val="0084057F"/>
    <w:rsid w:val="008407E2"/>
    <w:rsid w:val="00840929"/>
    <w:rsid w:val="00840A89"/>
    <w:rsid w:val="0084111A"/>
    <w:rsid w:val="00841471"/>
    <w:rsid w:val="00841539"/>
    <w:rsid w:val="0084163A"/>
    <w:rsid w:val="008419FE"/>
    <w:rsid w:val="00841B1D"/>
    <w:rsid w:val="00841DC8"/>
    <w:rsid w:val="00841F21"/>
    <w:rsid w:val="00842027"/>
    <w:rsid w:val="0084211A"/>
    <w:rsid w:val="008423B7"/>
    <w:rsid w:val="00842409"/>
    <w:rsid w:val="00842963"/>
    <w:rsid w:val="00842A83"/>
    <w:rsid w:val="00842C4E"/>
    <w:rsid w:val="00842E34"/>
    <w:rsid w:val="0084346D"/>
    <w:rsid w:val="00843AC7"/>
    <w:rsid w:val="00843BF4"/>
    <w:rsid w:val="00843E89"/>
    <w:rsid w:val="00843F03"/>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DDF"/>
    <w:rsid w:val="00850DE3"/>
    <w:rsid w:val="00850F94"/>
    <w:rsid w:val="0085121C"/>
    <w:rsid w:val="0085134D"/>
    <w:rsid w:val="0085137B"/>
    <w:rsid w:val="008513C1"/>
    <w:rsid w:val="00851737"/>
    <w:rsid w:val="00851935"/>
    <w:rsid w:val="00851A8D"/>
    <w:rsid w:val="00851BA1"/>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57D21"/>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6BF"/>
    <w:rsid w:val="008639C1"/>
    <w:rsid w:val="00863D2F"/>
    <w:rsid w:val="0086400C"/>
    <w:rsid w:val="00864418"/>
    <w:rsid w:val="008648D1"/>
    <w:rsid w:val="00864B0C"/>
    <w:rsid w:val="00864DAC"/>
    <w:rsid w:val="00864E0C"/>
    <w:rsid w:val="00864FBD"/>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2CDB"/>
    <w:rsid w:val="0087340B"/>
    <w:rsid w:val="00873777"/>
    <w:rsid w:val="008737D7"/>
    <w:rsid w:val="00873815"/>
    <w:rsid w:val="008738C2"/>
    <w:rsid w:val="00873927"/>
    <w:rsid w:val="00873B04"/>
    <w:rsid w:val="00873B83"/>
    <w:rsid w:val="00873DBE"/>
    <w:rsid w:val="00873E2E"/>
    <w:rsid w:val="00874092"/>
    <w:rsid w:val="00874251"/>
    <w:rsid w:val="008746C2"/>
    <w:rsid w:val="0087472A"/>
    <w:rsid w:val="008748A3"/>
    <w:rsid w:val="00874BBA"/>
    <w:rsid w:val="00874D62"/>
    <w:rsid w:val="0087525F"/>
    <w:rsid w:val="00875644"/>
    <w:rsid w:val="0087570F"/>
    <w:rsid w:val="008757D9"/>
    <w:rsid w:val="008757F2"/>
    <w:rsid w:val="00875A7E"/>
    <w:rsid w:val="00875AAA"/>
    <w:rsid w:val="00875CE5"/>
    <w:rsid w:val="00875CF9"/>
    <w:rsid w:val="0087603C"/>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49C"/>
    <w:rsid w:val="00881634"/>
    <w:rsid w:val="00881982"/>
    <w:rsid w:val="00881A35"/>
    <w:rsid w:val="00881BAB"/>
    <w:rsid w:val="00881EAF"/>
    <w:rsid w:val="00881EF7"/>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6B"/>
    <w:rsid w:val="00885372"/>
    <w:rsid w:val="00885513"/>
    <w:rsid w:val="008855E7"/>
    <w:rsid w:val="00885959"/>
    <w:rsid w:val="00885E63"/>
    <w:rsid w:val="00886102"/>
    <w:rsid w:val="0088627E"/>
    <w:rsid w:val="00886722"/>
    <w:rsid w:val="00886851"/>
    <w:rsid w:val="00886995"/>
    <w:rsid w:val="00886A1B"/>
    <w:rsid w:val="00886A8F"/>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664"/>
    <w:rsid w:val="00891A77"/>
    <w:rsid w:val="00891D1A"/>
    <w:rsid w:val="00892155"/>
    <w:rsid w:val="00892156"/>
    <w:rsid w:val="008923D7"/>
    <w:rsid w:val="0089247E"/>
    <w:rsid w:val="008926ED"/>
    <w:rsid w:val="00892BE5"/>
    <w:rsid w:val="00892CD5"/>
    <w:rsid w:val="00893330"/>
    <w:rsid w:val="0089338D"/>
    <w:rsid w:val="008937F7"/>
    <w:rsid w:val="00893B16"/>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1E3"/>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3B4"/>
    <w:rsid w:val="008C2694"/>
    <w:rsid w:val="008C280B"/>
    <w:rsid w:val="008C2A2C"/>
    <w:rsid w:val="008C2A81"/>
    <w:rsid w:val="008C31A7"/>
    <w:rsid w:val="008C3764"/>
    <w:rsid w:val="008C3777"/>
    <w:rsid w:val="008C37B2"/>
    <w:rsid w:val="008C3803"/>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E86"/>
    <w:rsid w:val="008C6FA2"/>
    <w:rsid w:val="008C72AF"/>
    <w:rsid w:val="008C73EC"/>
    <w:rsid w:val="008C7C48"/>
    <w:rsid w:val="008D009A"/>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BC3"/>
    <w:rsid w:val="008D1C6B"/>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330"/>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1E04"/>
    <w:rsid w:val="008E218B"/>
    <w:rsid w:val="008E2245"/>
    <w:rsid w:val="008E22C3"/>
    <w:rsid w:val="008E2BD9"/>
    <w:rsid w:val="008E2DD5"/>
    <w:rsid w:val="008E3134"/>
    <w:rsid w:val="008E313C"/>
    <w:rsid w:val="008E31A4"/>
    <w:rsid w:val="008E3256"/>
    <w:rsid w:val="008E36FF"/>
    <w:rsid w:val="008E3987"/>
    <w:rsid w:val="008E39E8"/>
    <w:rsid w:val="008E3A98"/>
    <w:rsid w:val="008E3FD2"/>
    <w:rsid w:val="008E411B"/>
    <w:rsid w:val="008E4197"/>
    <w:rsid w:val="008E45C0"/>
    <w:rsid w:val="008E45D6"/>
    <w:rsid w:val="008E4AC7"/>
    <w:rsid w:val="008E4B11"/>
    <w:rsid w:val="008E4DB7"/>
    <w:rsid w:val="008E4E20"/>
    <w:rsid w:val="008E5330"/>
    <w:rsid w:val="008E5498"/>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2"/>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BAA"/>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645"/>
    <w:rsid w:val="00901916"/>
    <w:rsid w:val="00901971"/>
    <w:rsid w:val="00901A7A"/>
    <w:rsid w:val="00901A7E"/>
    <w:rsid w:val="00901D8F"/>
    <w:rsid w:val="00901E8D"/>
    <w:rsid w:val="00901EDE"/>
    <w:rsid w:val="00901F97"/>
    <w:rsid w:val="0090260A"/>
    <w:rsid w:val="00902968"/>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40B"/>
    <w:rsid w:val="00904B3B"/>
    <w:rsid w:val="00904C15"/>
    <w:rsid w:val="00905167"/>
    <w:rsid w:val="0090563D"/>
    <w:rsid w:val="00905D42"/>
    <w:rsid w:val="00905D77"/>
    <w:rsid w:val="00905E86"/>
    <w:rsid w:val="00905FCC"/>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BFA"/>
    <w:rsid w:val="00912CA3"/>
    <w:rsid w:val="00913044"/>
    <w:rsid w:val="009131C5"/>
    <w:rsid w:val="00913371"/>
    <w:rsid w:val="009135DB"/>
    <w:rsid w:val="00913642"/>
    <w:rsid w:val="009136F6"/>
    <w:rsid w:val="009138ED"/>
    <w:rsid w:val="00913C5C"/>
    <w:rsid w:val="00913DBE"/>
    <w:rsid w:val="00913FAB"/>
    <w:rsid w:val="0091404F"/>
    <w:rsid w:val="009141B8"/>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3E"/>
    <w:rsid w:val="00920669"/>
    <w:rsid w:val="00920773"/>
    <w:rsid w:val="00920BD7"/>
    <w:rsid w:val="00920CDB"/>
    <w:rsid w:val="00920DA0"/>
    <w:rsid w:val="00920FBF"/>
    <w:rsid w:val="00921031"/>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1EF"/>
    <w:rsid w:val="0092333F"/>
    <w:rsid w:val="00923478"/>
    <w:rsid w:val="009237E9"/>
    <w:rsid w:val="00923A1B"/>
    <w:rsid w:val="00923A7B"/>
    <w:rsid w:val="00923C57"/>
    <w:rsid w:val="00923F74"/>
    <w:rsid w:val="00924136"/>
    <w:rsid w:val="00924601"/>
    <w:rsid w:val="00924C0A"/>
    <w:rsid w:val="00924C69"/>
    <w:rsid w:val="00924DE2"/>
    <w:rsid w:val="00924E67"/>
    <w:rsid w:val="00925157"/>
    <w:rsid w:val="00925314"/>
    <w:rsid w:val="00925646"/>
    <w:rsid w:val="009257A1"/>
    <w:rsid w:val="009258F6"/>
    <w:rsid w:val="00925A5F"/>
    <w:rsid w:val="00925AAB"/>
    <w:rsid w:val="00925E39"/>
    <w:rsid w:val="00926935"/>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C8F"/>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2EC0"/>
    <w:rsid w:val="009334BC"/>
    <w:rsid w:val="00933664"/>
    <w:rsid w:val="009336CB"/>
    <w:rsid w:val="00933753"/>
    <w:rsid w:val="00933800"/>
    <w:rsid w:val="00933C9C"/>
    <w:rsid w:val="00933CB5"/>
    <w:rsid w:val="00933DEE"/>
    <w:rsid w:val="00933FE8"/>
    <w:rsid w:val="00934728"/>
    <w:rsid w:val="009347D0"/>
    <w:rsid w:val="00934A92"/>
    <w:rsid w:val="00934DFD"/>
    <w:rsid w:val="00934E97"/>
    <w:rsid w:val="00934F76"/>
    <w:rsid w:val="0093555A"/>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3E6"/>
    <w:rsid w:val="0094688B"/>
    <w:rsid w:val="00946923"/>
    <w:rsid w:val="00946925"/>
    <w:rsid w:val="00946C0E"/>
    <w:rsid w:val="00946D85"/>
    <w:rsid w:val="00946E9E"/>
    <w:rsid w:val="009472A0"/>
    <w:rsid w:val="00947BF4"/>
    <w:rsid w:val="00947C93"/>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065"/>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52"/>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A4"/>
    <w:rsid w:val="009673FE"/>
    <w:rsid w:val="00967597"/>
    <w:rsid w:val="0096760A"/>
    <w:rsid w:val="00970161"/>
    <w:rsid w:val="00970229"/>
    <w:rsid w:val="00970291"/>
    <w:rsid w:val="0097080E"/>
    <w:rsid w:val="00970936"/>
    <w:rsid w:val="00970A5A"/>
    <w:rsid w:val="00970AEC"/>
    <w:rsid w:val="00970B2A"/>
    <w:rsid w:val="00970BD0"/>
    <w:rsid w:val="00970FD5"/>
    <w:rsid w:val="0097102B"/>
    <w:rsid w:val="0097120C"/>
    <w:rsid w:val="0097138E"/>
    <w:rsid w:val="009714ED"/>
    <w:rsid w:val="00971724"/>
    <w:rsid w:val="00971D4C"/>
    <w:rsid w:val="00972468"/>
    <w:rsid w:val="0097246E"/>
    <w:rsid w:val="00972540"/>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B2"/>
    <w:rsid w:val="009746E8"/>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76"/>
    <w:rsid w:val="00976F26"/>
    <w:rsid w:val="0097704F"/>
    <w:rsid w:val="009774A5"/>
    <w:rsid w:val="009775F4"/>
    <w:rsid w:val="00977710"/>
    <w:rsid w:val="00977E4C"/>
    <w:rsid w:val="00977F6F"/>
    <w:rsid w:val="00980340"/>
    <w:rsid w:val="0098044B"/>
    <w:rsid w:val="00980475"/>
    <w:rsid w:val="009805B1"/>
    <w:rsid w:val="0098082F"/>
    <w:rsid w:val="0098092E"/>
    <w:rsid w:val="00980BE1"/>
    <w:rsid w:val="00980D03"/>
    <w:rsid w:val="00980E19"/>
    <w:rsid w:val="0098116B"/>
    <w:rsid w:val="009811C4"/>
    <w:rsid w:val="0098175E"/>
    <w:rsid w:val="009818B5"/>
    <w:rsid w:val="00981B51"/>
    <w:rsid w:val="00981BF9"/>
    <w:rsid w:val="00981E8F"/>
    <w:rsid w:val="00982370"/>
    <w:rsid w:val="00982428"/>
    <w:rsid w:val="009824CC"/>
    <w:rsid w:val="009824FD"/>
    <w:rsid w:val="00982A53"/>
    <w:rsid w:val="00982FB5"/>
    <w:rsid w:val="00982FEA"/>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698"/>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0FA"/>
    <w:rsid w:val="0099312B"/>
    <w:rsid w:val="00993484"/>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2A"/>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ACC"/>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4F69"/>
    <w:rsid w:val="009C562E"/>
    <w:rsid w:val="009C5B55"/>
    <w:rsid w:val="009C5D1C"/>
    <w:rsid w:val="009C5DB7"/>
    <w:rsid w:val="009C6662"/>
    <w:rsid w:val="009C67F1"/>
    <w:rsid w:val="009C68BE"/>
    <w:rsid w:val="009C6AF6"/>
    <w:rsid w:val="009C6C24"/>
    <w:rsid w:val="009D01C3"/>
    <w:rsid w:val="009D02A3"/>
    <w:rsid w:val="009D0604"/>
    <w:rsid w:val="009D06AE"/>
    <w:rsid w:val="009D0F08"/>
    <w:rsid w:val="009D12DE"/>
    <w:rsid w:val="009D139D"/>
    <w:rsid w:val="009D14F9"/>
    <w:rsid w:val="009D1D35"/>
    <w:rsid w:val="009D1DBC"/>
    <w:rsid w:val="009D1EA1"/>
    <w:rsid w:val="009D20A3"/>
    <w:rsid w:val="009D24DB"/>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E3F"/>
    <w:rsid w:val="009D6F8C"/>
    <w:rsid w:val="009D701A"/>
    <w:rsid w:val="009D7229"/>
    <w:rsid w:val="009D74EE"/>
    <w:rsid w:val="009D788F"/>
    <w:rsid w:val="009D7D47"/>
    <w:rsid w:val="009D7D49"/>
    <w:rsid w:val="009D7F7E"/>
    <w:rsid w:val="009E04E2"/>
    <w:rsid w:val="009E0661"/>
    <w:rsid w:val="009E0788"/>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A0F"/>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E23"/>
    <w:rsid w:val="009F4310"/>
    <w:rsid w:val="009F4350"/>
    <w:rsid w:val="009F46D3"/>
    <w:rsid w:val="009F4820"/>
    <w:rsid w:val="009F48B6"/>
    <w:rsid w:val="009F48DF"/>
    <w:rsid w:val="009F48EF"/>
    <w:rsid w:val="009F4BCC"/>
    <w:rsid w:val="009F4D0D"/>
    <w:rsid w:val="009F50ED"/>
    <w:rsid w:val="009F511A"/>
    <w:rsid w:val="009F5554"/>
    <w:rsid w:val="009F55A2"/>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20B"/>
    <w:rsid w:val="00A04AE6"/>
    <w:rsid w:val="00A04EC4"/>
    <w:rsid w:val="00A04F31"/>
    <w:rsid w:val="00A05314"/>
    <w:rsid w:val="00A05549"/>
    <w:rsid w:val="00A05884"/>
    <w:rsid w:val="00A05A26"/>
    <w:rsid w:val="00A05A5A"/>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7F4"/>
    <w:rsid w:val="00A159A9"/>
    <w:rsid w:val="00A15B21"/>
    <w:rsid w:val="00A15C14"/>
    <w:rsid w:val="00A15C64"/>
    <w:rsid w:val="00A15C73"/>
    <w:rsid w:val="00A15D5D"/>
    <w:rsid w:val="00A16084"/>
    <w:rsid w:val="00A1617F"/>
    <w:rsid w:val="00A161E0"/>
    <w:rsid w:val="00A16310"/>
    <w:rsid w:val="00A16735"/>
    <w:rsid w:val="00A167C0"/>
    <w:rsid w:val="00A16AD4"/>
    <w:rsid w:val="00A16C81"/>
    <w:rsid w:val="00A16CC8"/>
    <w:rsid w:val="00A16FED"/>
    <w:rsid w:val="00A175C8"/>
    <w:rsid w:val="00A17700"/>
    <w:rsid w:val="00A178BD"/>
    <w:rsid w:val="00A17C15"/>
    <w:rsid w:val="00A17CC5"/>
    <w:rsid w:val="00A17EB0"/>
    <w:rsid w:val="00A20715"/>
    <w:rsid w:val="00A20B52"/>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4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1FB"/>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F58"/>
    <w:rsid w:val="00A33FF8"/>
    <w:rsid w:val="00A341DC"/>
    <w:rsid w:val="00A341E7"/>
    <w:rsid w:val="00A344CD"/>
    <w:rsid w:val="00A3457A"/>
    <w:rsid w:val="00A34580"/>
    <w:rsid w:val="00A348EF"/>
    <w:rsid w:val="00A34A01"/>
    <w:rsid w:val="00A34B85"/>
    <w:rsid w:val="00A34CA7"/>
    <w:rsid w:val="00A34DA2"/>
    <w:rsid w:val="00A34DF6"/>
    <w:rsid w:val="00A34EAF"/>
    <w:rsid w:val="00A353C8"/>
    <w:rsid w:val="00A355C1"/>
    <w:rsid w:val="00A35716"/>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CD5"/>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47FD9"/>
    <w:rsid w:val="00A50087"/>
    <w:rsid w:val="00A5070B"/>
    <w:rsid w:val="00A50798"/>
    <w:rsid w:val="00A50938"/>
    <w:rsid w:val="00A5094D"/>
    <w:rsid w:val="00A50BF3"/>
    <w:rsid w:val="00A50E14"/>
    <w:rsid w:val="00A50F41"/>
    <w:rsid w:val="00A50FC5"/>
    <w:rsid w:val="00A51159"/>
    <w:rsid w:val="00A512E9"/>
    <w:rsid w:val="00A514CE"/>
    <w:rsid w:val="00A515C2"/>
    <w:rsid w:val="00A51788"/>
    <w:rsid w:val="00A51AE6"/>
    <w:rsid w:val="00A51AEF"/>
    <w:rsid w:val="00A51CFD"/>
    <w:rsid w:val="00A51D71"/>
    <w:rsid w:val="00A51ED9"/>
    <w:rsid w:val="00A52080"/>
    <w:rsid w:val="00A52285"/>
    <w:rsid w:val="00A524E4"/>
    <w:rsid w:val="00A52521"/>
    <w:rsid w:val="00A52880"/>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28"/>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4BF"/>
    <w:rsid w:val="00A6569E"/>
    <w:rsid w:val="00A65875"/>
    <w:rsid w:val="00A65ED6"/>
    <w:rsid w:val="00A661D2"/>
    <w:rsid w:val="00A6631E"/>
    <w:rsid w:val="00A665B6"/>
    <w:rsid w:val="00A66860"/>
    <w:rsid w:val="00A66DBF"/>
    <w:rsid w:val="00A66EBC"/>
    <w:rsid w:val="00A67025"/>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A24"/>
    <w:rsid w:val="00A73C60"/>
    <w:rsid w:val="00A74242"/>
    <w:rsid w:val="00A74397"/>
    <w:rsid w:val="00A74467"/>
    <w:rsid w:val="00A7463B"/>
    <w:rsid w:val="00A746A7"/>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6F98"/>
    <w:rsid w:val="00A77708"/>
    <w:rsid w:val="00A77F99"/>
    <w:rsid w:val="00A8014E"/>
    <w:rsid w:val="00A8057F"/>
    <w:rsid w:val="00A809DB"/>
    <w:rsid w:val="00A80D01"/>
    <w:rsid w:val="00A80F1D"/>
    <w:rsid w:val="00A80F72"/>
    <w:rsid w:val="00A811A7"/>
    <w:rsid w:val="00A811D8"/>
    <w:rsid w:val="00A814F8"/>
    <w:rsid w:val="00A817E6"/>
    <w:rsid w:val="00A81A80"/>
    <w:rsid w:val="00A820D5"/>
    <w:rsid w:val="00A820EA"/>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013"/>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C84"/>
    <w:rsid w:val="00A96F07"/>
    <w:rsid w:val="00A96F6E"/>
    <w:rsid w:val="00A97368"/>
    <w:rsid w:val="00A97515"/>
    <w:rsid w:val="00A97B43"/>
    <w:rsid w:val="00A97C96"/>
    <w:rsid w:val="00A97C98"/>
    <w:rsid w:val="00A97D9C"/>
    <w:rsid w:val="00AA00E1"/>
    <w:rsid w:val="00AA00F4"/>
    <w:rsid w:val="00AA01FB"/>
    <w:rsid w:val="00AA02A0"/>
    <w:rsid w:val="00AA0625"/>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2B8A"/>
    <w:rsid w:val="00AA31EA"/>
    <w:rsid w:val="00AA3283"/>
    <w:rsid w:val="00AA35C8"/>
    <w:rsid w:val="00AA36C0"/>
    <w:rsid w:val="00AA3793"/>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6FB"/>
    <w:rsid w:val="00AA7BA4"/>
    <w:rsid w:val="00AA7CF8"/>
    <w:rsid w:val="00AA7FA7"/>
    <w:rsid w:val="00AB01AC"/>
    <w:rsid w:val="00AB0288"/>
    <w:rsid w:val="00AB0590"/>
    <w:rsid w:val="00AB0630"/>
    <w:rsid w:val="00AB0835"/>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7A3"/>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CD7"/>
    <w:rsid w:val="00AC0CE0"/>
    <w:rsid w:val="00AC17CC"/>
    <w:rsid w:val="00AC19F0"/>
    <w:rsid w:val="00AC1B3E"/>
    <w:rsid w:val="00AC2390"/>
    <w:rsid w:val="00AC2710"/>
    <w:rsid w:val="00AC278F"/>
    <w:rsid w:val="00AC29DC"/>
    <w:rsid w:val="00AC360A"/>
    <w:rsid w:val="00AC3615"/>
    <w:rsid w:val="00AC39BA"/>
    <w:rsid w:val="00AC3C14"/>
    <w:rsid w:val="00AC3C3B"/>
    <w:rsid w:val="00AC3E8B"/>
    <w:rsid w:val="00AC446D"/>
    <w:rsid w:val="00AC4B5C"/>
    <w:rsid w:val="00AC4C23"/>
    <w:rsid w:val="00AC4C98"/>
    <w:rsid w:val="00AC4EDA"/>
    <w:rsid w:val="00AC5245"/>
    <w:rsid w:val="00AC5AAB"/>
    <w:rsid w:val="00AC5B5C"/>
    <w:rsid w:val="00AC5ECF"/>
    <w:rsid w:val="00AC5F61"/>
    <w:rsid w:val="00AC5F91"/>
    <w:rsid w:val="00AC65B3"/>
    <w:rsid w:val="00AC66A8"/>
    <w:rsid w:val="00AC68DD"/>
    <w:rsid w:val="00AC6D69"/>
    <w:rsid w:val="00AC6E1C"/>
    <w:rsid w:val="00AC6F23"/>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70"/>
    <w:rsid w:val="00AD31C6"/>
    <w:rsid w:val="00AD32F7"/>
    <w:rsid w:val="00AD348B"/>
    <w:rsid w:val="00AD3686"/>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05A"/>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416"/>
    <w:rsid w:val="00AE0638"/>
    <w:rsid w:val="00AE07FF"/>
    <w:rsid w:val="00AE0E88"/>
    <w:rsid w:val="00AE181C"/>
    <w:rsid w:val="00AE1E59"/>
    <w:rsid w:val="00AE1F96"/>
    <w:rsid w:val="00AE21B6"/>
    <w:rsid w:val="00AE22DF"/>
    <w:rsid w:val="00AE2319"/>
    <w:rsid w:val="00AE2D59"/>
    <w:rsid w:val="00AE2DAA"/>
    <w:rsid w:val="00AE2E66"/>
    <w:rsid w:val="00AE2E9D"/>
    <w:rsid w:val="00AE2F43"/>
    <w:rsid w:val="00AE338B"/>
    <w:rsid w:val="00AE35A8"/>
    <w:rsid w:val="00AE3644"/>
    <w:rsid w:val="00AE36B1"/>
    <w:rsid w:val="00AE37D5"/>
    <w:rsid w:val="00AE391A"/>
    <w:rsid w:val="00AE399D"/>
    <w:rsid w:val="00AE403D"/>
    <w:rsid w:val="00AE41AA"/>
    <w:rsid w:val="00AE448D"/>
    <w:rsid w:val="00AE45B1"/>
    <w:rsid w:val="00AE47E0"/>
    <w:rsid w:val="00AE58D4"/>
    <w:rsid w:val="00AE5924"/>
    <w:rsid w:val="00AE5F60"/>
    <w:rsid w:val="00AE60B8"/>
    <w:rsid w:val="00AE67E6"/>
    <w:rsid w:val="00AE6CA4"/>
    <w:rsid w:val="00AE6EAB"/>
    <w:rsid w:val="00AE7181"/>
    <w:rsid w:val="00AE7256"/>
    <w:rsid w:val="00AE73D2"/>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721"/>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55D"/>
    <w:rsid w:val="00AF46E7"/>
    <w:rsid w:val="00AF48D8"/>
    <w:rsid w:val="00AF4A01"/>
    <w:rsid w:val="00AF4E48"/>
    <w:rsid w:val="00AF52B3"/>
    <w:rsid w:val="00AF52C3"/>
    <w:rsid w:val="00AF558D"/>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D08"/>
    <w:rsid w:val="00B01D11"/>
    <w:rsid w:val="00B02013"/>
    <w:rsid w:val="00B0205D"/>
    <w:rsid w:val="00B021BE"/>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8F3"/>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83B"/>
    <w:rsid w:val="00B15946"/>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3D3"/>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B5A"/>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1A0"/>
    <w:rsid w:val="00B26514"/>
    <w:rsid w:val="00B2651A"/>
    <w:rsid w:val="00B26B35"/>
    <w:rsid w:val="00B26BE4"/>
    <w:rsid w:val="00B26C0B"/>
    <w:rsid w:val="00B26E5A"/>
    <w:rsid w:val="00B27B2A"/>
    <w:rsid w:val="00B27F02"/>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1FF"/>
    <w:rsid w:val="00B3453F"/>
    <w:rsid w:val="00B34BAA"/>
    <w:rsid w:val="00B34C52"/>
    <w:rsid w:val="00B34CDA"/>
    <w:rsid w:val="00B35131"/>
    <w:rsid w:val="00B3522F"/>
    <w:rsid w:val="00B3531D"/>
    <w:rsid w:val="00B35334"/>
    <w:rsid w:val="00B353D3"/>
    <w:rsid w:val="00B356F5"/>
    <w:rsid w:val="00B35A81"/>
    <w:rsid w:val="00B35AA8"/>
    <w:rsid w:val="00B362D9"/>
    <w:rsid w:val="00B362E0"/>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BBE"/>
    <w:rsid w:val="00B50FE5"/>
    <w:rsid w:val="00B514C3"/>
    <w:rsid w:val="00B516D2"/>
    <w:rsid w:val="00B5185D"/>
    <w:rsid w:val="00B51AC0"/>
    <w:rsid w:val="00B52022"/>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5A9"/>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57"/>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2BD"/>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B19"/>
    <w:rsid w:val="00B70E6B"/>
    <w:rsid w:val="00B70F53"/>
    <w:rsid w:val="00B7108D"/>
    <w:rsid w:val="00B711A3"/>
    <w:rsid w:val="00B71527"/>
    <w:rsid w:val="00B718BD"/>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3A6F"/>
    <w:rsid w:val="00B744DB"/>
    <w:rsid w:val="00B7467E"/>
    <w:rsid w:val="00B74A7D"/>
    <w:rsid w:val="00B74AEA"/>
    <w:rsid w:val="00B74E14"/>
    <w:rsid w:val="00B7512B"/>
    <w:rsid w:val="00B75774"/>
    <w:rsid w:val="00B758AF"/>
    <w:rsid w:val="00B759DB"/>
    <w:rsid w:val="00B75A10"/>
    <w:rsid w:val="00B75AE4"/>
    <w:rsid w:val="00B75C87"/>
    <w:rsid w:val="00B75D83"/>
    <w:rsid w:val="00B76039"/>
    <w:rsid w:val="00B76112"/>
    <w:rsid w:val="00B763F5"/>
    <w:rsid w:val="00B764ED"/>
    <w:rsid w:val="00B766BB"/>
    <w:rsid w:val="00B7686B"/>
    <w:rsid w:val="00B76936"/>
    <w:rsid w:val="00B76AC7"/>
    <w:rsid w:val="00B76D15"/>
    <w:rsid w:val="00B76EBD"/>
    <w:rsid w:val="00B77076"/>
    <w:rsid w:val="00B7765B"/>
    <w:rsid w:val="00B77A8C"/>
    <w:rsid w:val="00B77B7A"/>
    <w:rsid w:val="00B77D0B"/>
    <w:rsid w:val="00B80108"/>
    <w:rsid w:val="00B80233"/>
    <w:rsid w:val="00B80757"/>
    <w:rsid w:val="00B80F0A"/>
    <w:rsid w:val="00B810C9"/>
    <w:rsid w:val="00B8110D"/>
    <w:rsid w:val="00B81305"/>
    <w:rsid w:val="00B813D3"/>
    <w:rsid w:val="00B814E1"/>
    <w:rsid w:val="00B81669"/>
    <w:rsid w:val="00B816BE"/>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0E2D"/>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2D"/>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0F57"/>
    <w:rsid w:val="00BA1629"/>
    <w:rsid w:val="00BA1895"/>
    <w:rsid w:val="00BA1AB5"/>
    <w:rsid w:val="00BA2208"/>
    <w:rsid w:val="00BA2302"/>
    <w:rsid w:val="00BA253A"/>
    <w:rsid w:val="00BA2694"/>
    <w:rsid w:val="00BA2A4E"/>
    <w:rsid w:val="00BA303E"/>
    <w:rsid w:val="00BA3291"/>
    <w:rsid w:val="00BA33FC"/>
    <w:rsid w:val="00BA36ED"/>
    <w:rsid w:val="00BA3753"/>
    <w:rsid w:val="00BA396E"/>
    <w:rsid w:val="00BA3A31"/>
    <w:rsid w:val="00BA3B21"/>
    <w:rsid w:val="00BA3B50"/>
    <w:rsid w:val="00BA3C8D"/>
    <w:rsid w:val="00BA3C92"/>
    <w:rsid w:val="00BA3E51"/>
    <w:rsid w:val="00BA3F56"/>
    <w:rsid w:val="00BA421C"/>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0EF6"/>
    <w:rsid w:val="00BB1008"/>
    <w:rsid w:val="00BB1354"/>
    <w:rsid w:val="00BB150D"/>
    <w:rsid w:val="00BB182F"/>
    <w:rsid w:val="00BB1BC8"/>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45E9"/>
    <w:rsid w:val="00BB515C"/>
    <w:rsid w:val="00BB537E"/>
    <w:rsid w:val="00BB54BA"/>
    <w:rsid w:val="00BB55C2"/>
    <w:rsid w:val="00BB57C2"/>
    <w:rsid w:val="00BB589A"/>
    <w:rsid w:val="00BB5A31"/>
    <w:rsid w:val="00BB5CDE"/>
    <w:rsid w:val="00BB5D3E"/>
    <w:rsid w:val="00BB5F59"/>
    <w:rsid w:val="00BB6020"/>
    <w:rsid w:val="00BB6156"/>
    <w:rsid w:val="00BB61B4"/>
    <w:rsid w:val="00BB61FC"/>
    <w:rsid w:val="00BB6237"/>
    <w:rsid w:val="00BB6515"/>
    <w:rsid w:val="00BB69EC"/>
    <w:rsid w:val="00BB6D1C"/>
    <w:rsid w:val="00BB6EE3"/>
    <w:rsid w:val="00BB7162"/>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1A0"/>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076"/>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09F"/>
    <w:rsid w:val="00BD2108"/>
    <w:rsid w:val="00BD2303"/>
    <w:rsid w:val="00BD261E"/>
    <w:rsid w:val="00BD2629"/>
    <w:rsid w:val="00BD2A07"/>
    <w:rsid w:val="00BD2BE9"/>
    <w:rsid w:val="00BD2CD6"/>
    <w:rsid w:val="00BD32EF"/>
    <w:rsid w:val="00BD3523"/>
    <w:rsid w:val="00BD35E8"/>
    <w:rsid w:val="00BD3780"/>
    <w:rsid w:val="00BD385A"/>
    <w:rsid w:val="00BD396C"/>
    <w:rsid w:val="00BD3F07"/>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30B"/>
    <w:rsid w:val="00BE1740"/>
    <w:rsid w:val="00BE1935"/>
    <w:rsid w:val="00BE19A6"/>
    <w:rsid w:val="00BE19E4"/>
    <w:rsid w:val="00BE1CA6"/>
    <w:rsid w:val="00BE1DDC"/>
    <w:rsid w:val="00BE1F85"/>
    <w:rsid w:val="00BE205E"/>
    <w:rsid w:val="00BE2102"/>
    <w:rsid w:val="00BE23C9"/>
    <w:rsid w:val="00BE2462"/>
    <w:rsid w:val="00BE262A"/>
    <w:rsid w:val="00BE2677"/>
    <w:rsid w:val="00BE2839"/>
    <w:rsid w:val="00BE286A"/>
    <w:rsid w:val="00BE287A"/>
    <w:rsid w:val="00BE2882"/>
    <w:rsid w:val="00BE2EC8"/>
    <w:rsid w:val="00BE2F5F"/>
    <w:rsid w:val="00BE3025"/>
    <w:rsid w:val="00BE3037"/>
    <w:rsid w:val="00BE3524"/>
    <w:rsid w:val="00BE36F3"/>
    <w:rsid w:val="00BE38A8"/>
    <w:rsid w:val="00BE3A05"/>
    <w:rsid w:val="00BE3A5B"/>
    <w:rsid w:val="00BE3C4D"/>
    <w:rsid w:val="00BE494E"/>
    <w:rsid w:val="00BE4DF9"/>
    <w:rsid w:val="00BE4F2B"/>
    <w:rsid w:val="00BE5413"/>
    <w:rsid w:val="00BE55B1"/>
    <w:rsid w:val="00BE589E"/>
    <w:rsid w:val="00BE59F3"/>
    <w:rsid w:val="00BE5A18"/>
    <w:rsid w:val="00BE5B30"/>
    <w:rsid w:val="00BE5BD8"/>
    <w:rsid w:val="00BE5C7B"/>
    <w:rsid w:val="00BE5D13"/>
    <w:rsid w:val="00BE5EDE"/>
    <w:rsid w:val="00BE62EA"/>
    <w:rsid w:val="00BE65A8"/>
    <w:rsid w:val="00BE6A7D"/>
    <w:rsid w:val="00BE6B4E"/>
    <w:rsid w:val="00BE6B8F"/>
    <w:rsid w:val="00BE70B8"/>
    <w:rsid w:val="00BE7155"/>
    <w:rsid w:val="00BE72B5"/>
    <w:rsid w:val="00BE74E1"/>
    <w:rsid w:val="00BE7D69"/>
    <w:rsid w:val="00BE7D71"/>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89"/>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0C07"/>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3FC"/>
    <w:rsid w:val="00C064BA"/>
    <w:rsid w:val="00C0656B"/>
    <w:rsid w:val="00C06666"/>
    <w:rsid w:val="00C06894"/>
    <w:rsid w:val="00C06DE2"/>
    <w:rsid w:val="00C06E4F"/>
    <w:rsid w:val="00C06E56"/>
    <w:rsid w:val="00C06EAE"/>
    <w:rsid w:val="00C0712F"/>
    <w:rsid w:val="00C073D2"/>
    <w:rsid w:val="00C0760A"/>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90F"/>
    <w:rsid w:val="00C11AE5"/>
    <w:rsid w:val="00C11C09"/>
    <w:rsid w:val="00C11C0D"/>
    <w:rsid w:val="00C11C97"/>
    <w:rsid w:val="00C11E30"/>
    <w:rsid w:val="00C120C6"/>
    <w:rsid w:val="00C120E6"/>
    <w:rsid w:val="00C1248E"/>
    <w:rsid w:val="00C12578"/>
    <w:rsid w:val="00C1258C"/>
    <w:rsid w:val="00C125C6"/>
    <w:rsid w:val="00C12853"/>
    <w:rsid w:val="00C129B6"/>
    <w:rsid w:val="00C12A1D"/>
    <w:rsid w:val="00C12C39"/>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BE"/>
    <w:rsid w:val="00C205C0"/>
    <w:rsid w:val="00C20701"/>
    <w:rsid w:val="00C20726"/>
    <w:rsid w:val="00C209EC"/>
    <w:rsid w:val="00C20BEC"/>
    <w:rsid w:val="00C20DCE"/>
    <w:rsid w:val="00C20E13"/>
    <w:rsid w:val="00C20EFA"/>
    <w:rsid w:val="00C20F0C"/>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636"/>
    <w:rsid w:val="00C249C4"/>
    <w:rsid w:val="00C24B88"/>
    <w:rsid w:val="00C24BD5"/>
    <w:rsid w:val="00C24C4C"/>
    <w:rsid w:val="00C25225"/>
    <w:rsid w:val="00C25437"/>
    <w:rsid w:val="00C25494"/>
    <w:rsid w:val="00C2553B"/>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0EDC"/>
    <w:rsid w:val="00C3107E"/>
    <w:rsid w:val="00C3110B"/>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7C"/>
    <w:rsid w:val="00C3429E"/>
    <w:rsid w:val="00C347C2"/>
    <w:rsid w:val="00C3496E"/>
    <w:rsid w:val="00C34973"/>
    <w:rsid w:val="00C34983"/>
    <w:rsid w:val="00C3499D"/>
    <w:rsid w:val="00C34ACE"/>
    <w:rsid w:val="00C34B89"/>
    <w:rsid w:val="00C34BC7"/>
    <w:rsid w:val="00C34E34"/>
    <w:rsid w:val="00C35DDA"/>
    <w:rsid w:val="00C360F4"/>
    <w:rsid w:val="00C36899"/>
    <w:rsid w:val="00C36B49"/>
    <w:rsid w:val="00C36D41"/>
    <w:rsid w:val="00C36F26"/>
    <w:rsid w:val="00C37361"/>
    <w:rsid w:val="00C3790A"/>
    <w:rsid w:val="00C37C05"/>
    <w:rsid w:val="00C37E87"/>
    <w:rsid w:val="00C4028F"/>
    <w:rsid w:val="00C4054F"/>
    <w:rsid w:val="00C40586"/>
    <w:rsid w:val="00C406D4"/>
    <w:rsid w:val="00C406DD"/>
    <w:rsid w:val="00C40758"/>
    <w:rsid w:val="00C40937"/>
    <w:rsid w:val="00C40E55"/>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5E5"/>
    <w:rsid w:val="00C51666"/>
    <w:rsid w:val="00C51782"/>
    <w:rsid w:val="00C518CB"/>
    <w:rsid w:val="00C51996"/>
    <w:rsid w:val="00C51BD6"/>
    <w:rsid w:val="00C51EB5"/>
    <w:rsid w:val="00C51F0B"/>
    <w:rsid w:val="00C52196"/>
    <w:rsid w:val="00C521EA"/>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0E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9B0"/>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882"/>
    <w:rsid w:val="00C769D9"/>
    <w:rsid w:val="00C76E85"/>
    <w:rsid w:val="00C76F55"/>
    <w:rsid w:val="00C7718E"/>
    <w:rsid w:val="00C772DD"/>
    <w:rsid w:val="00C7761A"/>
    <w:rsid w:val="00C77831"/>
    <w:rsid w:val="00C77B70"/>
    <w:rsid w:val="00C77D64"/>
    <w:rsid w:val="00C77F9D"/>
    <w:rsid w:val="00C8004A"/>
    <w:rsid w:val="00C806E7"/>
    <w:rsid w:val="00C806EF"/>
    <w:rsid w:val="00C8071A"/>
    <w:rsid w:val="00C80839"/>
    <w:rsid w:val="00C80A23"/>
    <w:rsid w:val="00C812F8"/>
    <w:rsid w:val="00C813E0"/>
    <w:rsid w:val="00C81585"/>
    <w:rsid w:val="00C8194B"/>
    <w:rsid w:val="00C81E51"/>
    <w:rsid w:val="00C81FFE"/>
    <w:rsid w:val="00C8214B"/>
    <w:rsid w:val="00C823AB"/>
    <w:rsid w:val="00C823B8"/>
    <w:rsid w:val="00C823DE"/>
    <w:rsid w:val="00C8248E"/>
    <w:rsid w:val="00C826C9"/>
    <w:rsid w:val="00C826EC"/>
    <w:rsid w:val="00C82755"/>
    <w:rsid w:val="00C82892"/>
    <w:rsid w:val="00C829AF"/>
    <w:rsid w:val="00C82A04"/>
    <w:rsid w:val="00C83590"/>
    <w:rsid w:val="00C8369E"/>
    <w:rsid w:val="00C83E1C"/>
    <w:rsid w:val="00C83F23"/>
    <w:rsid w:val="00C8433B"/>
    <w:rsid w:val="00C84622"/>
    <w:rsid w:val="00C84F11"/>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BC0"/>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3B4"/>
    <w:rsid w:val="00C963BE"/>
    <w:rsid w:val="00C965A5"/>
    <w:rsid w:val="00C966BD"/>
    <w:rsid w:val="00C97D80"/>
    <w:rsid w:val="00C97ED0"/>
    <w:rsid w:val="00CA02AB"/>
    <w:rsid w:val="00CA03D8"/>
    <w:rsid w:val="00CA0623"/>
    <w:rsid w:val="00CA08B0"/>
    <w:rsid w:val="00CA0C4F"/>
    <w:rsid w:val="00CA0C67"/>
    <w:rsid w:val="00CA12CE"/>
    <w:rsid w:val="00CA1695"/>
    <w:rsid w:val="00CA1715"/>
    <w:rsid w:val="00CA17C9"/>
    <w:rsid w:val="00CA184C"/>
    <w:rsid w:val="00CA1A7B"/>
    <w:rsid w:val="00CA2060"/>
    <w:rsid w:val="00CA21D4"/>
    <w:rsid w:val="00CA2536"/>
    <w:rsid w:val="00CA25DA"/>
    <w:rsid w:val="00CA2644"/>
    <w:rsid w:val="00CA2782"/>
    <w:rsid w:val="00CA290F"/>
    <w:rsid w:val="00CA2A4F"/>
    <w:rsid w:val="00CA2C7E"/>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AEA"/>
    <w:rsid w:val="00CA5D94"/>
    <w:rsid w:val="00CA5F5A"/>
    <w:rsid w:val="00CA606D"/>
    <w:rsid w:val="00CA60C2"/>
    <w:rsid w:val="00CA6566"/>
    <w:rsid w:val="00CA69D5"/>
    <w:rsid w:val="00CA6A03"/>
    <w:rsid w:val="00CA6CDC"/>
    <w:rsid w:val="00CA6CF7"/>
    <w:rsid w:val="00CA721C"/>
    <w:rsid w:val="00CA7577"/>
    <w:rsid w:val="00CA760A"/>
    <w:rsid w:val="00CA76C1"/>
    <w:rsid w:val="00CA7A2B"/>
    <w:rsid w:val="00CA7E43"/>
    <w:rsid w:val="00CB00A2"/>
    <w:rsid w:val="00CB053A"/>
    <w:rsid w:val="00CB08E3"/>
    <w:rsid w:val="00CB0990"/>
    <w:rsid w:val="00CB0B96"/>
    <w:rsid w:val="00CB0D00"/>
    <w:rsid w:val="00CB0E8A"/>
    <w:rsid w:val="00CB11B3"/>
    <w:rsid w:val="00CB154A"/>
    <w:rsid w:val="00CB18FB"/>
    <w:rsid w:val="00CB19F2"/>
    <w:rsid w:val="00CB1BC9"/>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69E"/>
    <w:rsid w:val="00CB67CF"/>
    <w:rsid w:val="00CB6ACA"/>
    <w:rsid w:val="00CB6B93"/>
    <w:rsid w:val="00CB6F40"/>
    <w:rsid w:val="00CB7274"/>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1BC4"/>
    <w:rsid w:val="00CC22DB"/>
    <w:rsid w:val="00CC2377"/>
    <w:rsid w:val="00CC256C"/>
    <w:rsid w:val="00CC25E8"/>
    <w:rsid w:val="00CC2641"/>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CF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639"/>
    <w:rsid w:val="00CD180C"/>
    <w:rsid w:val="00CD18A7"/>
    <w:rsid w:val="00CD1BB9"/>
    <w:rsid w:val="00CD1F1A"/>
    <w:rsid w:val="00CD2077"/>
    <w:rsid w:val="00CD2144"/>
    <w:rsid w:val="00CD26D2"/>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26B"/>
    <w:rsid w:val="00CD53DA"/>
    <w:rsid w:val="00CD5733"/>
    <w:rsid w:val="00CD5792"/>
    <w:rsid w:val="00CD5810"/>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1BC"/>
    <w:rsid w:val="00CF7666"/>
    <w:rsid w:val="00CF76A9"/>
    <w:rsid w:val="00CF7798"/>
    <w:rsid w:val="00CF7A86"/>
    <w:rsid w:val="00CF7BE8"/>
    <w:rsid w:val="00CF7D4D"/>
    <w:rsid w:val="00CF7FE0"/>
    <w:rsid w:val="00D0010F"/>
    <w:rsid w:val="00D00520"/>
    <w:rsid w:val="00D008B4"/>
    <w:rsid w:val="00D00995"/>
    <w:rsid w:val="00D00F22"/>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50B"/>
    <w:rsid w:val="00D055CD"/>
    <w:rsid w:val="00D05649"/>
    <w:rsid w:val="00D05A89"/>
    <w:rsid w:val="00D05BA5"/>
    <w:rsid w:val="00D0658F"/>
    <w:rsid w:val="00D0672E"/>
    <w:rsid w:val="00D069BB"/>
    <w:rsid w:val="00D06AF5"/>
    <w:rsid w:val="00D06BA6"/>
    <w:rsid w:val="00D06C78"/>
    <w:rsid w:val="00D07212"/>
    <w:rsid w:val="00D07277"/>
    <w:rsid w:val="00D07369"/>
    <w:rsid w:val="00D07385"/>
    <w:rsid w:val="00D07AFC"/>
    <w:rsid w:val="00D07B07"/>
    <w:rsid w:val="00D07EC6"/>
    <w:rsid w:val="00D10280"/>
    <w:rsid w:val="00D106E6"/>
    <w:rsid w:val="00D107CF"/>
    <w:rsid w:val="00D108DF"/>
    <w:rsid w:val="00D10CCF"/>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0"/>
    <w:rsid w:val="00D16222"/>
    <w:rsid w:val="00D16628"/>
    <w:rsid w:val="00D1663F"/>
    <w:rsid w:val="00D167D3"/>
    <w:rsid w:val="00D16960"/>
    <w:rsid w:val="00D170FE"/>
    <w:rsid w:val="00D172A6"/>
    <w:rsid w:val="00D175AA"/>
    <w:rsid w:val="00D1768D"/>
    <w:rsid w:val="00D176FC"/>
    <w:rsid w:val="00D17749"/>
    <w:rsid w:val="00D1780C"/>
    <w:rsid w:val="00D17999"/>
    <w:rsid w:val="00D179E7"/>
    <w:rsid w:val="00D17B93"/>
    <w:rsid w:val="00D203B2"/>
    <w:rsid w:val="00D2049A"/>
    <w:rsid w:val="00D2076F"/>
    <w:rsid w:val="00D208A4"/>
    <w:rsid w:val="00D20C25"/>
    <w:rsid w:val="00D20FE4"/>
    <w:rsid w:val="00D21040"/>
    <w:rsid w:val="00D211A8"/>
    <w:rsid w:val="00D216DD"/>
    <w:rsid w:val="00D21AFB"/>
    <w:rsid w:val="00D21BF8"/>
    <w:rsid w:val="00D21FB9"/>
    <w:rsid w:val="00D22423"/>
    <w:rsid w:val="00D22527"/>
    <w:rsid w:val="00D22722"/>
    <w:rsid w:val="00D22D2A"/>
    <w:rsid w:val="00D22D84"/>
    <w:rsid w:val="00D22DB9"/>
    <w:rsid w:val="00D22FC2"/>
    <w:rsid w:val="00D23145"/>
    <w:rsid w:val="00D2318A"/>
    <w:rsid w:val="00D231C1"/>
    <w:rsid w:val="00D23516"/>
    <w:rsid w:val="00D235BA"/>
    <w:rsid w:val="00D23A8D"/>
    <w:rsid w:val="00D23B9A"/>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CF6"/>
    <w:rsid w:val="00D32D29"/>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709"/>
    <w:rsid w:val="00D36CD3"/>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3EE2"/>
    <w:rsid w:val="00D44142"/>
    <w:rsid w:val="00D44245"/>
    <w:rsid w:val="00D4442A"/>
    <w:rsid w:val="00D4457D"/>
    <w:rsid w:val="00D447BD"/>
    <w:rsid w:val="00D44E2F"/>
    <w:rsid w:val="00D44FF1"/>
    <w:rsid w:val="00D45383"/>
    <w:rsid w:val="00D4556B"/>
    <w:rsid w:val="00D45666"/>
    <w:rsid w:val="00D45667"/>
    <w:rsid w:val="00D457E1"/>
    <w:rsid w:val="00D45823"/>
    <w:rsid w:val="00D4597E"/>
    <w:rsid w:val="00D45E0C"/>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3D"/>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1D"/>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1C"/>
    <w:rsid w:val="00D61EDE"/>
    <w:rsid w:val="00D62263"/>
    <w:rsid w:val="00D622E4"/>
    <w:rsid w:val="00D62496"/>
    <w:rsid w:val="00D628F4"/>
    <w:rsid w:val="00D6302C"/>
    <w:rsid w:val="00D6350D"/>
    <w:rsid w:val="00D637DE"/>
    <w:rsid w:val="00D63B39"/>
    <w:rsid w:val="00D63C65"/>
    <w:rsid w:val="00D63FC4"/>
    <w:rsid w:val="00D64043"/>
    <w:rsid w:val="00D6414A"/>
    <w:rsid w:val="00D641F8"/>
    <w:rsid w:val="00D64BFD"/>
    <w:rsid w:val="00D65055"/>
    <w:rsid w:val="00D65281"/>
    <w:rsid w:val="00D652B3"/>
    <w:rsid w:val="00D657A4"/>
    <w:rsid w:val="00D659AF"/>
    <w:rsid w:val="00D659B8"/>
    <w:rsid w:val="00D65ADE"/>
    <w:rsid w:val="00D65C60"/>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340"/>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3B"/>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A80"/>
    <w:rsid w:val="00D80BB9"/>
    <w:rsid w:val="00D80C47"/>
    <w:rsid w:val="00D80C8B"/>
    <w:rsid w:val="00D81078"/>
    <w:rsid w:val="00D812B4"/>
    <w:rsid w:val="00D81439"/>
    <w:rsid w:val="00D8144B"/>
    <w:rsid w:val="00D818AD"/>
    <w:rsid w:val="00D81996"/>
    <w:rsid w:val="00D8199A"/>
    <w:rsid w:val="00D819BF"/>
    <w:rsid w:val="00D81A9E"/>
    <w:rsid w:val="00D81AA5"/>
    <w:rsid w:val="00D81D6C"/>
    <w:rsid w:val="00D81D78"/>
    <w:rsid w:val="00D81E15"/>
    <w:rsid w:val="00D81EC7"/>
    <w:rsid w:val="00D82108"/>
    <w:rsid w:val="00D82265"/>
    <w:rsid w:val="00D82269"/>
    <w:rsid w:val="00D824BA"/>
    <w:rsid w:val="00D824BC"/>
    <w:rsid w:val="00D82559"/>
    <w:rsid w:val="00D829BD"/>
    <w:rsid w:val="00D82B35"/>
    <w:rsid w:val="00D82BC2"/>
    <w:rsid w:val="00D82C59"/>
    <w:rsid w:val="00D82DB1"/>
    <w:rsid w:val="00D82EC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D7D"/>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6D1"/>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D4"/>
    <w:rsid w:val="00D95BE0"/>
    <w:rsid w:val="00D95CE2"/>
    <w:rsid w:val="00D95EAD"/>
    <w:rsid w:val="00D95FC3"/>
    <w:rsid w:val="00D96014"/>
    <w:rsid w:val="00D961CC"/>
    <w:rsid w:val="00D9668B"/>
    <w:rsid w:val="00D968C9"/>
    <w:rsid w:val="00D96CB2"/>
    <w:rsid w:val="00D97014"/>
    <w:rsid w:val="00D970B1"/>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3BE2"/>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247"/>
    <w:rsid w:val="00DB06EF"/>
    <w:rsid w:val="00DB076F"/>
    <w:rsid w:val="00DB0816"/>
    <w:rsid w:val="00DB09EE"/>
    <w:rsid w:val="00DB0CBB"/>
    <w:rsid w:val="00DB11A5"/>
    <w:rsid w:val="00DB1333"/>
    <w:rsid w:val="00DB1586"/>
    <w:rsid w:val="00DB16F9"/>
    <w:rsid w:val="00DB26E7"/>
    <w:rsid w:val="00DB284A"/>
    <w:rsid w:val="00DB2A89"/>
    <w:rsid w:val="00DB2EAE"/>
    <w:rsid w:val="00DB315D"/>
    <w:rsid w:val="00DB318A"/>
    <w:rsid w:val="00DB346B"/>
    <w:rsid w:val="00DB34B8"/>
    <w:rsid w:val="00DB34C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9D"/>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59"/>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B9F"/>
    <w:rsid w:val="00DC6D5F"/>
    <w:rsid w:val="00DC6E3C"/>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67"/>
    <w:rsid w:val="00DE14BC"/>
    <w:rsid w:val="00DE166F"/>
    <w:rsid w:val="00DE168C"/>
    <w:rsid w:val="00DE1DA8"/>
    <w:rsid w:val="00DE206F"/>
    <w:rsid w:val="00DE20AF"/>
    <w:rsid w:val="00DE2946"/>
    <w:rsid w:val="00DE2AA6"/>
    <w:rsid w:val="00DE2BEE"/>
    <w:rsid w:val="00DE2CEB"/>
    <w:rsid w:val="00DE2D8A"/>
    <w:rsid w:val="00DE2D97"/>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27F"/>
    <w:rsid w:val="00DE7341"/>
    <w:rsid w:val="00DE76B4"/>
    <w:rsid w:val="00DE77EA"/>
    <w:rsid w:val="00DE7975"/>
    <w:rsid w:val="00DE79AF"/>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31A9"/>
    <w:rsid w:val="00DF3228"/>
    <w:rsid w:val="00DF396B"/>
    <w:rsid w:val="00DF39E6"/>
    <w:rsid w:val="00DF3D59"/>
    <w:rsid w:val="00DF3E0C"/>
    <w:rsid w:val="00DF3F48"/>
    <w:rsid w:val="00DF40CD"/>
    <w:rsid w:val="00DF49B4"/>
    <w:rsid w:val="00DF54AA"/>
    <w:rsid w:val="00DF5506"/>
    <w:rsid w:val="00DF56B0"/>
    <w:rsid w:val="00DF5738"/>
    <w:rsid w:val="00DF5757"/>
    <w:rsid w:val="00DF5920"/>
    <w:rsid w:val="00DF5ABE"/>
    <w:rsid w:val="00DF5B3E"/>
    <w:rsid w:val="00DF5CCC"/>
    <w:rsid w:val="00DF5E0F"/>
    <w:rsid w:val="00DF5F41"/>
    <w:rsid w:val="00DF5F73"/>
    <w:rsid w:val="00DF5FC3"/>
    <w:rsid w:val="00DF60A2"/>
    <w:rsid w:val="00DF61B8"/>
    <w:rsid w:val="00DF6A06"/>
    <w:rsid w:val="00DF6C86"/>
    <w:rsid w:val="00DF6D2D"/>
    <w:rsid w:val="00DF6E46"/>
    <w:rsid w:val="00DF7097"/>
    <w:rsid w:val="00DF730C"/>
    <w:rsid w:val="00DF73A2"/>
    <w:rsid w:val="00DF74DF"/>
    <w:rsid w:val="00DF795F"/>
    <w:rsid w:val="00DF7CF6"/>
    <w:rsid w:val="00E00391"/>
    <w:rsid w:val="00E005B2"/>
    <w:rsid w:val="00E005D0"/>
    <w:rsid w:val="00E00606"/>
    <w:rsid w:val="00E00685"/>
    <w:rsid w:val="00E006CF"/>
    <w:rsid w:val="00E00B89"/>
    <w:rsid w:val="00E00C64"/>
    <w:rsid w:val="00E00FE7"/>
    <w:rsid w:val="00E0144A"/>
    <w:rsid w:val="00E017B8"/>
    <w:rsid w:val="00E018EE"/>
    <w:rsid w:val="00E0196D"/>
    <w:rsid w:val="00E01A89"/>
    <w:rsid w:val="00E01B54"/>
    <w:rsid w:val="00E01B83"/>
    <w:rsid w:val="00E01CCC"/>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160"/>
    <w:rsid w:val="00E1123F"/>
    <w:rsid w:val="00E1129A"/>
    <w:rsid w:val="00E11407"/>
    <w:rsid w:val="00E11999"/>
    <w:rsid w:val="00E119E5"/>
    <w:rsid w:val="00E11B8C"/>
    <w:rsid w:val="00E11BCC"/>
    <w:rsid w:val="00E11CA6"/>
    <w:rsid w:val="00E11FAC"/>
    <w:rsid w:val="00E12006"/>
    <w:rsid w:val="00E123C6"/>
    <w:rsid w:val="00E124EA"/>
    <w:rsid w:val="00E12738"/>
    <w:rsid w:val="00E12B86"/>
    <w:rsid w:val="00E12D28"/>
    <w:rsid w:val="00E133A0"/>
    <w:rsid w:val="00E13432"/>
    <w:rsid w:val="00E134FF"/>
    <w:rsid w:val="00E13763"/>
    <w:rsid w:val="00E1395F"/>
    <w:rsid w:val="00E13AB2"/>
    <w:rsid w:val="00E13BB4"/>
    <w:rsid w:val="00E13E57"/>
    <w:rsid w:val="00E13F41"/>
    <w:rsid w:val="00E13F72"/>
    <w:rsid w:val="00E14240"/>
    <w:rsid w:val="00E143AD"/>
    <w:rsid w:val="00E144C8"/>
    <w:rsid w:val="00E15635"/>
    <w:rsid w:val="00E15A6D"/>
    <w:rsid w:val="00E15D72"/>
    <w:rsid w:val="00E16116"/>
    <w:rsid w:val="00E164FE"/>
    <w:rsid w:val="00E169EE"/>
    <w:rsid w:val="00E169EF"/>
    <w:rsid w:val="00E16DDD"/>
    <w:rsid w:val="00E172DC"/>
    <w:rsid w:val="00E173F0"/>
    <w:rsid w:val="00E17817"/>
    <w:rsid w:val="00E1791E"/>
    <w:rsid w:val="00E17CE8"/>
    <w:rsid w:val="00E20159"/>
    <w:rsid w:val="00E20354"/>
    <w:rsid w:val="00E20442"/>
    <w:rsid w:val="00E20FC4"/>
    <w:rsid w:val="00E2101F"/>
    <w:rsid w:val="00E21103"/>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45"/>
    <w:rsid w:val="00E24CCF"/>
    <w:rsid w:val="00E24CE6"/>
    <w:rsid w:val="00E24E98"/>
    <w:rsid w:val="00E256E6"/>
    <w:rsid w:val="00E25922"/>
    <w:rsid w:val="00E25E99"/>
    <w:rsid w:val="00E261EF"/>
    <w:rsid w:val="00E2621E"/>
    <w:rsid w:val="00E26644"/>
    <w:rsid w:val="00E2698F"/>
    <w:rsid w:val="00E26C63"/>
    <w:rsid w:val="00E2704D"/>
    <w:rsid w:val="00E275DA"/>
    <w:rsid w:val="00E2768F"/>
    <w:rsid w:val="00E27D65"/>
    <w:rsid w:val="00E27F0E"/>
    <w:rsid w:val="00E3041D"/>
    <w:rsid w:val="00E30640"/>
    <w:rsid w:val="00E30711"/>
    <w:rsid w:val="00E30B7C"/>
    <w:rsid w:val="00E30B8E"/>
    <w:rsid w:val="00E310AC"/>
    <w:rsid w:val="00E31351"/>
    <w:rsid w:val="00E3162F"/>
    <w:rsid w:val="00E322B3"/>
    <w:rsid w:val="00E32384"/>
    <w:rsid w:val="00E3276D"/>
    <w:rsid w:val="00E327BD"/>
    <w:rsid w:val="00E32877"/>
    <w:rsid w:val="00E32EA4"/>
    <w:rsid w:val="00E3333C"/>
    <w:rsid w:val="00E33514"/>
    <w:rsid w:val="00E336C3"/>
    <w:rsid w:val="00E3383B"/>
    <w:rsid w:val="00E3394A"/>
    <w:rsid w:val="00E33D53"/>
    <w:rsid w:val="00E33FF8"/>
    <w:rsid w:val="00E3418B"/>
    <w:rsid w:val="00E3426C"/>
    <w:rsid w:val="00E34AD5"/>
    <w:rsid w:val="00E34AEF"/>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1BD"/>
    <w:rsid w:val="00E40354"/>
    <w:rsid w:val="00E40533"/>
    <w:rsid w:val="00E4085D"/>
    <w:rsid w:val="00E40A3D"/>
    <w:rsid w:val="00E40B63"/>
    <w:rsid w:val="00E40BCF"/>
    <w:rsid w:val="00E40D93"/>
    <w:rsid w:val="00E40F2D"/>
    <w:rsid w:val="00E411C8"/>
    <w:rsid w:val="00E411E5"/>
    <w:rsid w:val="00E4145B"/>
    <w:rsid w:val="00E417A7"/>
    <w:rsid w:val="00E41B2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834"/>
    <w:rsid w:val="00E43939"/>
    <w:rsid w:val="00E43BF0"/>
    <w:rsid w:val="00E440AC"/>
    <w:rsid w:val="00E44228"/>
    <w:rsid w:val="00E4425D"/>
    <w:rsid w:val="00E4433F"/>
    <w:rsid w:val="00E444E4"/>
    <w:rsid w:val="00E4489B"/>
    <w:rsid w:val="00E44DCD"/>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5AC"/>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681F"/>
    <w:rsid w:val="00E56A32"/>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116"/>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ACE"/>
    <w:rsid w:val="00E71B54"/>
    <w:rsid w:val="00E71FFA"/>
    <w:rsid w:val="00E7211A"/>
    <w:rsid w:val="00E72218"/>
    <w:rsid w:val="00E725A5"/>
    <w:rsid w:val="00E725C6"/>
    <w:rsid w:val="00E7263D"/>
    <w:rsid w:val="00E72781"/>
    <w:rsid w:val="00E7281F"/>
    <w:rsid w:val="00E72B10"/>
    <w:rsid w:val="00E72BDA"/>
    <w:rsid w:val="00E72CA3"/>
    <w:rsid w:val="00E72FEA"/>
    <w:rsid w:val="00E7300B"/>
    <w:rsid w:val="00E73142"/>
    <w:rsid w:val="00E73297"/>
    <w:rsid w:val="00E73428"/>
    <w:rsid w:val="00E7366B"/>
    <w:rsid w:val="00E737DF"/>
    <w:rsid w:val="00E738DF"/>
    <w:rsid w:val="00E741B1"/>
    <w:rsid w:val="00E74590"/>
    <w:rsid w:val="00E7459E"/>
    <w:rsid w:val="00E74ED1"/>
    <w:rsid w:val="00E75089"/>
    <w:rsid w:val="00E755D3"/>
    <w:rsid w:val="00E75A96"/>
    <w:rsid w:val="00E75BE6"/>
    <w:rsid w:val="00E76020"/>
    <w:rsid w:val="00E76849"/>
    <w:rsid w:val="00E768AA"/>
    <w:rsid w:val="00E76B9B"/>
    <w:rsid w:val="00E76BEF"/>
    <w:rsid w:val="00E76CFF"/>
    <w:rsid w:val="00E76F54"/>
    <w:rsid w:val="00E76FF0"/>
    <w:rsid w:val="00E77134"/>
    <w:rsid w:val="00E774EA"/>
    <w:rsid w:val="00E7761D"/>
    <w:rsid w:val="00E7762B"/>
    <w:rsid w:val="00E77649"/>
    <w:rsid w:val="00E77D11"/>
    <w:rsid w:val="00E77E99"/>
    <w:rsid w:val="00E77FCC"/>
    <w:rsid w:val="00E80288"/>
    <w:rsid w:val="00E808DE"/>
    <w:rsid w:val="00E809FE"/>
    <w:rsid w:val="00E80EA5"/>
    <w:rsid w:val="00E80EDF"/>
    <w:rsid w:val="00E80FE3"/>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1"/>
    <w:rsid w:val="00E862F2"/>
    <w:rsid w:val="00E866B5"/>
    <w:rsid w:val="00E86896"/>
    <w:rsid w:val="00E86C8B"/>
    <w:rsid w:val="00E86CA2"/>
    <w:rsid w:val="00E86D42"/>
    <w:rsid w:val="00E86F30"/>
    <w:rsid w:val="00E8722E"/>
    <w:rsid w:val="00E8732E"/>
    <w:rsid w:val="00E87967"/>
    <w:rsid w:val="00E8797E"/>
    <w:rsid w:val="00E87996"/>
    <w:rsid w:val="00E87C4A"/>
    <w:rsid w:val="00E87CD4"/>
    <w:rsid w:val="00E87DAF"/>
    <w:rsid w:val="00E87EC2"/>
    <w:rsid w:val="00E9011B"/>
    <w:rsid w:val="00E90290"/>
    <w:rsid w:val="00E902C1"/>
    <w:rsid w:val="00E90338"/>
    <w:rsid w:val="00E903CB"/>
    <w:rsid w:val="00E904A9"/>
    <w:rsid w:val="00E904F0"/>
    <w:rsid w:val="00E905A6"/>
    <w:rsid w:val="00E90677"/>
    <w:rsid w:val="00E913D0"/>
    <w:rsid w:val="00E91432"/>
    <w:rsid w:val="00E9178A"/>
    <w:rsid w:val="00E919C6"/>
    <w:rsid w:val="00E91CD4"/>
    <w:rsid w:val="00E91E43"/>
    <w:rsid w:val="00E92510"/>
    <w:rsid w:val="00E925DA"/>
    <w:rsid w:val="00E9273E"/>
    <w:rsid w:val="00E92771"/>
    <w:rsid w:val="00E92B8A"/>
    <w:rsid w:val="00E938A3"/>
    <w:rsid w:val="00E93E81"/>
    <w:rsid w:val="00E93F00"/>
    <w:rsid w:val="00E93F08"/>
    <w:rsid w:val="00E93F5E"/>
    <w:rsid w:val="00E94241"/>
    <w:rsid w:val="00E942AB"/>
    <w:rsid w:val="00E9433B"/>
    <w:rsid w:val="00E945CE"/>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B6A"/>
    <w:rsid w:val="00EA0FDB"/>
    <w:rsid w:val="00EA1269"/>
    <w:rsid w:val="00EA1372"/>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5323"/>
    <w:rsid w:val="00EA5390"/>
    <w:rsid w:val="00EA53A1"/>
    <w:rsid w:val="00EA5575"/>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7F4"/>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7BB"/>
    <w:rsid w:val="00EB183F"/>
    <w:rsid w:val="00EB18E1"/>
    <w:rsid w:val="00EB1931"/>
    <w:rsid w:val="00EB19ED"/>
    <w:rsid w:val="00EB1B31"/>
    <w:rsid w:val="00EB1BF7"/>
    <w:rsid w:val="00EB1E25"/>
    <w:rsid w:val="00EB21F7"/>
    <w:rsid w:val="00EB260A"/>
    <w:rsid w:val="00EB260F"/>
    <w:rsid w:val="00EB2895"/>
    <w:rsid w:val="00EB2A76"/>
    <w:rsid w:val="00EB31C5"/>
    <w:rsid w:val="00EB3256"/>
    <w:rsid w:val="00EB42AA"/>
    <w:rsid w:val="00EB447D"/>
    <w:rsid w:val="00EB46A7"/>
    <w:rsid w:val="00EB46F5"/>
    <w:rsid w:val="00EB480F"/>
    <w:rsid w:val="00EB48B8"/>
    <w:rsid w:val="00EB4C34"/>
    <w:rsid w:val="00EB5136"/>
    <w:rsid w:val="00EB5294"/>
    <w:rsid w:val="00EB54D9"/>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3C"/>
    <w:rsid w:val="00EC1972"/>
    <w:rsid w:val="00EC1A6E"/>
    <w:rsid w:val="00EC1C35"/>
    <w:rsid w:val="00EC1CD0"/>
    <w:rsid w:val="00EC1DD6"/>
    <w:rsid w:val="00EC1E16"/>
    <w:rsid w:val="00EC1FCD"/>
    <w:rsid w:val="00EC246E"/>
    <w:rsid w:val="00EC26DA"/>
    <w:rsid w:val="00EC2E6B"/>
    <w:rsid w:val="00EC303C"/>
    <w:rsid w:val="00EC30E5"/>
    <w:rsid w:val="00EC347B"/>
    <w:rsid w:val="00EC38AC"/>
    <w:rsid w:val="00EC3B0E"/>
    <w:rsid w:val="00EC3C7C"/>
    <w:rsid w:val="00EC4577"/>
    <w:rsid w:val="00EC464F"/>
    <w:rsid w:val="00EC4702"/>
    <w:rsid w:val="00EC4754"/>
    <w:rsid w:val="00EC4BA4"/>
    <w:rsid w:val="00EC4C2A"/>
    <w:rsid w:val="00EC4C3F"/>
    <w:rsid w:val="00EC53E4"/>
    <w:rsid w:val="00EC544C"/>
    <w:rsid w:val="00EC57E3"/>
    <w:rsid w:val="00EC5B5C"/>
    <w:rsid w:val="00EC5F00"/>
    <w:rsid w:val="00EC5F6A"/>
    <w:rsid w:val="00EC602C"/>
    <w:rsid w:val="00EC6090"/>
    <w:rsid w:val="00EC65C0"/>
    <w:rsid w:val="00EC6831"/>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3F7"/>
    <w:rsid w:val="00ED54D7"/>
    <w:rsid w:val="00ED56CA"/>
    <w:rsid w:val="00ED595F"/>
    <w:rsid w:val="00ED59FC"/>
    <w:rsid w:val="00ED5E38"/>
    <w:rsid w:val="00ED60DE"/>
    <w:rsid w:val="00ED66AE"/>
    <w:rsid w:val="00ED69E2"/>
    <w:rsid w:val="00ED6A8F"/>
    <w:rsid w:val="00ED6CB4"/>
    <w:rsid w:val="00ED6E5A"/>
    <w:rsid w:val="00ED7161"/>
    <w:rsid w:val="00ED7CA7"/>
    <w:rsid w:val="00ED7CAB"/>
    <w:rsid w:val="00ED7DDA"/>
    <w:rsid w:val="00EE02AE"/>
    <w:rsid w:val="00EE0639"/>
    <w:rsid w:val="00EE08AE"/>
    <w:rsid w:val="00EE0B21"/>
    <w:rsid w:val="00EE0C93"/>
    <w:rsid w:val="00EE0F6A"/>
    <w:rsid w:val="00EE110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152"/>
    <w:rsid w:val="00EF0418"/>
    <w:rsid w:val="00EF08EA"/>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738"/>
    <w:rsid w:val="00EF4CA8"/>
    <w:rsid w:val="00EF560C"/>
    <w:rsid w:val="00EF57F5"/>
    <w:rsid w:val="00EF5ABD"/>
    <w:rsid w:val="00EF5CF0"/>
    <w:rsid w:val="00EF5DFF"/>
    <w:rsid w:val="00EF5F77"/>
    <w:rsid w:val="00EF652D"/>
    <w:rsid w:val="00EF6695"/>
    <w:rsid w:val="00EF6820"/>
    <w:rsid w:val="00EF6B04"/>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34"/>
    <w:rsid w:val="00F154C2"/>
    <w:rsid w:val="00F1562E"/>
    <w:rsid w:val="00F1567A"/>
    <w:rsid w:val="00F15A03"/>
    <w:rsid w:val="00F15A29"/>
    <w:rsid w:val="00F15AF0"/>
    <w:rsid w:val="00F15EFF"/>
    <w:rsid w:val="00F16202"/>
    <w:rsid w:val="00F163BA"/>
    <w:rsid w:val="00F16473"/>
    <w:rsid w:val="00F165E7"/>
    <w:rsid w:val="00F1694B"/>
    <w:rsid w:val="00F16B20"/>
    <w:rsid w:val="00F16C4B"/>
    <w:rsid w:val="00F16E77"/>
    <w:rsid w:val="00F172C9"/>
    <w:rsid w:val="00F172FD"/>
    <w:rsid w:val="00F1772F"/>
    <w:rsid w:val="00F179EC"/>
    <w:rsid w:val="00F17C5A"/>
    <w:rsid w:val="00F17D22"/>
    <w:rsid w:val="00F17F57"/>
    <w:rsid w:val="00F17F6C"/>
    <w:rsid w:val="00F17FA2"/>
    <w:rsid w:val="00F20132"/>
    <w:rsid w:val="00F202FD"/>
    <w:rsid w:val="00F20396"/>
    <w:rsid w:val="00F20456"/>
    <w:rsid w:val="00F20703"/>
    <w:rsid w:val="00F20831"/>
    <w:rsid w:val="00F20B87"/>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2FD0"/>
    <w:rsid w:val="00F23001"/>
    <w:rsid w:val="00F2307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781"/>
    <w:rsid w:val="00F26E2C"/>
    <w:rsid w:val="00F270E4"/>
    <w:rsid w:val="00F2719A"/>
    <w:rsid w:val="00F27447"/>
    <w:rsid w:val="00F2753C"/>
    <w:rsid w:val="00F27B0D"/>
    <w:rsid w:val="00F27B27"/>
    <w:rsid w:val="00F27C51"/>
    <w:rsid w:val="00F27C8B"/>
    <w:rsid w:val="00F27DFE"/>
    <w:rsid w:val="00F30175"/>
    <w:rsid w:val="00F3054B"/>
    <w:rsid w:val="00F30923"/>
    <w:rsid w:val="00F309A1"/>
    <w:rsid w:val="00F30A37"/>
    <w:rsid w:val="00F30BD2"/>
    <w:rsid w:val="00F30DDC"/>
    <w:rsid w:val="00F31159"/>
    <w:rsid w:val="00F31601"/>
    <w:rsid w:val="00F31709"/>
    <w:rsid w:val="00F318F2"/>
    <w:rsid w:val="00F31C88"/>
    <w:rsid w:val="00F3230E"/>
    <w:rsid w:val="00F3251B"/>
    <w:rsid w:val="00F325E7"/>
    <w:rsid w:val="00F3269A"/>
    <w:rsid w:val="00F327DF"/>
    <w:rsid w:val="00F32D82"/>
    <w:rsid w:val="00F32EDF"/>
    <w:rsid w:val="00F332C2"/>
    <w:rsid w:val="00F3344A"/>
    <w:rsid w:val="00F33476"/>
    <w:rsid w:val="00F3398F"/>
    <w:rsid w:val="00F33A00"/>
    <w:rsid w:val="00F33D2C"/>
    <w:rsid w:val="00F33DDD"/>
    <w:rsid w:val="00F33E1B"/>
    <w:rsid w:val="00F33F87"/>
    <w:rsid w:val="00F342F9"/>
    <w:rsid w:val="00F3458D"/>
    <w:rsid w:val="00F34601"/>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45"/>
    <w:rsid w:val="00F44CD7"/>
    <w:rsid w:val="00F44DB6"/>
    <w:rsid w:val="00F450E2"/>
    <w:rsid w:val="00F454E7"/>
    <w:rsid w:val="00F45643"/>
    <w:rsid w:val="00F4587C"/>
    <w:rsid w:val="00F459EA"/>
    <w:rsid w:val="00F45AB9"/>
    <w:rsid w:val="00F45B4C"/>
    <w:rsid w:val="00F45CD6"/>
    <w:rsid w:val="00F45F4E"/>
    <w:rsid w:val="00F460E3"/>
    <w:rsid w:val="00F4640D"/>
    <w:rsid w:val="00F46595"/>
    <w:rsid w:val="00F46649"/>
    <w:rsid w:val="00F46752"/>
    <w:rsid w:val="00F46F3A"/>
    <w:rsid w:val="00F46FA5"/>
    <w:rsid w:val="00F472B4"/>
    <w:rsid w:val="00F4733E"/>
    <w:rsid w:val="00F476FD"/>
    <w:rsid w:val="00F478B2"/>
    <w:rsid w:val="00F47C00"/>
    <w:rsid w:val="00F47CF4"/>
    <w:rsid w:val="00F47CFF"/>
    <w:rsid w:val="00F47DA9"/>
    <w:rsid w:val="00F506C9"/>
    <w:rsid w:val="00F5087E"/>
    <w:rsid w:val="00F509B1"/>
    <w:rsid w:val="00F50D4B"/>
    <w:rsid w:val="00F50E25"/>
    <w:rsid w:val="00F51111"/>
    <w:rsid w:val="00F511CF"/>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817"/>
    <w:rsid w:val="00F57AD7"/>
    <w:rsid w:val="00F57BAA"/>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0C1"/>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CA4"/>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488"/>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69A"/>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6F13"/>
    <w:rsid w:val="00F9700B"/>
    <w:rsid w:val="00F970C4"/>
    <w:rsid w:val="00F971C5"/>
    <w:rsid w:val="00F97288"/>
    <w:rsid w:val="00F97C77"/>
    <w:rsid w:val="00FA002E"/>
    <w:rsid w:val="00FA0063"/>
    <w:rsid w:val="00FA00B4"/>
    <w:rsid w:val="00FA079B"/>
    <w:rsid w:val="00FA0BAF"/>
    <w:rsid w:val="00FA0CC8"/>
    <w:rsid w:val="00FA110A"/>
    <w:rsid w:val="00FA1359"/>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2C8F"/>
    <w:rsid w:val="00FA2F9E"/>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347"/>
    <w:rsid w:val="00FB14EA"/>
    <w:rsid w:val="00FB14FB"/>
    <w:rsid w:val="00FB184C"/>
    <w:rsid w:val="00FB1A2B"/>
    <w:rsid w:val="00FB1A7F"/>
    <w:rsid w:val="00FB1ACA"/>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3C7E"/>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4C0"/>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A10"/>
    <w:rsid w:val="00FC7B30"/>
    <w:rsid w:val="00FC7CFB"/>
    <w:rsid w:val="00FC7FA6"/>
    <w:rsid w:val="00FD051D"/>
    <w:rsid w:val="00FD073F"/>
    <w:rsid w:val="00FD0B3A"/>
    <w:rsid w:val="00FD0B50"/>
    <w:rsid w:val="00FD0CC7"/>
    <w:rsid w:val="00FD0D4F"/>
    <w:rsid w:val="00FD136D"/>
    <w:rsid w:val="00FD1440"/>
    <w:rsid w:val="00FD16F1"/>
    <w:rsid w:val="00FD18D2"/>
    <w:rsid w:val="00FD1998"/>
    <w:rsid w:val="00FD19F8"/>
    <w:rsid w:val="00FD1B30"/>
    <w:rsid w:val="00FD1CBA"/>
    <w:rsid w:val="00FD1D03"/>
    <w:rsid w:val="00FD1D14"/>
    <w:rsid w:val="00FD27E4"/>
    <w:rsid w:val="00FD2B29"/>
    <w:rsid w:val="00FD2C3A"/>
    <w:rsid w:val="00FD2C53"/>
    <w:rsid w:val="00FD2EF7"/>
    <w:rsid w:val="00FD327E"/>
    <w:rsid w:val="00FD34B1"/>
    <w:rsid w:val="00FD3667"/>
    <w:rsid w:val="00FD3919"/>
    <w:rsid w:val="00FD3981"/>
    <w:rsid w:val="00FD3E1C"/>
    <w:rsid w:val="00FD3E52"/>
    <w:rsid w:val="00FD420C"/>
    <w:rsid w:val="00FD4252"/>
    <w:rsid w:val="00FD42EA"/>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63"/>
    <w:rsid w:val="00FD7CFA"/>
    <w:rsid w:val="00FD7E9A"/>
    <w:rsid w:val="00FD7F36"/>
    <w:rsid w:val="00FE0358"/>
    <w:rsid w:val="00FE063C"/>
    <w:rsid w:val="00FE0929"/>
    <w:rsid w:val="00FE0A6C"/>
    <w:rsid w:val="00FE0EDE"/>
    <w:rsid w:val="00FE1050"/>
    <w:rsid w:val="00FE1271"/>
    <w:rsid w:val="00FE13C4"/>
    <w:rsid w:val="00FE149E"/>
    <w:rsid w:val="00FE17E6"/>
    <w:rsid w:val="00FE18D3"/>
    <w:rsid w:val="00FE1C6E"/>
    <w:rsid w:val="00FE1E28"/>
    <w:rsid w:val="00FE208D"/>
    <w:rsid w:val="00FE26C4"/>
    <w:rsid w:val="00FE2849"/>
    <w:rsid w:val="00FE2AD3"/>
    <w:rsid w:val="00FE2ECB"/>
    <w:rsid w:val="00FE2F85"/>
    <w:rsid w:val="00FE323F"/>
    <w:rsid w:val="00FE4109"/>
    <w:rsid w:val="00FE4582"/>
    <w:rsid w:val="00FE4758"/>
    <w:rsid w:val="00FE4849"/>
    <w:rsid w:val="00FE4D36"/>
    <w:rsid w:val="00FE4F22"/>
    <w:rsid w:val="00FE4F4F"/>
    <w:rsid w:val="00FE5192"/>
    <w:rsid w:val="00FE5794"/>
    <w:rsid w:val="00FE599B"/>
    <w:rsid w:val="00FE5D25"/>
    <w:rsid w:val="00FE5D9D"/>
    <w:rsid w:val="00FE5E1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4B2"/>
    <w:rsid w:val="00FF274D"/>
    <w:rsid w:val="00FF2792"/>
    <w:rsid w:val="00FF28B4"/>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1FD"/>
    <w:rsid w:val="00FF6464"/>
    <w:rsid w:val="00FF6970"/>
    <w:rsid w:val="00FF6B46"/>
    <w:rsid w:val="00FF6C90"/>
    <w:rsid w:val="00FF738B"/>
    <w:rsid w:val="00FF7449"/>
    <w:rsid w:val="00FF75BD"/>
    <w:rsid w:val="00FF769C"/>
    <w:rsid w:val="00FF77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9A16"/>
  <w15:docId w15:val="{AC3298F7-16E8-4A11-9F34-1280415F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3978"/>
    <w:rPr>
      <w:sz w:val="24"/>
      <w:lang w:eastAsia="en-US"/>
    </w:rPr>
  </w:style>
  <w:style w:type="paragraph" w:styleId="1">
    <w:name w:val="heading 1"/>
    <w:basedOn w:val="a0"/>
    <w:next w:val="a0"/>
    <w:link w:val="10"/>
    <w:uiPriority w:val="9"/>
    <w:qFormat/>
    <w:rsid w:val="005E65F2"/>
    <w:pPr>
      <w:keepNext/>
      <w:keepLines/>
      <w:numPr>
        <w:numId w:val="2"/>
      </w:numPr>
      <w:suppressAutoHyphens/>
      <w:spacing w:before="1440" w:after="360"/>
      <w:outlineLvl w:val="0"/>
    </w:pPr>
    <w:rPr>
      <w:rFonts w:asciiTheme="minorBidi" w:hAnsiTheme="minorBidi"/>
      <w:b/>
      <w:bCs/>
      <w:sz w:val="48"/>
    </w:rPr>
  </w:style>
  <w:style w:type="paragraph" w:styleId="2">
    <w:name w:val="heading 2"/>
    <w:basedOn w:val="a0"/>
    <w:next w:val="a0"/>
    <w:qFormat/>
    <w:rsid w:val="005E65F2"/>
    <w:pPr>
      <w:keepNext/>
      <w:numPr>
        <w:ilvl w:val="1"/>
        <w:numId w:val="2"/>
      </w:numPr>
      <w:suppressAutoHyphens/>
      <w:spacing w:before="960" w:after="240"/>
      <w:outlineLvl w:val="1"/>
    </w:pPr>
    <w:rPr>
      <w:rFonts w:asciiTheme="minorBidi" w:hAnsiTheme="minorBidi"/>
      <w:b/>
      <w:bCs/>
      <w:sz w:val="28"/>
      <w:szCs w:val="26"/>
    </w:rPr>
  </w:style>
  <w:style w:type="paragraph" w:styleId="3">
    <w:name w:val="heading 3"/>
    <w:basedOn w:val="a0"/>
    <w:next w:val="a0"/>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4">
    <w:name w:val="heading 4"/>
    <w:basedOn w:val="a0"/>
    <w:next w:val="a0"/>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5">
    <w:name w:val="heading 5"/>
    <w:basedOn w:val="a0"/>
    <w:next w:val="a0"/>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6">
    <w:name w:val="heading 6"/>
    <w:basedOn w:val="a0"/>
    <w:next w:val="a0"/>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7">
    <w:name w:val="heading 7"/>
    <w:basedOn w:val="a0"/>
    <w:next w:val="a0"/>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8">
    <w:name w:val="heading 8"/>
    <w:basedOn w:val="a0"/>
    <w:next w:val="a0"/>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9">
    <w:name w:val="heading 9"/>
    <w:basedOn w:val="a0"/>
    <w:next w:val="a0"/>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65F2"/>
    <w:rPr>
      <w:rFonts w:asciiTheme="minorBidi" w:hAnsiTheme="minorBidi"/>
      <w:b/>
      <w:bCs/>
      <w:sz w:val="48"/>
      <w:lang w:eastAsia="en-US"/>
    </w:rPr>
  </w:style>
  <w:style w:type="paragraph" w:styleId="a">
    <w:name w:val="List Bullet"/>
    <w:basedOn w:val="a4"/>
    <w:rsid w:val="00484743"/>
    <w:pPr>
      <w:numPr>
        <w:numId w:val="1"/>
      </w:numPr>
      <w:ind w:left="576" w:hanging="288"/>
    </w:pPr>
  </w:style>
  <w:style w:type="paragraph" w:styleId="a4">
    <w:name w:val="List"/>
    <w:basedOn w:val="a5"/>
    <w:link w:val="a6"/>
    <w:rsid w:val="00656507"/>
    <w:pPr>
      <w:keepLines/>
      <w:tabs>
        <w:tab w:val="center" w:pos="288"/>
      </w:tabs>
      <w:ind w:left="561" w:hanging="561"/>
      <w:contextualSpacing/>
    </w:pPr>
  </w:style>
  <w:style w:type="paragraph" w:styleId="a5">
    <w:name w:val="Body Text"/>
    <w:basedOn w:val="a0"/>
    <w:link w:val="a7"/>
    <w:rsid w:val="00A55D28"/>
    <w:pPr>
      <w:spacing w:before="120" w:after="120" w:line="280" w:lineRule="exact"/>
      <w:jc w:val="both"/>
    </w:pPr>
  </w:style>
  <w:style w:type="character" w:customStyle="1" w:styleId="a7">
    <w:name w:val="正文文本 字符"/>
    <w:basedOn w:val="a1"/>
    <w:link w:val="a5"/>
    <w:rsid w:val="00A55D28"/>
    <w:rPr>
      <w:sz w:val="24"/>
      <w:lang w:eastAsia="en-US"/>
    </w:rPr>
  </w:style>
  <w:style w:type="character" w:customStyle="1" w:styleId="a6">
    <w:name w:val="列表 字符"/>
    <w:basedOn w:val="a1"/>
    <w:link w:val="a4"/>
    <w:rsid w:val="00656507"/>
    <w:rPr>
      <w:sz w:val="24"/>
      <w:lang w:eastAsia="en-US"/>
    </w:rPr>
  </w:style>
  <w:style w:type="table" w:customStyle="1" w:styleId="Tableno-lines100">
    <w:name w:val="Table no-lines 100%"/>
    <w:basedOn w:val="a2"/>
    <w:rsid w:val="00384435"/>
    <w:tblPr>
      <w:jc w:val="center"/>
    </w:tblPr>
    <w:trPr>
      <w:cantSplit/>
      <w:jc w:val="center"/>
    </w:trPr>
  </w:style>
  <w:style w:type="table" w:customStyle="1" w:styleId="TableLegend">
    <w:name w:val="Table Legend"/>
    <w:basedOn w:val="a2"/>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a1"/>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a0"/>
    <w:next w:val="a0"/>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a0"/>
    <w:rsid w:val="005950D9"/>
  </w:style>
  <w:style w:type="table" w:customStyle="1" w:styleId="TableFormula">
    <w:name w:val="Table Formula"/>
    <w:basedOn w:val="a2"/>
    <w:rsid w:val="00817129"/>
    <w:tblPr/>
  </w:style>
  <w:style w:type="paragraph" w:styleId="a8">
    <w:name w:val="Bibliography"/>
    <w:basedOn w:val="a0"/>
    <w:next w:val="a0"/>
    <w:uiPriority w:val="37"/>
    <w:unhideWhenUsed/>
    <w:rsid w:val="007E0BA4"/>
    <w:pPr>
      <w:ind w:left="720" w:hanging="720"/>
    </w:pPr>
  </w:style>
  <w:style w:type="paragraph" w:customStyle="1" w:styleId="Abstract">
    <w:name w:val="Abstract"/>
    <w:basedOn w:val="a5"/>
    <w:next w:val="a0"/>
    <w:rsid w:val="00C36899"/>
    <w:pPr>
      <w:spacing w:after="360"/>
    </w:pPr>
    <w:rPr>
      <w:szCs w:val="18"/>
    </w:rPr>
  </w:style>
  <w:style w:type="paragraph" w:styleId="a9">
    <w:name w:val="caption"/>
    <w:basedOn w:val="a0"/>
    <w:next w:val="a0"/>
    <w:qFormat/>
    <w:rsid w:val="00AE1E59"/>
    <w:pPr>
      <w:spacing w:after="200"/>
    </w:pPr>
    <w:rPr>
      <w:bCs/>
      <w:sz w:val="22"/>
      <w:szCs w:val="18"/>
    </w:rPr>
  </w:style>
  <w:style w:type="paragraph" w:customStyle="1" w:styleId="AuthorDate">
    <w:name w:val="Author/Date"/>
    <w:basedOn w:val="a0"/>
    <w:next w:val="Abstract"/>
    <w:rsid w:val="0022259F"/>
    <w:pPr>
      <w:overflowPunct w:val="0"/>
      <w:autoSpaceDE w:val="0"/>
      <w:autoSpaceDN w:val="0"/>
      <w:adjustRightInd w:val="0"/>
      <w:spacing w:after="240"/>
      <w:jc w:val="center"/>
      <w:textAlignment w:val="baseline"/>
    </w:pPr>
  </w:style>
  <w:style w:type="paragraph" w:styleId="aa">
    <w:name w:val="Block Text"/>
    <w:basedOn w:val="a0"/>
    <w:rsid w:val="00CB7274"/>
    <w:pPr>
      <w:spacing w:before="120" w:after="120" w:line="28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a0"/>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a1"/>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a0"/>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ab">
    <w:name w:val="annotation reference"/>
    <w:basedOn w:val="a1"/>
    <w:semiHidden/>
    <w:rsid w:val="00627EAB"/>
    <w:rPr>
      <w:sz w:val="16"/>
      <w:szCs w:val="16"/>
    </w:rPr>
  </w:style>
  <w:style w:type="paragraph" w:styleId="ac">
    <w:name w:val="annotation text"/>
    <w:basedOn w:val="a0"/>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ad">
    <w:name w:val="annotation subject"/>
    <w:basedOn w:val="ac"/>
    <w:next w:val="ac"/>
    <w:semiHidden/>
    <w:rsid w:val="00627EAB"/>
    <w:rPr>
      <w:b/>
      <w:bCs/>
    </w:rPr>
  </w:style>
  <w:style w:type="paragraph" w:styleId="ae">
    <w:name w:val="Document Map"/>
    <w:basedOn w:val="a0"/>
    <w:semiHidden/>
    <w:rsid w:val="00FC27C9"/>
    <w:pPr>
      <w:shd w:val="clear" w:color="auto" w:fill="000080"/>
    </w:pPr>
    <w:rPr>
      <w:rFonts w:ascii="Tahoma" w:hAnsi="Tahoma" w:cs="Tahoma"/>
    </w:rPr>
  </w:style>
  <w:style w:type="paragraph" w:customStyle="1" w:styleId="Figurediagram">
    <w:name w:val="Figure/diagram"/>
    <w:basedOn w:val="a0"/>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af">
    <w:name w:val="FollowedHyperlink"/>
    <w:basedOn w:val="a1"/>
    <w:rsid w:val="0077068F"/>
    <w:rPr>
      <w:color w:val="800080"/>
      <w:u w:val="single"/>
    </w:rPr>
  </w:style>
  <w:style w:type="paragraph" w:styleId="af0">
    <w:name w:val="footer"/>
    <w:basedOn w:val="a0"/>
    <w:link w:val="af1"/>
    <w:uiPriority w:val="99"/>
    <w:rsid w:val="00FC27C9"/>
    <w:pPr>
      <w:tabs>
        <w:tab w:val="center" w:pos="4153"/>
        <w:tab w:val="right" w:pos="8306"/>
      </w:tabs>
    </w:pPr>
  </w:style>
  <w:style w:type="character" w:styleId="af2">
    <w:name w:val="footnote reference"/>
    <w:basedOn w:val="a1"/>
    <w:semiHidden/>
    <w:rsid w:val="00FC27C9"/>
    <w:rPr>
      <w:position w:val="6"/>
      <w:sz w:val="18"/>
      <w:vertAlign w:val="baseline"/>
    </w:rPr>
  </w:style>
  <w:style w:type="paragraph" w:styleId="af3">
    <w:name w:val="footnote text"/>
    <w:basedOn w:val="a4"/>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a0"/>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af4">
    <w:name w:val="header"/>
    <w:basedOn w:val="a0"/>
    <w:autoRedefine/>
    <w:rsid w:val="00917309"/>
    <w:pPr>
      <w:tabs>
        <w:tab w:val="center" w:pos="4153"/>
        <w:tab w:val="right" w:pos="8306"/>
      </w:tabs>
      <w:jc w:val="center"/>
    </w:pPr>
    <w:rPr>
      <w:rFonts w:ascii="Arial" w:hAnsi="Arial"/>
      <w:color w:val="4F81BD" w:themeColor="accent1"/>
      <w:sz w:val="16"/>
    </w:rPr>
  </w:style>
  <w:style w:type="character" w:styleId="af5">
    <w:name w:val="Hyperlink"/>
    <w:basedOn w:val="a1"/>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a1"/>
    <w:rsid w:val="0077068F"/>
    <w:rPr>
      <w:vanish/>
      <w:color w:val="FF0000"/>
      <w:effect w:val="none"/>
    </w:rPr>
  </w:style>
  <w:style w:type="character" w:styleId="af6">
    <w:name w:val="page number"/>
    <w:rsid w:val="0077068F"/>
  </w:style>
  <w:style w:type="paragraph" w:customStyle="1" w:styleId="Reference">
    <w:name w:val="Reference"/>
    <w:basedOn w:val="a0"/>
    <w:rsid w:val="00931CD5"/>
    <w:pPr>
      <w:spacing w:before="20" w:after="20"/>
      <w:ind w:left="839" w:hanging="839"/>
    </w:pPr>
    <w:rPr>
      <w:szCs w:val="24"/>
      <w:lang w:eastAsia="en-GB" w:bidi="he-IL"/>
    </w:rPr>
  </w:style>
  <w:style w:type="paragraph" w:styleId="af7">
    <w:name w:val="Subtitle"/>
    <w:basedOn w:val="a0"/>
    <w:autoRedefine/>
    <w:qFormat/>
    <w:rsid w:val="00943E1C"/>
    <w:pPr>
      <w:spacing w:before="120" w:after="840"/>
      <w:jc w:val="center"/>
    </w:pPr>
    <w:rPr>
      <w:rFonts w:ascii="Arial" w:hAnsi="Arial" w:cs="Arial"/>
      <w:szCs w:val="24"/>
    </w:rPr>
  </w:style>
  <w:style w:type="table" w:styleId="af8">
    <w:name w:val="Table Grid"/>
    <w:basedOn w:val="a2"/>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0">
    <w:name w:val="Table Grid 6"/>
    <w:basedOn w:val="a2"/>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2"/>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a0"/>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a1"/>
    <w:link w:val="Tabletext"/>
    <w:rsid w:val="00627EAB"/>
    <w:rPr>
      <w:rFonts w:ascii="Arial" w:hAnsi="Arial" w:cs="Arial"/>
      <w:sz w:val="16"/>
      <w:lang w:val="en-GB" w:eastAsia="en-US" w:bidi="ar-SA"/>
    </w:rPr>
  </w:style>
  <w:style w:type="paragraph" w:styleId="af9">
    <w:name w:val="Title"/>
    <w:basedOn w:val="a0"/>
    <w:autoRedefine/>
    <w:qFormat/>
    <w:rsid w:val="009C21EA"/>
    <w:pPr>
      <w:suppressAutoHyphens/>
      <w:spacing w:before="720" w:after="840" w:line="360" w:lineRule="auto"/>
      <w:jc w:val="center"/>
    </w:pPr>
    <w:rPr>
      <w:rFonts w:ascii="Arial" w:hAnsi="Arial" w:cs="Arial"/>
      <w:b/>
      <w:sz w:val="40"/>
      <w:szCs w:val="40"/>
    </w:rPr>
  </w:style>
  <w:style w:type="paragraph" w:styleId="20">
    <w:name w:val="toc 2"/>
    <w:basedOn w:val="a0"/>
    <w:next w:val="a0"/>
    <w:autoRedefine/>
    <w:uiPriority w:val="39"/>
    <w:rsid w:val="00814B19"/>
    <w:pPr>
      <w:tabs>
        <w:tab w:val="left" w:pos="880"/>
        <w:tab w:val="right" w:leader="dot" w:pos="8302"/>
      </w:tabs>
      <w:ind w:left="450"/>
    </w:pPr>
    <w:rPr>
      <w:sz w:val="20"/>
      <w:szCs w:val="24"/>
    </w:rPr>
  </w:style>
  <w:style w:type="paragraph" w:styleId="30">
    <w:name w:val="toc 3"/>
    <w:basedOn w:val="a0"/>
    <w:next w:val="a0"/>
    <w:autoRedefine/>
    <w:uiPriority w:val="39"/>
    <w:rsid w:val="00321F70"/>
    <w:pPr>
      <w:tabs>
        <w:tab w:val="right" w:leader="dot" w:pos="8302"/>
      </w:tabs>
      <w:ind w:left="900"/>
    </w:pPr>
    <w:rPr>
      <w:i/>
      <w:iCs/>
      <w:sz w:val="20"/>
      <w:szCs w:val="24"/>
    </w:rPr>
  </w:style>
  <w:style w:type="paragraph" w:styleId="90">
    <w:name w:val="toc 9"/>
    <w:basedOn w:val="a0"/>
    <w:next w:val="a0"/>
    <w:autoRedefine/>
    <w:semiHidden/>
    <w:rsid w:val="00627EAB"/>
    <w:pPr>
      <w:ind w:left="1760"/>
    </w:pPr>
    <w:rPr>
      <w:rFonts w:ascii="Calibri" w:hAnsi="Calibri"/>
      <w:sz w:val="18"/>
      <w:szCs w:val="21"/>
    </w:rPr>
  </w:style>
  <w:style w:type="paragraph" w:customStyle="1" w:styleId="Captionexample">
    <w:name w:val="Caption (example)"/>
    <w:basedOn w:val="a0"/>
    <w:rsid w:val="00FC27C9"/>
    <w:pPr>
      <w:spacing w:before="120"/>
      <w:contextualSpacing/>
    </w:pPr>
  </w:style>
  <w:style w:type="paragraph" w:customStyle="1" w:styleId="DefinitionProposition">
    <w:name w:val="Definition/Proposition"/>
    <w:basedOn w:val="a0"/>
    <w:next w:val="a0"/>
    <w:rsid w:val="00456EF4"/>
    <w:pPr>
      <w:keepLines/>
      <w:spacing w:before="360" w:after="360" w:line="280" w:lineRule="exact"/>
      <w:jc w:val="both"/>
    </w:pPr>
  </w:style>
  <w:style w:type="paragraph" w:styleId="50">
    <w:name w:val="index 5"/>
    <w:basedOn w:val="a0"/>
    <w:semiHidden/>
    <w:rsid w:val="00627EAB"/>
    <w:pPr>
      <w:tabs>
        <w:tab w:val="right" w:leader="dot" w:pos="3960"/>
      </w:tabs>
      <w:ind w:left="2160" w:hanging="720"/>
    </w:pPr>
    <w:rPr>
      <w:rFonts w:ascii="Times" w:hAnsi="Times"/>
      <w:lang w:val="en-CA"/>
    </w:rPr>
  </w:style>
  <w:style w:type="paragraph" w:styleId="21">
    <w:name w:val="List 2"/>
    <w:basedOn w:val="a4"/>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afa">
    <w:name w:val="Normal (Web)"/>
    <w:basedOn w:val="a0"/>
    <w:rsid w:val="00627EAB"/>
    <w:pPr>
      <w:spacing w:before="100" w:beforeAutospacing="1" w:after="100" w:afterAutospacing="1"/>
    </w:pPr>
    <w:rPr>
      <w:color w:val="000000"/>
      <w:szCs w:val="24"/>
      <w:lang w:eastAsia="en-GB" w:bidi="he-IL"/>
    </w:rPr>
  </w:style>
  <w:style w:type="table" w:styleId="31">
    <w:name w:val="Table List 3"/>
    <w:basedOn w:val="a2"/>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b">
    <w:name w:val="toa heading"/>
    <w:basedOn w:val="a0"/>
    <w:next w:val="a0"/>
    <w:rsid w:val="00AE0007"/>
    <w:pPr>
      <w:pageBreakBefore/>
      <w:spacing w:before="120" w:after="360"/>
    </w:pPr>
    <w:rPr>
      <w:rFonts w:asciiTheme="minorBidi" w:hAnsiTheme="minorBidi" w:cs="Arial"/>
      <w:b/>
      <w:bCs/>
    </w:rPr>
  </w:style>
  <w:style w:type="paragraph" w:styleId="11">
    <w:name w:val="toc 1"/>
    <w:basedOn w:val="a0"/>
    <w:next w:val="a0"/>
    <w:autoRedefine/>
    <w:uiPriority w:val="39"/>
    <w:rsid w:val="00321F70"/>
    <w:pPr>
      <w:spacing w:before="120" w:after="120"/>
    </w:pPr>
    <w:rPr>
      <w:b/>
      <w:bCs/>
      <w:caps/>
      <w:sz w:val="20"/>
      <w:szCs w:val="24"/>
    </w:rPr>
  </w:style>
  <w:style w:type="paragraph" w:styleId="40">
    <w:name w:val="toc 4"/>
    <w:basedOn w:val="a0"/>
    <w:next w:val="a0"/>
    <w:autoRedefine/>
    <w:semiHidden/>
    <w:rsid w:val="00627EAB"/>
    <w:pPr>
      <w:ind w:left="660"/>
    </w:pPr>
    <w:rPr>
      <w:rFonts w:ascii="Calibri" w:hAnsi="Calibri"/>
      <w:sz w:val="18"/>
      <w:szCs w:val="21"/>
    </w:rPr>
  </w:style>
  <w:style w:type="paragraph" w:styleId="51">
    <w:name w:val="toc 5"/>
    <w:basedOn w:val="a0"/>
    <w:next w:val="a0"/>
    <w:autoRedefine/>
    <w:semiHidden/>
    <w:rsid w:val="00627EAB"/>
    <w:pPr>
      <w:ind w:left="880"/>
    </w:pPr>
    <w:rPr>
      <w:rFonts w:ascii="Calibri" w:hAnsi="Calibri"/>
      <w:sz w:val="18"/>
      <w:szCs w:val="21"/>
    </w:rPr>
  </w:style>
  <w:style w:type="paragraph" w:styleId="61">
    <w:name w:val="toc 6"/>
    <w:basedOn w:val="a0"/>
    <w:next w:val="a0"/>
    <w:autoRedefine/>
    <w:semiHidden/>
    <w:rsid w:val="00627EAB"/>
    <w:pPr>
      <w:ind w:left="1100"/>
    </w:pPr>
    <w:rPr>
      <w:rFonts w:ascii="Calibri" w:hAnsi="Calibri"/>
      <w:sz w:val="18"/>
      <w:szCs w:val="21"/>
    </w:rPr>
  </w:style>
  <w:style w:type="paragraph" w:styleId="71">
    <w:name w:val="toc 7"/>
    <w:basedOn w:val="a0"/>
    <w:next w:val="a0"/>
    <w:autoRedefine/>
    <w:semiHidden/>
    <w:rsid w:val="00627EAB"/>
    <w:pPr>
      <w:ind w:left="1320"/>
    </w:pPr>
    <w:rPr>
      <w:rFonts w:ascii="Calibri" w:hAnsi="Calibri"/>
      <w:sz w:val="18"/>
      <w:szCs w:val="21"/>
    </w:rPr>
  </w:style>
  <w:style w:type="paragraph" w:styleId="80">
    <w:name w:val="toc 8"/>
    <w:basedOn w:val="a0"/>
    <w:next w:val="a0"/>
    <w:autoRedefine/>
    <w:semiHidden/>
    <w:rsid w:val="00627EAB"/>
    <w:pPr>
      <w:ind w:left="1540"/>
    </w:pPr>
    <w:rPr>
      <w:rFonts w:ascii="Calibri" w:hAnsi="Calibri"/>
      <w:sz w:val="18"/>
      <w:szCs w:val="21"/>
    </w:rPr>
  </w:style>
  <w:style w:type="paragraph" w:customStyle="1" w:styleId="Abstractlist">
    <w:name w:val="Abstract list"/>
    <w:basedOn w:val="a4"/>
    <w:rsid w:val="00FC27C9"/>
    <w:rPr>
      <w:sz w:val="18"/>
      <w:szCs w:val="18"/>
    </w:rPr>
  </w:style>
  <w:style w:type="paragraph" w:styleId="22">
    <w:name w:val="List Bullet 2"/>
    <w:basedOn w:val="a4"/>
    <w:link w:val="23"/>
    <w:rsid w:val="00025BDA"/>
    <w:pPr>
      <w:tabs>
        <w:tab w:val="num" w:pos="936"/>
      </w:tabs>
      <w:ind w:left="936" w:hanging="360"/>
    </w:pPr>
  </w:style>
  <w:style w:type="character" w:customStyle="1" w:styleId="23">
    <w:name w:val="列表项目符号 2 字符"/>
    <w:basedOn w:val="a6"/>
    <w:link w:val="2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afc">
    <w:name w:val="Balloon Text"/>
    <w:basedOn w:val="a0"/>
    <w:semiHidden/>
    <w:rsid w:val="008407E2"/>
    <w:rPr>
      <w:rFonts w:ascii="Tahoma" w:hAnsi="Tahoma" w:cs="Tahoma"/>
      <w:sz w:val="16"/>
      <w:szCs w:val="16"/>
    </w:rPr>
  </w:style>
  <w:style w:type="paragraph" w:styleId="afd">
    <w:name w:val="Date"/>
    <w:basedOn w:val="a0"/>
    <w:next w:val="a0"/>
    <w:rsid w:val="00F01F70"/>
    <w:pPr>
      <w:spacing w:after="600"/>
      <w:jc w:val="center"/>
    </w:pPr>
  </w:style>
  <w:style w:type="paragraph" w:styleId="TOC">
    <w:name w:val="TOC Heading"/>
    <w:basedOn w:val="1"/>
    <w:next w:val="a0"/>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 w:type="character" w:customStyle="1" w:styleId="af1">
    <w:name w:val="页脚 字符"/>
    <w:basedOn w:val="a1"/>
    <w:link w:val="af0"/>
    <w:uiPriority w:val="99"/>
    <w:rsid w:val="002902D0"/>
    <w:rPr>
      <w:sz w:val="24"/>
      <w:lang w:eastAsia="en-US"/>
    </w:rPr>
  </w:style>
  <w:style w:type="paragraph" w:styleId="afe">
    <w:name w:val="List Paragraph"/>
    <w:basedOn w:val="a0"/>
    <w:uiPriority w:val="34"/>
    <w:qFormat/>
    <w:rsid w:val="00130C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03">
      <w:bodyDiv w:val="1"/>
      <w:marLeft w:val="0"/>
      <w:marRight w:val="0"/>
      <w:marTop w:val="0"/>
      <w:marBottom w:val="0"/>
      <w:divBdr>
        <w:top w:val="none" w:sz="0" w:space="0" w:color="auto"/>
        <w:left w:val="none" w:sz="0" w:space="0" w:color="auto"/>
        <w:bottom w:val="none" w:sz="0" w:space="0" w:color="auto"/>
        <w:right w:val="none" w:sz="0" w:space="0" w:color="auto"/>
      </w:divBdr>
      <w:divsChild>
        <w:div w:id="1892380226">
          <w:marLeft w:val="1584"/>
          <w:marRight w:val="0"/>
          <w:marTop w:val="86"/>
          <w:marBottom w:val="0"/>
          <w:divBdr>
            <w:top w:val="none" w:sz="0" w:space="0" w:color="auto"/>
            <w:left w:val="none" w:sz="0" w:space="0" w:color="auto"/>
            <w:bottom w:val="none" w:sz="0" w:space="0" w:color="auto"/>
            <w:right w:val="none" w:sz="0" w:space="0" w:color="auto"/>
          </w:divBdr>
        </w:div>
      </w:divsChild>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58483667">
      <w:bodyDiv w:val="1"/>
      <w:marLeft w:val="0"/>
      <w:marRight w:val="0"/>
      <w:marTop w:val="0"/>
      <w:marBottom w:val="0"/>
      <w:divBdr>
        <w:top w:val="none" w:sz="0" w:space="0" w:color="auto"/>
        <w:left w:val="none" w:sz="0" w:space="0" w:color="auto"/>
        <w:bottom w:val="none" w:sz="0" w:space="0" w:color="auto"/>
        <w:right w:val="none" w:sz="0" w:space="0" w:color="auto"/>
      </w:divBdr>
      <w:divsChild>
        <w:div w:id="308175749">
          <w:marLeft w:val="0"/>
          <w:marRight w:val="0"/>
          <w:marTop w:val="0"/>
          <w:marBottom w:val="0"/>
          <w:divBdr>
            <w:top w:val="none" w:sz="0" w:space="0" w:color="auto"/>
            <w:left w:val="none" w:sz="0" w:space="0" w:color="auto"/>
            <w:bottom w:val="none" w:sz="0" w:space="0" w:color="auto"/>
            <w:right w:val="none" w:sz="0" w:space="0" w:color="auto"/>
          </w:divBdr>
          <w:divsChild>
            <w:div w:id="922764914">
              <w:marLeft w:val="0"/>
              <w:marRight w:val="0"/>
              <w:marTop w:val="0"/>
              <w:marBottom w:val="0"/>
              <w:divBdr>
                <w:top w:val="none" w:sz="0" w:space="0" w:color="auto"/>
                <w:left w:val="none" w:sz="0" w:space="0" w:color="auto"/>
                <w:bottom w:val="none" w:sz="0" w:space="0" w:color="auto"/>
                <w:right w:val="none" w:sz="0" w:space="0" w:color="auto"/>
              </w:divBdr>
              <w:divsChild>
                <w:div w:id="4024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2575">
      <w:bodyDiv w:val="1"/>
      <w:marLeft w:val="0"/>
      <w:marRight w:val="0"/>
      <w:marTop w:val="0"/>
      <w:marBottom w:val="0"/>
      <w:divBdr>
        <w:top w:val="none" w:sz="0" w:space="0" w:color="auto"/>
        <w:left w:val="none" w:sz="0" w:space="0" w:color="auto"/>
        <w:bottom w:val="none" w:sz="0" w:space="0" w:color="auto"/>
        <w:right w:val="none" w:sz="0" w:space="0" w:color="auto"/>
      </w:divBdr>
      <w:divsChild>
        <w:div w:id="1687515614">
          <w:marLeft w:val="0"/>
          <w:marRight w:val="0"/>
          <w:marTop w:val="0"/>
          <w:marBottom w:val="0"/>
          <w:divBdr>
            <w:top w:val="none" w:sz="0" w:space="0" w:color="auto"/>
            <w:left w:val="none" w:sz="0" w:space="0" w:color="auto"/>
            <w:bottom w:val="none" w:sz="0" w:space="0" w:color="auto"/>
            <w:right w:val="none" w:sz="0" w:space="0" w:color="auto"/>
          </w:divBdr>
          <w:divsChild>
            <w:div w:id="411513819">
              <w:marLeft w:val="0"/>
              <w:marRight w:val="0"/>
              <w:marTop w:val="0"/>
              <w:marBottom w:val="0"/>
              <w:divBdr>
                <w:top w:val="none" w:sz="0" w:space="0" w:color="auto"/>
                <w:left w:val="none" w:sz="0" w:space="0" w:color="auto"/>
                <w:bottom w:val="none" w:sz="0" w:space="0" w:color="auto"/>
                <w:right w:val="none" w:sz="0" w:space="0" w:color="auto"/>
              </w:divBdr>
              <w:divsChild>
                <w:div w:id="1629973335">
                  <w:marLeft w:val="0"/>
                  <w:marRight w:val="0"/>
                  <w:marTop w:val="0"/>
                  <w:marBottom w:val="0"/>
                  <w:divBdr>
                    <w:top w:val="none" w:sz="0" w:space="0" w:color="auto"/>
                    <w:left w:val="none" w:sz="0" w:space="0" w:color="auto"/>
                    <w:bottom w:val="none" w:sz="0" w:space="0" w:color="auto"/>
                    <w:right w:val="none" w:sz="0" w:space="0" w:color="auto"/>
                  </w:divBdr>
                </w:div>
                <w:div w:id="412899674">
                  <w:marLeft w:val="0"/>
                  <w:marRight w:val="0"/>
                  <w:marTop w:val="0"/>
                  <w:marBottom w:val="0"/>
                  <w:divBdr>
                    <w:top w:val="none" w:sz="0" w:space="0" w:color="auto"/>
                    <w:left w:val="none" w:sz="0" w:space="0" w:color="auto"/>
                    <w:bottom w:val="none" w:sz="0" w:space="0" w:color="auto"/>
                    <w:right w:val="none" w:sz="0" w:space="0" w:color="auto"/>
                  </w:divBdr>
                </w:div>
                <w:div w:id="34812759">
                  <w:marLeft w:val="0"/>
                  <w:marRight w:val="0"/>
                  <w:marTop w:val="0"/>
                  <w:marBottom w:val="0"/>
                  <w:divBdr>
                    <w:top w:val="none" w:sz="0" w:space="0" w:color="auto"/>
                    <w:left w:val="none" w:sz="0" w:space="0" w:color="auto"/>
                    <w:bottom w:val="none" w:sz="0" w:space="0" w:color="auto"/>
                    <w:right w:val="none" w:sz="0" w:space="0" w:color="auto"/>
                  </w:divBdr>
                </w:div>
                <w:div w:id="771708228">
                  <w:marLeft w:val="0"/>
                  <w:marRight w:val="0"/>
                  <w:marTop w:val="0"/>
                  <w:marBottom w:val="0"/>
                  <w:divBdr>
                    <w:top w:val="none" w:sz="0" w:space="0" w:color="auto"/>
                    <w:left w:val="none" w:sz="0" w:space="0" w:color="auto"/>
                    <w:bottom w:val="none" w:sz="0" w:space="0" w:color="auto"/>
                    <w:right w:val="none" w:sz="0" w:space="0" w:color="auto"/>
                  </w:divBdr>
                </w:div>
                <w:div w:id="938025656">
                  <w:marLeft w:val="0"/>
                  <w:marRight w:val="0"/>
                  <w:marTop w:val="0"/>
                  <w:marBottom w:val="0"/>
                  <w:divBdr>
                    <w:top w:val="none" w:sz="0" w:space="0" w:color="auto"/>
                    <w:left w:val="none" w:sz="0" w:space="0" w:color="auto"/>
                    <w:bottom w:val="none" w:sz="0" w:space="0" w:color="auto"/>
                    <w:right w:val="none" w:sz="0" w:space="0" w:color="auto"/>
                  </w:divBdr>
                </w:div>
                <w:div w:id="61368584">
                  <w:marLeft w:val="0"/>
                  <w:marRight w:val="0"/>
                  <w:marTop w:val="0"/>
                  <w:marBottom w:val="0"/>
                  <w:divBdr>
                    <w:top w:val="none" w:sz="0" w:space="0" w:color="auto"/>
                    <w:left w:val="none" w:sz="0" w:space="0" w:color="auto"/>
                    <w:bottom w:val="none" w:sz="0" w:space="0" w:color="auto"/>
                    <w:right w:val="none" w:sz="0" w:space="0" w:color="auto"/>
                  </w:divBdr>
                </w:div>
                <w:div w:id="1845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9527">
      <w:bodyDiv w:val="1"/>
      <w:marLeft w:val="0"/>
      <w:marRight w:val="0"/>
      <w:marTop w:val="0"/>
      <w:marBottom w:val="0"/>
      <w:divBdr>
        <w:top w:val="none" w:sz="0" w:space="0" w:color="auto"/>
        <w:left w:val="none" w:sz="0" w:space="0" w:color="auto"/>
        <w:bottom w:val="none" w:sz="0" w:space="0" w:color="auto"/>
        <w:right w:val="none" w:sz="0" w:space="0" w:color="auto"/>
      </w:divBdr>
      <w:divsChild>
        <w:div w:id="2018457601">
          <w:marLeft w:val="0"/>
          <w:marRight w:val="0"/>
          <w:marTop w:val="0"/>
          <w:marBottom w:val="0"/>
          <w:divBdr>
            <w:top w:val="none" w:sz="0" w:space="0" w:color="auto"/>
            <w:left w:val="none" w:sz="0" w:space="0" w:color="auto"/>
            <w:bottom w:val="none" w:sz="0" w:space="0" w:color="auto"/>
            <w:right w:val="none" w:sz="0" w:space="0" w:color="auto"/>
          </w:divBdr>
          <w:divsChild>
            <w:div w:id="2079471233">
              <w:marLeft w:val="0"/>
              <w:marRight w:val="0"/>
              <w:marTop w:val="0"/>
              <w:marBottom w:val="0"/>
              <w:divBdr>
                <w:top w:val="none" w:sz="0" w:space="0" w:color="auto"/>
                <w:left w:val="none" w:sz="0" w:space="0" w:color="auto"/>
                <w:bottom w:val="none" w:sz="0" w:space="0" w:color="auto"/>
                <w:right w:val="none" w:sz="0" w:space="0" w:color="auto"/>
              </w:divBdr>
              <w:divsChild>
                <w:div w:id="488638670">
                  <w:marLeft w:val="0"/>
                  <w:marRight w:val="0"/>
                  <w:marTop w:val="0"/>
                  <w:marBottom w:val="0"/>
                  <w:divBdr>
                    <w:top w:val="none" w:sz="0" w:space="0" w:color="auto"/>
                    <w:left w:val="none" w:sz="0" w:space="0" w:color="auto"/>
                    <w:bottom w:val="none" w:sz="0" w:space="0" w:color="auto"/>
                    <w:right w:val="none" w:sz="0" w:space="0" w:color="auto"/>
                  </w:divBdr>
                </w:div>
                <w:div w:id="1534924852">
                  <w:marLeft w:val="0"/>
                  <w:marRight w:val="0"/>
                  <w:marTop w:val="0"/>
                  <w:marBottom w:val="0"/>
                  <w:divBdr>
                    <w:top w:val="none" w:sz="0" w:space="0" w:color="auto"/>
                    <w:left w:val="none" w:sz="0" w:space="0" w:color="auto"/>
                    <w:bottom w:val="none" w:sz="0" w:space="0" w:color="auto"/>
                    <w:right w:val="none" w:sz="0" w:space="0" w:color="auto"/>
                  </w:divBdr>
                </w:div>
                <w:div w:id="4285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7447">
      <w:bodyDiv w:val="1"/>
      <w:marLeft w:val="0"/>
      <w:marRight w:val="0"/>
      <w:marTop w:val="0"/>
      <w:marBottom w:val="0"/>
      <w:divBdr>
        <w:top w:val="none" w:sz="0" w:space="0" w:color="auto"/>
        <w:left w:val="none" w:sz="0" w:space="0" w:color="auto"/>
        <w:bottom w:val="none" w:sz="0" w:space="0" w:color="auto"/>
        <w:right w:val="none" w:sz="0" w:space="0" w:color="auto"/>
      </w:divBdr>
      <w:divsChild>
        <w:div w:id="926885397">
          <w:marLeft w:val="1008"/>
          <w:marRight w:val="0"/>
          <w:marTop w:val="96"/>
          <w:marBottom w:val="0"/>
          <w:divBdr>
            <w:top w:val="none" w:sz="0" w:space="0" w:color="auto"/>
            <w:left w:val="none" w:sz="0" w:space="0" w:color="auto"/>
            <w:bottom w:val="none" w:sz="0" w:space="0" w:color="auto"/>
            <w:right w:val="none" w:sz="0" w:space="0" w:color="auto"/>
          </w:divBdr>
        </w:div>
      </w:divsChild>
    </w:div>
    <w:div w:id="190538953">
      <w:bodyDiv w:val="1"/>
      <w:marLeft w:val="0"/>
      <w:marRight w:val="0"/>
      <w:marTop w:val="0"/>
      <w:marBottom w:val="0"/>
      <w:divBdr>
        <w:top w:val="none" w:sz="0" w:space="0" w:color="auto"/>
        <w:left w:val="none" w:sz="0" w:space="0" w:color="auto"/>
        <w:bottom w:val="none" w:sz="0" w:space="0" w:color="auto"/>
        <w:right w:val="none" w:sz="0" w:space="0" w:color="auto"/>
      </w:divBdr>
    </w:div>
    <w:div w:id="277032942">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55632173">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20376905">
      <w:bodyDiv w:val="1"/>
      <w:marLeft w:val="0"/>
      <w:marRight w:val="0"/>
      <w:marTop w:val="0"/>
      <w:marBottom w:val="0"/>
      <w:divBdr>
        <w:top w:val="none" w:sz="0" w:space="0" w:color="auto"/>
        <w:left w:val="none" w:sz="0" w:space="0" w:color="auto"/>
        <w:bottom w:val="none" w:sz="0" w:space="0" w:color="auto"/>
        <w:right w:val="none" w:sz="0" w:space="0" w:color="auto"/>
      </w:divBdr>
      <w:divsChild>
        <w:div w:id="968778253">
          <w:marLeft w:val="1008"/>
          <w:marRight w:val="0"/>
          <w:marTop w:val="96"/>
          <w:marBottom w:val="0"/>
          <w:divBdr>
            <w:top w:val="none" w:sz="0" w:space="0" w:color="auto"/>
            <w:left w:val="none" w:sz="0" w:space="0" w:color="auto"/>
            <w:bottom w:val="none" w:sz="0" w:space="0" w:color="auto"/>
            <w:right w:val="none" w:sz="0" w:space="0" w:color="auto"/>
          </w:divBdr>
        </w:div>
      </w:divsChild>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56514204">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12722431">
      <w:bodyDiv w:val="1"/>
      <w:marLeft w:val="0"/>
      <w:marRight w:val="0"/>
      <w:marTop w:val="0"/>
      <w:marBottom w:val="0"/>
      <w:divBdr>
        <w:top w:val="none" w:sz="0" w:space="0" w:color="auto"/>
        <w:left w:val="none" w:sz="0" w:space="0" w:color="auto"/>
        <w:bottom w:val="none" w:sz="0" w:space="0" w:color="auto"/>
        <w:right w:val="none" w:sz="0" w:space="0" w:color="auto"/>
      </w:divBdr>
      <w:divsChild>
        <w:div w:id="1890261672">
          <w:marLeft w:val="1008"/>
          <w:marRight w:val="0"/>
          <w:marTop w:val="91"/>
          <w:marBottom w:val="0"/>
          <w:divBdr>
            <w:top w:val="none" w:sz="0" w:space="0" w:color="auto"/>
            <w:left w:val="none" w:sz="0" w:space="0" w:color="auto"/>
            <w:bottom w:val="none" w:sz="0" w:space="0" w:color="auto"/>
            <w:right w:val="none" w:sz="0" w:space="0" w:color="auto"/>
          </w:divBdr>
        </w:div>
      </w:divsChild>
    </w:div>
    <w:div w:id="828637711">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859">
      <w:bodyDiv w:val="1"/>
      <w:marLeft w:val="0"/>
      <w:marRight w:val="0"/>
      <w:marTop w:val="0"/>
      <w:marBottom w:val="0"/>
      <w:divBdr>
        <w:top w:val="none" w:sz="0" w:space="0" w:color="auto"/>
        <w:left w:val="none" w:sz="0" w:space="0" w:color="auto"/>
        <w:bottom w:val="none" w:sz="0" w:space="0" w:color="auto"/>
        <w:right w:val="none" w:sz="0" w:space="0" w:color="auto"/>
      </w:divBdr>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72108924">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36863619">
      <w:bodyDiv w:val="1"/>
      <w:marLeft w:val="0"/>
      <w:marRight w:val="0"/>
      <w:marTop w:val="0"/>
      <w:marBottom w:val="0"/>
      <w:divBdr>
        <w:top w:val="none" w:sz="0" w:space="0" w:color="auto"/>
        <w:left w:val="none" w:sz="0" w:space="0" w:color="auto"/>
        <w:bottom w:val="none" w:sz="0" w:space="0" w:color="auto"/>
        <w:right w:val="none" w:sz="0" w:space="0" w:color="auto"/>
      </w:divBdr>
    </w:div>
    <w:div w:id="943000299">
      <w:bodyDiv w:val="1"/>
      <w:marLeft w:val="0"/>
      <w:marRight w:val="0"/>
      <w:marTop w:val="0"/>
      <w:marBottom w:val="0"/>
      <w:divBdr>
        <w:top w:val="none" w:sz="0" w:space="0" w:color="auto"/>
        <w:left w:val="none" w:sz="0" w:space="0" w:color="auto"/>
        <w:bottom w:val="none" w:sz="0" w:space="0" w:color="auto"/>
        <w:right w:val="none" w:sz="0" w:space="0" w:color="auto"/>
      </w:divBdr>
    </w:div>
    <w:div w:id="953443541">
      <w:bodyDiv w:val="1"/>
      <w:marLeft w:val="0"/>
      <w:marRight w:val="0"/>
      <w:marTop w:val="0"/>
      <w:marBottom w:val="0"/>
      <w:divBdr>
        <w:top w:val="none" w:sz="0" w:space="0" w:color="auto"/>
        <w:left w:val="none" w:sz="0" w:space="0" w:color="auto"/>
        <w:bottom w:val="none" w:sz="0" w:space="0" w:color="auto"/>
        <w:right w:val="none" w:sz="0" w:space="0" w:color="auto"/>
      </w:divBdr>
      <w:divsChild>
        <w:div w:id="2031754694">
          <w:marLeft w:val="0"/>
          <w:marRight w:val="0"/>
          <w:marTop w:val="0"/>
          <w:marBottom w:val="0"/>
          <w:divBdr>
            <w:top w:val="none" w:sz="0" w:space="0" w:color="auto"/>
            <w:left w:val="none" w:sz="0" w:space="0" w:color="auto"/>
            <w:bottom w:val="none" w:sz="0" w:space="0" w:color="auto"/>
            <w:right w:val="none" w:sz="0" w:space="0" w:color="auto"/>
          </w:divBdr>
          <w:divsChild>
            <w:div w:id="28841612">
              <w:marLeft w:val="0"/>
              <w:marRight w:val="0"/>
              <w:marTop w:val="0"/>
              <w:marBottom w:val="0"/>
              <w:divBdr>
                <w:top w:val="none" w:sz="0" w:space="0" w:color="auto"/>
                <w:left w:val="none" w:sz="0" w:space="0" w:color="auto"/>
                <w:bottom w:val="none" w:sz="0" w:space="0" w:color="auto"/>
                <w:right w:val="none" w:sz="0" w:space="0" w:color="auto"/>
              </w:divBdr>
              <w:divsChild>
                <w:div w:id="1071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4514">
      <w:bodyDiv w:val="1"/>
      <w:marLeft w:val="0"/>
      <w:marRight w:val="0"/>
      <w:marTop w:val="0"/>
      <w:marBottom w:val="0"/>
      <w:divBdr>
        <w:top w:val="none" w:sz="0" w:space="0" w:color="auto"/>
        <w:left w:val="none" w:sz="0" w:space="0" w:color="auto"/>
        <w:bottom w:val="none" w:sz="0" w:space="0" w:color="auto"/>
        <w:right w:val="none" w:sz="0" w:space="0" w:color="auto"/>
      </w:divBdr>
      <w:divsChild>
        <w:div w:id="86773058">
          <w:marLeft w:val="1584"/>
          <w:marRight w:val="0"/>
          <w:marTop w:val="86"/>
          <w:marBottom w:val="0"/>
          <w:divBdr>
            <w:top w:val="none" w:sz="0" w:space="0" w:color="auto"/>
            <w:left w:val="none" w:sz="0" w:space="0" w:color="auto"/>
            <w:bottom w:val="none" w:sz="0" w:space="0" w:color="auto"/>
            <w:right w:val="none" w:sz="0" w:space="0" w:color="auto"/>
          </w:divBdr>
        </w:div>
      </w:divsChild>
    </w:div>
    <w:div w:id="992486657">
      <w:bodyDiv w:val="1"/>
      <w:marLeft w:val="0"/>
      <w:marRight w:val="0"/>
      <w:marTop w:val="0"/>
      <w:marBottom w:val="0"/>
      <w:divBdr>
        <w:top w:val="none" w:sz="0" w:space="0" w:color="auto"/>
        <w:left w:val="none" w:sz="0" w:space="0" w:color="auto"/>
        <w:bottom w:val="none" w:sz="0" w:space="0" w:color="auto"/>
        <w:right w:val="none" w:sz="0" w:space="0" w:color="auto"/>
      </w:divBdr>
    </w:div>
    <w:div w:id="1026097177">
      <w:bodyDiv w:val="1"/>
      <w:marLeft w:val="0"/>
      <w:marRight w:val="0"/>
      <w:marTop w:val="0"/>
      <w:marBottom w:val="0"/>
      <w:divBdr>
        <w:top w:val="none" w:sz="0" w:space="0" w:color="auto"/>
        <w:left w:val="none" w:sz="0" w:space="0" w:color="auto"/>
        <w:bottom w:val="none" w:sz="0" w:space="0" w:color="auto"/>
        <w:right w:val="none" w:sz="0" w:space="0" w:color="auto"/>
      </w:divBdr>
    </w:div>
    <w:div w:id="1027677594">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50520">
      <w:bodyDiv w:val="1"/>
      <w:marLeft w:val="0"/>
      <w:marRight w:val="0"/>
      <w:marTop w:val="0"/>
      <w:marBottom w:val="0"/>
      <w:divBdr>
        <w:top w:val="none" w:sz="0" w:space="0" w:color="auto"/>
        <w:left w:val="none" w:sz="0" w:space="0" w:color="auto"/>
        <w:bottom w:val="none" w:sz="0" w:space="0" w:color="auto"/>
        <w:right w:val="none" w:sz="0" w:space="0" w:color="auto"/>
      </w:divBdr>
      <w:divsChild>
        <w:div w:id="1440684048">
          <w:marLeft w:val="1008"/>
          <w:marRight w:val="0"/>
          <w:marTop w:val="96"/>
          <w:marBottom w:val="0"/>
          <w:divBdr>
            <w:top w:val="none" w:sz="0" w:space="0" w:color="auto"/>
            <w:left w:val="none" w:sz="0" w:space="0" w:color="auto"/>
            <w:bottom w:val="none" w:sz="0" w:space="0" w:color="auto"/>
            <w:right w:val="none" w:sz="0" w:space="0" w:color="auto"/>
          </w:divBdr>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132483563">
      <w:bodyDiv w:val="1"/>
      <w:marLeft w:val="0"/>
      <w:marRight w:val="0"/>
      <w:marTop w:val="0"/>
      <w:marBottom w:val="0"/>
      <w:divBdr>
        <w:top w:val="none" w:sz="0" w:space="0" w:color="auto"/>
        <w:left w:val="none" w:sz="0" w:space="0" w:color="auto"/>
        <w:bottom w:val="none" w:sz="0" w:space="0" w:color="auto"/>
        <w:right w:val="none" w:sz="0" w:space="0" w:color="auto"/>
      </w:divBdr>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07839246">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9576680">
      <w:bodyDiv w:val="1"/>
      <w:marLeft w:val="0"/>
      <w:marRight w:val="0"/>
      <w:marTop w:val="0"/>
      <w:marBottom w:val="0"/>
      <w:divBdr>
        <w:top w:val="none" w:sz="0" w:space="0" w:color="auto"/>
        <w:left w:val="none" w:sz="0" w:space="0" w:color="auto"/>
        <w:bottom w:val="none" w:sz="0" w:space="0" w:color="auto"/>
        <w:right w:val="none" w:sz="0" w:space="0" w:color="auto"/>
      </w:divBdr>
      <w:divsChild>
        <w:div w:id="1693144923">
          <w:marLeft w:val="1008"/>
          <w:marRight w:val="0"/>
          <w:marTop w:val="96"/>
          <w:marBottom w:val="0"/>
          <w:divBdr>
            <w:top w:val="none" w:sz="0" w:space="0" w:color="auto"/>
            <w:left w:val="none" w:sz="0" w:space="0" w:color="auto"/>
            <w:bottom w:val="none" w:sz="0" w:space="0" w:color="auto"/>
            <w:right w:val="none" w:sz="0" w:space="0" w:color="auto"/>
          </w:divBdr>
        </w:div>
      </w:divsChild>
    </w:div>
    <w:div w:id="1361473004">
      <w:bodyDiv w:val="1"/>
      <w:marLeft w:val="0"/>
      <w:marRight w:val="0"/>
      <w:marTop w:val="0"/>
      <w:marBottom w:val="0"/>
      <w:divBdr>
        <w:top w:val="none" w:sz="0" w:space="0" w:color="auto"/>
        <w:left w:val="none" w:sz="0" w:space="0" w:color="auto"/>
        <w:bottom w:val="none" w:sz="0" w:space="0" w:color="auto"/>
        <w:right w:val="none" w:sz="0" w:space="0" w:color="auto"/>
      </w:divBdr>
    </w:div>
    <w:div w:id="1411542391">
      <w:bodyDiv w:val="1"/>
      <w:marLeft w:val="0"/>
      <w:marRight w:val="0"/>
      <w:marTop w:val="0"/>
      <w:marBottom w:val="0"/>
      <w:divBdr>
        <w:top w:val="none" w:sz="0" w:space="0" w:color="auto"/>
        <w:left w:val="none" w:sz="0" w:space="0" w:color="auto"/>
        <w:bottom w:val="none" w:sz="0" w:space="0" w:color="auto"/>
        <w:right w:val="none" w:sz="0" w:space="0" w:color="auto"/>
      </w:divBdr>
    </w:div>
    <w:div w:id="1421490726">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89440172">
      <w:bodyDiv w:val="1"/>
      <w:marLeft w:val="0"/>
      <w:marRight w:val="0"/>
      <w:marTop w:val="0"/>
      <w:marBottom w:val="0"/>
      <w:divBdr>
        <w:top w:val="none" w:sz="0" w:space="0" w:color="auto"/>
        <w:left w:val="none" w:sz="0" w:space="0" w:color="auto"/>
        <w:bottom w:val="none" w:sz="0" w:space="0" w:color="auto"/>
        <w:right w:val="none" w:sz="0" w:space="0" w:color="auto"/>
      </w:divBdr>
    </w:div>
    <w:div w:id="1517036107">
      <w:bodyDiv w:val="1"/>
      <w:marLeft w:val="0"/>
      <w:marRight w:val="0"/>
      <w:marTop w:val="0"/>
      <w:marBottom w:val="0"/>
      <w:divBdr>
        <w:top w:val="none" w:sz="0" w:space="0" w:color="auto"/>
        <w:left w:val="none" w:sz="0" w:space="0" w:color="auto"/>
        <w:bottom w:val="none" w:sz="0" w:space="0" w:color="auto"/>
        <w:right w:val="none" w:sz="0" w:space="0" w:color="auto"/>
      </w:divBdr>
      <w:divsChild>
        <w:div w:id="1888878831">
          <w:marLeft w:val="0"/>
          <w:marRight w:val="0"/>
          <w:marTop w:val="0"/>
          <w:marBottom w:val="0"/>
          <w:divBdr>
            <w:top w:val="none" w:sz="0" w:space="0" w:color="auto"/>
            <w:left w:val="none" w:sz="0" w:space="0" w:color="auto"/>
            <w:bottom w:val="none" w:sz="0" w:space="0" w:color="auto"/>
            <w:right w:val="none" w:sz="0" w:space="0" w:color="auto"/>
          </w:divBdr>
          <w:divsChild>
            <w:div w:id="538204055">
              <w:marLeft w:val="0"/>
              <w:marRight w:val="0"/>
              <w:marTop w:val="0"/>
              <w:marBottom w:val="75"/>
              <w:divBdr>
                <w:top w:val="none" w:sz="0" w:space="0" w:color="auto"/>
                <w:left w:val="none" w:sz="0" w:space="0" w:color="auto"/>
                <w:bottom w:val="none" w:sz="0" w:space="0" w:color="auto"/>
                <w:right w:val="none" w:sz="0" w:space="0" w:color="auto"/>
              </w:divBdr>
              <w:divsChild>
                <w:div w:id="571626133">
                  <w:marLeft w:val="0"/>
                  <w:marRight w:val="0"/>
                  <w:marTop w:val="0"/>
                  <w:marBottom w:val="0"/>
                  <w:divBdr>
                    <w:top w:val="none" w:sz="0" w:space="0" w:color="auto"/>
                    <w:left w:val="none" w:sz="0" w:space="0" w:color="auto"/>
                    <w:bottom w:val="none" w:sz="0" w:space="0" w:color="auto"/>
                    <w:right w:val="none" w:sz="0" w:space="0" w:color="auto"/>
                  </w:divBdr>
                </w:div>
                <w:div w:id="828595223">
                  <w:marLeft w:val="0"/>
                  <w:marRight w:val="0"/>
                  <w:marTop w:val="0"/>
                  <w:marBottom w:val="0"/>
                  <w:divBdr>
                    <w:top w:val="none" w:sz="0" w:space="0" w:color="auto"/>
                    <w:left w:val="none" w:sz="0" w:space="0" w:color="auto"/>
                    <w:bottom w:val="none" w:sz="0" w:space="0" w:color="auto"/>
                    <w:right w:val="none" w:sz="0" w:space="0" w:color="auto"/>
                  </w:divBdr>
                </w:div>
                <w:div w:id="1953436219">
                  <w:marLeft w:val="0"/>
                  <w:marRight w:val="0"/>
                  <w:marTop w:val="0"/>
                  <w:marBottom w:val="0"/>
                  <w:divBdr>
                    <w:top w:val="none" w:sz="0" w:space="0" w:color="auto"/>
                    <w:left w:val="none" w:sz="0" w:space="0" w:color="auto"/>
                    <w:bottom w:val="none" w:sz="0" w:space="0" w:color="auto"/>
                    <w:right w:val="none" w:sz="0" w:space="0" w:color="auto"/>
                  </w:divBdr>
                </w:div>
                <w:div w:id="1835484607">
                  <w:marLeft w:val="0"/>
                  <w:marRight w:val="0"/>
                  <w:marTop w:val="0"/>
                  <w:marBottom w:val="0"/>
                  <w:divBdr>
                    <w:top w:val="none" w:sz="0" w:space="0" w:color="auto"/>
                    <w:left w:val="none" w:sz="0" w:space="0" w:color="auto"/>
                    <w:bottom w:val="none" w:sz="0" w:space="0" w:color="auto"/>
                    <w:right w:val="none" w:sz="0" w:space="0" w:color="auto"/>
                  </w:divBdr>
                </w:div>
                <w:div w:id="1033070681">
                  <w:marLeft w:val="0"/>
                  <w:marRight w:val="0"/>
                  <w:marTop w:val="0"/>
                  <w:marBottom w:val="0"/>
                  <w:divBdr>
                    <w:top w:val="none" w:sz="0" w:space="0" w:color="auto"/>
                    <w:left w:val="none" w:sz="0" w:space="0" w:color="auto"/>
                    <w:bottom w:val="none" w:sz="0" w:space="0" w:color="auto"/>
                    <w:right w:val="none" w:sz="0" w:space="0" w:color="auto"/>
                  </w:divBdr>
                </w:div>
                <w:div w:id="879173468">
                  <w:marLeft w:val="0"/>
                  <w:marRight w:val="0"/>
                  <w:marTop w:val="0"/>
                  <w:marBottom w:val="0"/>
                  <w:divBdr>
                    <w:top w:val="none" w:sz="0" w:space="0" w:color="auto"/>
                    <w:left w:val="none" w:sz="0" w:space="0" w:color="auto"/>
                    <w:bottom w:val="none" w:sz="0" w:space="0" w:color="auto"/>
                    <w:right w:val="none" w:sz="0" w:space="0" w:color="auto"/>
                  </w:divBdr>
                </w:div>
              </w:divsChild>
            </w:div>
            <w:div w:id="723717377">
              <w:marLeft w:val="0"/>
              <w:marRight w:val="0"/>
              <w:marTop w:val="0"/>
              <w:marBottom w:val="0"/>
              <w:divBdr>
                <w:top w:val="none" w:sz="0" w:space="0" w:color="auto"/>
                <w:left w:val="none" w:sz="0" w:space="0" w:color="auto"/>
                <w:bottom w:val="none" w:sz="0" w:space="0" w:color="auto"/>
                <w:right w:val="none" w:sz="0" w:space="0" w:color="auto"/>
              </w:divBdr>
              <w:divsChild>
                <w:div w:id="1525554144">
                  <w:marLeft w:val="0"/>
                  <w:marRight w:val="0"/>
                  <w:marTop w:val="0"/>
                  <w:marBottom w:val="0"/>
                  <w:divBdr>
                    <w:top w:val="none" w:sz="0" w:space="0" w:color="auto"/>
                    <w:left w:val="none" w:sz="0" w:space="0" w:color="auto"/>
                    <w:bottom w:val="none" w:sz="0" w:space="0" w:color="auto"/>
                    <w:right w:val="none" w:sz="0" w:space="0" w:color="auto"/>
                  </w:divBdr>
                </w:div>
                <w:div w:id="1717850433">
                  <w:marLeft w:val="0"/>
                  <w:marRight w:val="0"/>
                  <w:marTop w:val="0"/>
                  <w:marBottom w:val="0"/>
                  <w:divBdr>
                    <w:top w:val="none" w:sz="0" w:space="0" w:color="auto"/>
                    <w:left w:val="none" w:sz="0" w:space="0" w:color="auto"/>
                    <w:bottom w:val="none" w:sz="0" w:space="0" w:color="auto"/>
                    <w:right w:val="none" w:sz="0" w:space="0" w:color="auto"/>
                  </w:divBdr>
                </w:div>
                <w:div w:id="1248340884">
                  <w:marLeft w:val="0"/>
                  <w:marRight w:val="0"/>
                  <w:marTop w:val="0"/>
                  <w:marBottom w:val="0"/>
                  <w:divBdr>
                    <w:top w:val="none" w:sz="0" w:space="0" w:color="auto"/>
                    <w:left w:val="none" w:sz="0" w:space="0" w:color="auto"/>
                    <w:bottom w:val="none" w:sz="0" w:space="0" w:color="auto"/>
                    <w:right w:val="none" w:sz="0" w:space="0" w:color="auto"/>
                  </w:divBdr>
                </w:div>
                <w:div w:id="1671711695">
                  <w:marLeft w:val="0"/>
                  <w:marRight w:val="0"/>
                  <w:marTop w:val="0"/>
                  <w:marBottom w:val="0"/>
                  <w:divBdr>
                    <w:top w:val="none" w:sz="0" w:space="0" w:color="auto"/>
                    <w:left w:val="none" w:sz="0" w:space="0" w:color="auto"/>
                    <w:bottom w:val="none" w:sz="0" w:space="0" w:color="auto"/>
                    <w:right w:val="none" w:sz="0" w:space="0" w:color="auto"/>
                  </w:divBdr>
                </w:div>
                <w:div w:id="1909530949">
                  <w:marLeft w:val="0"/>
                  <w:marRight w:val="0"/>
                  <w:marTop w:val="0"/>
                  <w:marBottom w:val="0"/>
                  <w:divBdr>
                    <w:top w:val="none" w:sz="0" w:space="0" w:color="auto"/>
                    <w:left w:val="none" w:sz="0" w:space="0" w:color="auto"/>
                    <w:bottom w:val="none" w:sz="0" w:space="0" w:color="auto"/>
                    <w:right w:val="none" w:sz="0" w:space="0" w:color="auto"/>
                  </w:divBdr>
                </w:div>
                <w:div w:id="1503357534">
                  <w:marLeft w:val="0"/>
                  <w:marRight w:val="0"/>
                  <w:marTop w:val="0"/>
                  <w:marBottom w:val="0"/>
                  <w:divBdr>
                    <w:top w:val="none" w:sz="0" w:space="0" w:color="auto"/>
                    <w:left w:val="none" w:sz="0" w:space="0" w:color="auto"/>
                    <w:bottom w:val="none" w:sz="0" w:space="0" w:color="auto"/>
                    <w:right w:val="none" w:sz="0" w:space="0" w:color="auto"/>
                  </w:divBdr>
                </w:div>
                <w:div w:id="1366902143">
                  <w:marLeft w:val="0"/>
                  <w:marRight w:val="0"/>
                  <w:marTop w:val="0"/>
                  <w:marBottom w:val="0"/>
                  <w:divBdr>
                    <w:top w:val="none" w:sz="0" w:space="0" w:color="auto"/>
                    <w:left w:val="none" w:sz="0" w:space="0" w:color="auto"/>
                    <w:bottom w:val="none" w:sz="0" w:space="0" w:color="auto"/>
                    <w:right w:val="none" w:sz="0" w:space="0" w:color="auto"/>
                  </w:divBdr>
                </w:div>
                <w:div w:id="658310823">
                  <w:marLeft w:val="0"/>
                  <w:marRight w:val="0"/>
                  <w:marTop w:val="0"/>
                  <w:marBottom w:val="0"/>
                  <w:divBdr>
                    <w:top w:val="none" w:sz="0" w:space="0" w:color="auto"/>
                    <w:left w:val="none" w:sz="0" w:space="0" w:color="auto"/>
                    <w:bottom w:val="none" w:sz="0" w:space="0" w:color="auto"/>
                    <w:right w:val="none" w:sz="0" w:space="0" w:color="auto"/>
                  </w:divBdr>
                </w:div>
                <w:div w:id="1020661864">
                  <w:marLeft w:val="0"/>
                  <w:marRight w:val="0"/>
                  <w:marTop w:val="0"/>
                  <w:marBottom w:val="0"/>
                  <w:divBdr>
                    <w:top w:val="none" w:sz="0" w:space="0" w:color="auto"/>
                    <w:left w:val="none" w:sz="0" w:space="0" w:color="auto"/>
                    <w:bottom w:val="none" w:sz="0" w:space="0" w:color="auto"/>
                    <w:right w:val="none" w:sz="0" w:space="0" w:color="auto"/>
                  </w:divBdr>
                </w:div>
                <w:div w:id="1686397432">
                  <w:marLeft w:val="0"/>
                  <w:marRight w:val="0"/>
                  <w:marTop w:val="0"/>
                  <w:marBottom w:val="0"/>
                  <w:divBdr>
                    <w:top w:val="none" w:sz="0" w:space="0" w:color="auto"/>
                    <w:left w:val="none" w:sz="0" w:space="0" w:color="auto"/>
                    <w:bottom w:val="none" w:sz="0" w:space="0" w:color="auto"/>
                    <w:right w:val="none" w:sz="0" w:space="0" w:color="auto"/>
                  </w:divBdr>
                </w:div>
                <w:div w:id="306202485">
                  <w:marLeft w:val="0"/>
                  <w:marRight w:val="0"/>
                  <w:marTop w:val="0"/>
                  <w:marBottom w:val="0"/>
                  <w:divBdr>
                    <w:top w:val="none" w:sz="0" w:space="0" w:color="auto"/>
                    <w:left w:val="none" w:sz="0" w:space="0" w:color="auto"/>
                    <w:bottom w:val="none" w:sz="0" w:space="0" w:color="auto"/>
                    <w:right w:val="none" w:sz="0" w:space="0" w:color="auto"/>
                  </w:divBdr>
                </w:div>
                <w:div w:id="15859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01330">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67061152">
      <w:bodyDiv w:val="1"/>
      <w:marLeft w:val="0"/>
      <w:marRight w:val="0"/>
      <w:marTop w:val="0"/>
      <w:marBottom w:val="0"/>
      <w:divBdr>
        <w:top w:val="none" w:sz="0" w:space="0" w:color="auto"/>
        <w:left w:val="none" w:sz="0" w:space="0" w:color="auto"/>
        <w:bottom w:val="none" w:sz="0" w:space="0" w:color="auto"/>
        <w:right w:val="none" w:sz="0" w:space="0" w:color="auto"/>
      </w:divBdr>
    </w:div>
    <w:div w:id="1571192697">
      <w:bodyDiv w:val="1"/>
      <w:marLeft w:val="0"/>
      <w:marRight w:val="0"/>
      <w:marTop w:val="0"/>
      <w:marBottom w:val="0"/>
      <w:divBdr>
        <w:top w:val="none" w:sz="0" w:space="0" w:color="auto"/>
        <w:left w:val="none" w:sz="0" w:space="0" w:color="auto"/>
        <w:bottom w:val="none" w:sz="0" w:space="0" w:color="auto"/>
        <w:right w:val="none" w:sz="0" w:space="0" w:color="auto"/>
      </w:divBdr>
    </w:div>
    <w:div w:id="1659110334">
      <w:bodyDiv w:val="1"/>
      <w:marLeft w:val="0"/>
      <w:marRight w:val="0"/>
      <w:marTop w:val="0"/>
      <w:marBottom w:val="0"/>
      <w:divBdr>
        <w:top w:val="none" w:sz="0" w:space="0" w:color="auto"/>
        <w:left w:val="none" w:sz="0" w:space="0" w:color="auto"/>
        <w:bottom w:val="none" w:sz="0" w:space="0" w:color="auto"/>
        <w:right w:val="none" w:sz="0" w:space="0" w:color="auto"/>
      </w:divBdr>
      <w:divsChild>
        <w:div w:id="1836258457">
          <w:marLeft w:val="1008"/>
          <w:marRight w:val="0"/>
          <w:marTop w:val="96"/>
          <w:marBottom w:val="0"/>
          <w:divBdr>
            <w:top w:val="none" w:sz="0" w:space="0" w:color="auto"/>
            <w:left w:val="none" w:sz="0" w:space="0" w:color="auto"/>
            <w:bottom w:val="none" w:sz="0" w:space="0" w:color="auto"/>
            <w:right w:val="none" w:sz="0" w:space="0" w:color="auto"/>
          </w:divBdr>
        </w:div>
        <w:div w:id="1613048837">
          <w:marLeft w:val="1008"/>
          <w:marRight w:val="0"/>
          <w:marTop w:val="96"/>
          <w:marBottom w:val="0"/>
          <w:divBdr>
            <w:top w:val="none" w:sz="0" w:space="0" w:color="auto"/>
            <w:left w:val="none" w:sz="0" w:space="0" w:color="auto"/>
            <w:bottom w:val="none" w:sz="0" w:space="0" w:color="auto"/>
            <w:right w:val="none" w:sz="0" w:space="0" w:color="auto"/>
          </w:divBdr>
        </w:div>
      </w:divsChild>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742367407">
      <w:bodyDiv w:val="1"/>
      <w:marLeft w:val="0"/>
      <w:marRight w:val="0"/>
      <w:marTop w:val="0"/>
      <w:marBottom w:val="0"/>
      <w:divBdr>
        <w:top w:val="none" w:sz="0" w:space="0" w:color="auto"/>
        <w:left w:val="none" w:sz="0" w:space="0" w:color="auto"/>
        <w:bottom w:val="none" w:sz="0" w:space="0" w:color="auto"/>
        <w:right w:val="none" w:sz="0" w:space="0" w:color="auto"/>
      </w:divBdr>
    </w:div>
    <w:div w:id="1756046816">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938365530">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1139">
      <w:bodyDiv w:val="1"/>
      <w:marLeft w:val="0"/>
      <w:marRight w:val="0"/>
      <w:marTop w:val="0"/>
      <w:marBottom w:val="0"/>
      <w:divBdr>
        <w:top w:val="none" w:sz="0" w:space="0" w:color="auto"/>
        <w:left w:val="none" w:sz="0" w:space="0" w:color="auto"/>
        <w:bottom w:val="none" w:sz="0" w:space="0" w:color="auto"/>
        <w:right w:val="none" w:sz="0" w:space="0" w:color="auto"/>
      </w:divBdr>
    </w:div>
    <w:div w:id="21103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bedb\Desktop\CE902\CE902%20Spring\From%20CE902%20Moodle\CE902%20MSc%20project%20Proposal%20(Report%20Template%20And%20Formatting%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Pro19</b:Tag>
    <b:SourceType>ElectronicSource</b:SourceType>
    <b:Guid>{E64A6FEA-1C94-48C4-B987-C36433361310}</b:Guid>
    <b:Title>Project 4: Decision Trees for Expert Iteration (Reinforcement learning)</b:Title>
    <b:Year>2019</b:Year>
    <b:Month>1</b:Month>
    <b:Day>24</b:Day>
    <b:City>University of Essex</b:City>
    <b:RefOrder>2</b:RefOrder>
  </b:Source>
  <b:Source>
    <b:Tag>CSE19</b:Tag>
    <b:SourceType>ElectronicSource</b:SourceType>
    <b:Guid>{B2A78384-C166-496A-ABA0-5C91AF82610B}</b:Guid>
    <b:Author>
      <b:Author>
        <b:NameList>
          <b:Person>
            <b:Last>CSEE</b:Last>
          </b:Person>
        </b:NameList>
      </b:Author>
    </b:Author>
    <b:Title>CE888 Assignment 1</b:Title>
    <b:Publisher>University of Essex</b:Publisher>
    <b:Year>2019</b:Year>
    <b:RefOrder>1</b:RefOrder>
  </b:Source>
  <b:Source>
    <b:Tag>Dee17</b:Tag>
    <b:SourceType>JournalArticle</b:SourceType>
    <b:Guid>{5A16CD1C-BAF4-4269-8AA0-75C218AF3A07}</b:Guid>
    <b:Title>Mastering the Game of Go without Human Knowledge</b:Title>
    <b:Year>2017</b:Year>
    <b:Author>
      <b:Author>
        <b:Corporate>DeepMind</b:Corporate>
      </b:Author>
    </b:Author>
    <b:JournalName>Nature</b:JournalName>
    <b:PeriodicalTitle>Nature</b:PeriodicalTitle>
    <b:RefOrder>4</b:RefOrder>
  </b:Source>
  <b:Source>
    <b:Tag>Yah17</b:Tag>
    <b:SourceType>InternetSite</b:SourceType>
    <b:Guid>{94A18F0C-8169-45C0-B8B3-B33DE12227DA}</b:Guid>
    <b:Title>Google's New AlphaGo Breakthrough Could Take Algorithms Where No Humans Have Gone</b:Title>
    <b:Year>2017</b:Year>
    <b:Author>
      <b:Author>
        <b:Corporate>Yahoo!</b:Corporate>
      </b:Author>
    </b:Author>
    <b:Month>10</b:Month>
    <b:Day>19</b:Day>
    <b:YearAccessed>2019</b:YearAccessed>
    <b:MonthAccessed>2</b:MonthAccessed>
    <b:DayAccessed>8</b:DayAccessed>
    <b:URL>https://finance.yahoo.com/news/google-apos-alphago-breakthrough-could-095332226.html</b:URL>
    <b:LCID>en-GB</b:LCID>
    <b:RefOrder>3</b:RefOrder>
  </b:Source>
</b:Sources>
</file>

<file path=customXml/itemProps1.xml><?xml version="1.0" encoding="utf-8"?>
<ds:datastoreItem xmlns:ds="http://schemas.openxmlformats.org/officeDocument/2006/customXml" ds:itemID="{6EC203D3-EBFA-4B63-BF5F-87CB3A1E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CE902 MSc project Proposal (Report Template And Formatting Guide).dotx</Template>
  <TotalTime>1240</TotalTime>
  <Pages>8</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 of the Report</vt:lpstr>
    </vt:vector>
  </TitlesOfParts>
  <Company>University of Essex</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Report</dc:title>
  <dc:subject>enter subject here</dc:subject>
  <dc:creator>ambedb</dc:creator>
  <cp:keywords>enter keywords here</cp:keywords>
  <dc:description>To change these fields click the Office button, select Prepare, and select Properties</dc:description>
  <cp:lastModifiedBy>艾 先生</cp:lastModifiedBy>
  <cp:revision>685</cp:revision>
  <cp:lastPrinted>2007-12-10T14:03:00Z</cp:lastPrinted>
  <dcterms:created xsi:type="dcterms:W3CDTF">2018-12-04T21:28:00Z</dcterms:created>
  <dcterms:modified xsi:type="dcterms:W3CDTF">2019-02-09T16:25:00Z</dcterms:modified>
</cp:coreProperties>
</file>